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734" w:rsidRPr="005E6BEF" w:rsidRDefault="006671A7" w:rsidP="00595734">
      <w:pPr>
        <w:pStyle w:val="Petittitre"/>
        <w:pBdr>
          <w:top w:val="single" w:sz="4" w:space="3" w:color="auto" w:shadow="1"/>
        </w:pBdr>
        <w:shd w:val="clear" w:color="auto" w:fill="auto"/>
        <w:tabs>
          <w:tab w:val="left" w:pos="990"/>
          <w:tab w:val="left" w:pos="1249"/>
          <w:tab w:val="center" w:pos="4535"/>
        </w:tabs>
        <w:rPr>
          <w:rFonts w:ascii="Arial" w:hAnsi="Arial" w:cs="Arial"/>
          <w:b w:val="0"/>
          <w:i w:val="0"/>
          <w:sz w:val="40"/>
          <w:szCs w:val="40"/>
        </w:rPr>
      </w:pPr>
      <w:r w:rsidRPr="005E6BEF">
        <w:rPr>
          <w:rFonts w:ascii="Arial" w:hAnsi="Arial" w:cs="Arial"/>
          <w:b w:val="0"/>
          <w:i w:val="0"/>
          <w:sz w:val="40"/>
          <w:szCs w:val="40"/>
        </w:rPr>
        <w:t>PLAN d’Organisation Projet</w:t>
      </w:r>
    </w:p>
    <w:p w:rsidR="008B6644" w:rsidRPr="005E6BEF" w:rsidRDefault="008631C3" w:rsidP="00595734">
      <w:pPr>
        <w:pStyle w:val="Petittitre"/>
        <w:pBdr>
          <w:top w:val="single" w:sz="4" w:space="3" w:color="auto" w:shadow="1"/>
        </w:pBdr>
        <w:shd w:val="clear" w:color="auto" w:fill="auto"/>
        <w:tabs>
          <w:tab w:val="left" w:pos="990"/>
          <w:tab w:val="left" w:pos="1249"/>
          <w:tab w:val="center" w:pos="4535"/>
        </w:tabs>
        <w:rPr>
          <w:rFonts w:ascii="Arial" w:hAnsi="Arial" w:cs="Arial"/>
          <w:color w:val="0070C0"/>
          <w:sz w:val="22"/>
          <w:szCs w:val="32"/>
        </w:rPr>
      </w:pPr>
      <w:r w:rsidRPr="005E6BEF">
        <w:rPr>
          <w:rFonts w:ascii="Arial" w:hAnsi="Arial" w:cs="Arial"/>
          <w:color w:val="0070C0"/>
        </w:rPr>
        <w:t>PolyStages</w:t>
      </w:r>
    </w:p>
    <w:p w:rsidR="008B6644" w:rsidRDefault="008B6644" w:rsidP="00595734"/>
    <w:p w:rsidR="00595734" w:rsidRPr="0022680A" w:rsidRDefault="00595734" w:rsidP="00595734">
      <w:pPr>
        <w:pStyle w:val="Information"/>
      </w:pPr>
      <w:r w:rsidRPr="0022680A">
        <w:t>RESPONSABLE DU DOCUMENT</w:t>
      </w:r>
    </w:p>
    <w:p w:rsidR="00595734" w:rsidRPr="00926B1D" w:rsidRDefault="00595734" w:rsidP="00595734">
      <w:pPr>
        <w:rPr>
          <w:rFonts w:cs="Arial"/>
          <w:b/>
          <w:bCs/>
        </w:rPr>
      </w:pPr>
      <w:r w:rsidRPr="00926B1D">
        <w:rPr>
          <w:rFonts w:cs="Arial"/>
          <w:b/>
          <w:bCs/>
        </w:rPr>
        <w:tab/>
      </w:r>
      <w:r w:rsidRPr="00926B1D">
        <w:rPr>
          <w:rFonts w:cs="Arial"/>
          <w:b/>
          <w:bCs/>
        </w:rPr>
        <w:tab/>
      </w:r>
      <w:r w:rsidRPr="00926B1D">
        <w:rPr>
          <w:rFonts w:cs="Arial"/>
          <w:b/>
          <w:bCs/>
        </w:rPr>
        <w:tab/>
      </w:r>
      <w:r w:rsidRPr="00926B1D">
        <w:rPr>
          <w:rFonts w:cs="Arial"/>
          <w:b/>
          <w:bCs/>
        </w:rPr>
        <w:tab/>
      </w: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7"/>
        <w:gridCol w:w="3142"/>
        <w:gridCol w:w="1892"/>
        <w:gridCol w:w="2357"/>
      </w:tblGrid>
      <w:tr w:rsidR="00595734" w:rsidRPr="00926B1D" w:rsidTr="00F37000">
        <w:trPr>
          <w:cantSplit/>
          <w:trHeight w:val="324"/>
        </w:trPr>
        <w:tc>
          <w:tcPr>
            <w:tcW w:w="1927" w:type="dxa"/>
            <w:tcMar>
              <w:top w:w="170" w:type="dxa"/>
              <w:bottom w:w="170" w:type="dxa"/>
            </w:tcMar>
          </w:tcPr>
          <w:p w:rsidR="00595734" w:rsidRPr="00926B1D" w:rsidRDefault="00595734" w:rsidP="00595734">
            <w:r w:rsidRPr="00926B1D">
              <w:t>Approbateur </w:t>
            </w:r>
          </w:p>
        </w:tc>
        <w:tc>
          <w:tcPr>
            <w:tcW w:w="3142" w:type="dxa"/>
            <w:tcMar>
              <w:top w:w="170" w:type="dxa"/>
              <w:bottom w:w="170" w:type="dxa"/>
            </w:tcMar>
          </w:tcPr>
          <w:p w:rsidR="00595734" w:rsidRPr="00926B1D" w:rsidRDefault="00D3466F" w:rsidP="00D30A84">
            <w:pPr>
              <w:pStyle w:val="Aide"/>
            </w:pPr>
            <w:r>
              <w:t>Equipe BILO</w:t>
            </w:r>
          </w:p>
        </w:tc>
        <w:tc>
          <w:tcPr>
            <w:tcW w:w="1892" w:type="dxa"/>
          </w:tcPr>
          <w:p w:rsidR="00595734" w:rsidRPr="00926B1D" w:rsidRDefault="00595734" w:rsidP="00595734">
            <w:r w:rsidRPr="00926B1D">
              <w:t>Date</w:t>
            </w:r>
          </w:p>
        </w:tc>
        <w:tc>
          <w:tcPr>
            <w:tcW w:w="2357" w:type="dxa"/>
            <w:tcMar>
              <w:top w:w="170" w:type="dxa"/>
              <w:bottom w:w="170" w:type="dxa"/>
            </w:tcMar>
          </w:tcPr>
          <w:p w:rsidR="00595734" w:rsidRPr="00926B1D" w:rsidRDefault="00595734" w:rsidP="00595734">
            <w:pPr>
              <w:rPr>
                <w:rFonts w:cs="Arial"/>
              </w:rPr>
            </w:pPr>
          </w:p>
        </w:tc>
      </w:tr>
      <w:tr w:rsidR="00595734" w:rsidRPr="00926B1D" w:rsidTr="00F37000">
        <w:trPr>
          <w:cantSplit/>
          <w:trHeight w:val="362"/>
        </w:trPr>
        <w:tc>
          <w:tcPr>
            <w:tcW w:w="1927" w:type="dxa"/>
            <w:tcMar>
              <w:top w:w="170" w:type="dxa"/>
              <w:bottom w:w="170" w:type="dxa"/>
            </w:tcMar>
          </w:tcPr>
          <w:p w:rsidR="00595734" w:rsidRPr="00926B1D" w:rsidRDefault="00595734" w:rsidP="00595734">
            <w:r w:rsidRPr="00926B1D">
              <w:t xml:space="preserve">Rédacteur </w:t>
            </w:r>
          </w:p>
        </w:tc>
        <w:tc>
          <w:tcPr>
            <w:tcW w:w="3142" w:type="dxa"/>
            <w:tcMar>
              <w:top w:w="170" w:type="dxa"/>
              <w:bottom w:w="170" w:type="dxa"/>
            </w:tcMar>
          </w:tcPr>
          <w:p w:rsidR="00595734" w:rsidRPr="0022680A" w:rsidRDefault="00276E35" w:rsidP="00F37000">
            <w:pPr>
              <w:pStyle w:val="Aide"/>
            </w:pPr>
            <w:r>
              <w:t>GUMOS Isabelle</w:t>
            </w:r>
          </w:p>
          <w:p w:rsidR="00595734" w:rsidRPr="00926B1D" w:rsidRDefault="00595734" w:rsidP="00F37000">
            <w:pPr>
              <w:pStyle w:val="Aide"/>
            </w:pPr>
          </w:p>
        </w:tc>
        <w:tc>
          <w:tcPr>
            <w:tcW w:w="1892" w:type="dxa"/>
          </w:tcPr>
          <w:p w:rsidR="00595734" w:rsidRPr="00926B1D" w:rsidRDefault="00595734" w:rsidP="00595734">
            <w:r w:rsidRPr="00926B1D">
              <w:t>Date </w:t>
            </w:r>
            <w:r w:rsidR="00C56FCC">
              <w:t>12/12/2019</w:t>
            </w:r>
          </w:p>
        </w:tc>
        <w:tc>
          <w:tcPr>
            <w:tcW w:w="2357" w:type="dxa"/>
            <w:tcMar>
              <w:top w:w="170" w:type="dxa"/>
              <w:bottom w:w="170" w:type="dxa"/>
            </w:tcMar>
          </w:tcPr>
          <w:p w:rsidR="00595734" w:rsidRPr="00926B1D" w:rsidRDefault="00595734" w:rsidP="00595734">
            <w:pPr>
              <w:rPr>
                <w:rFonts w:cs="Arial"/>
              </w:rPr>
            </w:pPr>
          </w:p>
        </w:tc>
      </w:tr>
    </w:tbl>
    <w:p w:rsidR="00595734" w:rsidRPr="00926B1D" w:rsidRDefault="00595734" w:rsidP="00595734">
      <w:pPr>
        <w:pStyle w:val="Aide"/>
      </w:pPr>
    </w:p>
    <w:p w:rsidR="00595734" w:rsidRPr="0022680A" w:rsidRDefault="00595734" w:rsidP="00595734">
      <w:pPr>
        <w:pStyle w:val="Information"/>
      </w:pPr>
      <w:r w:rsidRPr="0022680A">
        <w:t>LISTE DE DIFFUSION</w:t>
      </w:r>
    </w:p>
    <w:p w:rsidR="00595734" w:rsidRPr="00926B1D" w:rsidRDefault="00595734" w:rsidP="005957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6652"/>
      </w:tblGrid>
      <w:tr w:rsidR="00595734" w:rsidRPr="00926B1D" w:rsidTr="00F37000">
        <w:tc>
          <w:tcPr>
            <w:tcW w:w="2439" w:type="dxa"/>
          </w:tcPr>
          <w:p w:rsidR="00595734" w:rsidRPr="00926B1D" w:rsidRDefault="00595734" w:rsidP="00595734"/>
        </w:tc>
        <w:tc>
          <w:tcPr>
            <w:tcW w:w="6847" w:type="dxa"/>
            <w:shd w:val="clear" w:color="auto" w:fill="C6D9F1" w:themeFill="text2" w:themeFillTint="33"/>
          </w:tcPr>
          <w:p w:rsidR="00595734" w:rsidRPr="00926B1D" w:rsidRDefault="00595734" w:rsidP="00F37000">
            <w:pPr>
              <w:pStyle w:val="titretableau"/>
            </w:pPr>
            <w:r w:rsidRPr="00926B1D">
              <w:t>Nom</w:t>
            </w:r>
          </w:p>
        </w:tc>
      </w:tr>
      <w:tr w:rsidR="00595734" w:rsidRPr="00926B1D" w:rsidTr="00F37000">
        <w:tc>
          <w:tcPr>
            <w:tcW w:w="2439" w:type="dxa"/>
          </w:tcPr>
          <w:p w:rsidR="00595734" w:rsidRPr="00926B1D" w:rsidRDefault="00595734" w:rsidP="00595734">
            <w:r w:rsidRPr="00926B1D">
              <w:t>Destinataire(s)</w:t>
            </w:r>
          </w:p>
        </w:tc>
        <w:tc>
          <w:tcPr>
            <w:tcW w:w="6847" w:type="dxa"/>
            <w:vAlign w:val="center"/>
          </w:tcPr>
          <w:p w:rsidR="00595734" w:rsidRPr="00926B1D" w:rsidRDefault="00276E35" w:rsidP="00F37000">
            <w:pPr>
              <w:pStyle w:val="Aide"/>
            </w:pPr>
            <w:r>
              <w:t>DURAND Nicolas</w:t>
            </w:r>
          </w:p>
        </w:tc>
      </w:tr>
      <w:tr w:rsidR="00595734" w:rsidRPr="00926B1D" w:rsidTr="00F37000">
        <w:tc>
          <w:tcPr>
            <w:tcW w:w="2439" w:type="dxa"/>
          </w:tcPr>
          <w:p w:rsidR="00595734" w:rsidRPr="00926B1D" w:rsidRDefault="00595734" w:rsidP="00595734">
            <w:r w:rsidRPr="00926B1D">
              <w:t>En copie</w:t>
            </w:r>
          </w:p>
        </w:tc>
        <w:tc>
          <w:tcPr>
            <w:tcW w:w="6847" w:type="dxa"/>
            <w:vAlign w:val="center"/>
          </w:tcPr>
          <w:p w:rsidR="00595734" w:rsidRPr="00926B1D" w:rsidRDefault="002F78E0" w:rsidP="00F37000">
            <w:pPr>
              <w:pStyle w:val="Aide"/>
              <w:rPr>
                <w:rFonts w:cs="Arial"/>
              </w:rPr>
            </w:pPr>
            <w:r>
              <w:rPr>
                <w:rFonts w:cs="Arial"/>
              </w:rPr>
              <w:t>BAUDRU Nicolas</w:t>
            </w:r>
          </w:p>
        </w:tc>
      </w:tr>
    </w:tbl>
    <w:p w:rsidR="00595734" w:rsidRPr="00926B1D" w:rsidRDefault="00595734" w:rsidP="00595734">
      <w:pPr>
        <w:pStyle w:val="Aide"/>
      </w:pPr>
    </w:p>
    <w:p w:rsidR="00595734" w:rsidRPr="0022680A" w:rsidRDefault="00595734" w:rsidP="00595734">
      <w:pPr>
        <w:pStyle w:val="Information"/>
      </w:pPr>
      <w:r w:rsidRPr="0022680A">
        <w:t>Suivi des modifications LIES AU CYCLE DE VIE DU PROJET SI</w:t>
      </w:r>
    </w:p>
    <w:p w:rsidR="00595734" w:rsidRPr="00926B1D" w:rsidRDefault="00595734" w:rsidP="00595734">
      <w:pPr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275"/>
        <w:gridCol w:w="4962"/>
        <w:gridCol w:w="1842"/>
      </w:tblGrid>
      <w:tr w:rsidR="00595734" w:rsidRPr="00926B1D" w:rsidTr="00F37000">
        <w:trPr>
          <w:trHeight w:val="70"/>
        </w:trPr>
        <w:tc>
          <w:tcPr>
            <w:tcW w:w="106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95734" w:rsidRPr="00FF5D61" w:rsidRDefault="00595734" w:rsidP="00F37000">
            <w:pPr>
              <w:pStyle w:val="titretableau"/>
              <w:rPr>
                <w:rFonts w:cs="Arial"/>
              </w:rPr>
            </w:pPr>
            <w:r w:rsidRPr="00FF5D61">
              <w:rPr>
                <w:rFonts w:cs="Arial"/>
              </w:rPr>
              <w:t>Version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95734" w:rsidRPr="00FF5D61" w:rsidRDefault="00595734" w:rsidP="00F37000">
            <w:pPr>
              <w:pStyle w:val="titretableau"/>
              <w:rPr>
                <w:rFonts w:cs="Arial"/>
              </w:rPr>
            </w:pPr>
            <w:r w:rsidRPr="00FF5D61">
              <w:rPr>
                <w:rFonts w:cs="Arial"/>
              </w:rPr>
              <w:t>Date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95734" w:rsidRPr="00FF5D61" w:rsidRDefault="00595734" w:rsidP="00F37000">
            <w:pPr>
              <w:pStyle w:val="titretableau"/>
            </w:pPr>
            <w:r w:rsidRPr="00FF5D61">
              <w:t>Modification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95734" w:rsidRPr="00FF5D61" w:rsidRDefault="00595734" w:rsidP="00F37000">
            <w:pPr>
              <w:pStyle w:val="titretableau"/>
            </w:pPr>
            <w:r w:rsidRPr="00FF5D61">
              <w:t>Auteur</w:t>
            </w:r>
          </w:p>
        </w:tc>
      </w:tr>
      <w:tr w:rsidR="00595734" w:rsidRPr="00926B1D" w:rsidTr="00F37000">
        <w:tc>
          <w:tcPr>
            <w:tcW w:w="9142" w:type="dxa"/>
            <w:gridSpan w:val="4"/>
            <w:shd w:val="clear" w:color="auto" w:fill="C6D9F1" w:themeFill="text2" w:themeFillTint="33"/>
          </w:tcPr>
          <w:p w:rsidR="00595734" w:rsidRPr="00FF5D61" w:rsidRDefault="00595734" w:rsidP="00F37000">
            <w:pPr>
              <w:pStyle w:val="titretableau"/>
              <w:rPr>
                <w:rFonts w:cs="Arial"/>
              </w:rPr>
            </w:pPr>
          </w:p>
        </w:tc>
      </w:tr>
      <w:tr w:rsidR="00595734" w:rsidRPr="00926B1D" w:rsidTr="00F37000">
        <w:tc>
          <w:tcPr>
            <w:tcW w:w="1063" w:type="dxa"/>
            <w:vAlign w:val="center"/>
          </w:tcPr>
          <w:p w:rsidR="00595734" w:rsidRPr="00926B1D" w:rsidRDefault="00595734" w:rsidP="00F37000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</w:tcPr>
          <w:p w:rsidR="00595734" w:rsidRPr="00926B1D" w:rsidRDefault="00C56FCC" w:rsidP="00F3700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07/01/2020</w:t>
            </w:r>
          </w:p>
        </w:tc>
        <w:tc>
          <w:tcPr>
            <w:tcW w:w="4962" w:type="dxa"/>
          </w:tcPr>
          <w:p w:rsidR="00595734" w:rsidRPr="00926B1D" w:rsidRDefault="00595734" w:rsidP="00F37000">
            <w:pPr>
              <w:jc w:val="center"/>
              <w:rPr>
                <w:rFonts w:cs="Arial"/>
              </w:rPr>
            </w:pPr>
          </w:p>
        </w:tc>
        <w:tc>
          <w:tcPr>
            <w:tcW w:w="1842" w:type="dxa"/>
          </w:tcPr>
          <w:p w:rsidR="00595734" w:rsidRPr="00926B1D" w:rsidRDefault="00595734" w:rsidP="00F37000">
            <w:pPr>
              <w:jc w:val="center"/>
              <w:rPr>
                <w:rFonts w:cs="Arial"/>
              </w:rPr>
            </w:pPr>
          </w:p>
        </w:tc>
      </w:tr>
      <w:tr w:rsidR="00595734" w:rsidRPr="00926B1D" w:rsidTr="00F37000">
        <w:tc>
          <w:tcPr>
            <w:tcW w:w="1063" w:type="dxa"/>
            <w:vAlign w:val="center"/>
          </w:tcPr>
          <w:p w:rsidR="00595734" w:rsidRPr="00926B1D" w:rsidRDefault="00595734" w:rsidP="00F37000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</w:tcPr>
          <w:p w:rsidR="00595734" w:rsidRPr="00926B1D" w:rsidRDefault="00595734" w:rsidP="00F37000">
            <w:pPr>
              <w:jc w:val="center"/>
              <w:rPr>
                <w:rFonts w:cs="Arial"/>
              </w:rPr>
            </w:pPr>
          </w:p>
        </w:tc>
        <w:tc>
          <w:tcPr>
            <w:tcW w:w="4962" w:type="dxa"/>
          </w:tcPr>
          <w:p w:rsidR="00595734" w:rsidRPr="00926B1D" w:rsidRDefault="00595734" w:rsidP="00F37000">
            <w:pPr>
              <w:jc w:val="center"/>
              <w:rPr>
                <w:rFonts w:cs="Arial"/>
              </w:rPr>
            </w:pPr>
          </w:p>
        </w:tc>
        <w:tc>
          <w:tcPr>
            <w:tcW w:w="1842" w:type="dxa"/>
          </w:tcPr>
          <w:p w:rsidR="00595734" w:rsidRPr="00926B1D" w:rsidRDefault="00595734" w:rsidP="00F37000">
            <w:pPr>
              <w:jc w:val="center"/>
              <w:rPr>
                <w:rFonts w:cs="Arial"/>
              </w:rPr>
            </w:pPr>
          </w:p>
        </w:tc>
      </w:tr>
      <w:tr w:rsidR="00595734" w:rsidRPr="00926B1D" w:rsidTr="00F37000">
        <w:tc>
          <w:tcPr>
            <w:tcW w:w="1063" w:type="dxa"/>
            <w:vAlign w:val="center"/>
          </w:tcPr>
          <w:p w:rsidR="00595734" w:rsidRPr="00926B1D" w:rsidRDefault="00595734" w:rsidP="00F37000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</w:tcPr>
          <w:p w:rsidR="00595734" w:rsidRPr="00926B1D" w:rsidRDefault="00595734" w:rsidP="00F37000">
            <w:pPr>
              <w:jc w:val="center"/>
              <w:rPr>
                <w:rFonts w:cs="Arial"/>
              </w:rPr>
            </w:pPr>
          </w:p>
        </w:tc>
        <w:tc>
          <w:tcPr>
            <w:tcW w:w="4962" w:type="dxa"/>
          </w:tcPr>
          <w:p w:rsidR="00595734" w:rsidRPr="00926B1D" w:rsidRDefault="00595734" w:rsidP="00F37000">
            <w:pPr>
              <w:jc w:val="center"/>
              <w:rPr>
                <w:rFonts w:cs="Arial"/>
              </w:rPr>
            </w:pPr>
          </w:p>
        </w:tc>
        <w:tc>
          <w:tcPr>
            <w:tcW w:w="1842" w:type="dxa"/>
          </w:tcPr>
          <w:p w:rsidR="00595734" w:rsidRPr="00926B1D" w:rsidRDefault="00595734" w:rsidP="00F37000">
            <w:pPr>
              <w:jc w:val="center"/>
              <w:rPr>
                <w:rFonts w:cs="Arial"/>
              </w:rPr>
            </w:pPr>
          </w:p>
        </w:tc>
      </w:tr>
    </w:tbl>
    <w:p w:rsidR="00595734" w:rsidRPr="00926B1D" w:rsidRDefault="00595734" w:rsidP="00595734">
      <w:pPr>
        <w:rPr>
          <w:rFonts w:cs="Arial"/>
          <w:sz w:val="24"/>
        </w:rPr>
      </w:pPr>
    </w:p>
    <w:p w:rsidR="00595734" w:rsidRPr="00926B1D" w:rsidRDefault="00595734" w:rsidP="00595734"/>
    <w:p w:rsidR="0056427A" w:rsidRDefault="00522793" w:rsidP="0056427A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5FC8BA14" wp14:editId="32977944">
                <wp:simplePos x="0" y="0"/>
                <wp:positionH relativeFrom="page">
                  <wp:posOffset>13585825</wp:posOffset>
                </wp:positionH>
                <wp:positionV relativeFrom="page">
                  <wp:posOffset>748030</wp:posOffset>
                </wp:positionV>
                <wp:extent cx="7560310" cy="840740"/>
                <wp:effectExtent l="0" t="0" r="0" b="1905"/>
                <wp:wrapNone/>
                <wp:docPr id="23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8407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58ED5"/>
                            </a:gs>
                            <a:gs pos="39999">
                              <a:srgbClr val="558ED5"/>
                            </a:gs>
                            <a:gs pos="100000">
                              <a:srgbClr val="376092"/>
                            </a:gs>
                          </a:gsLst>
                          <a:path path="shape">
                            <a:fillToRect l="50000" t="-80000" r="50000" b="18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39866" id="Rectangle 7" o:spid="_x0000_s1026" style="position:absolute;margin-left:1069.75pt;margin-top:58.9pt;width:595.3pt;height:66.2pt;z-index:-25167616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" fillcolor="#558ed5" stroked="f" strokeweight="2pt">
                <v:fill color2="#376092" rotate="t" focusposition=".5,-52429f" focussize="" colors="0 #558ed5;26214f #558ed5;1 #376092" focus="100%" type="gradientRadial"/>
                <w10:wrap anchorx="page" anchory="page"/>
              </v:rect>
            </w:pict>
          </mc:Fallback>
        </mc:AlternateContent>
      </w:r>
    </w:p>
    <w:p w:rsidR="00CE6D9E" w:rsidRDefault="00CE6D9E"/>
    <w:p w:rsidR="00870895" w:rsidRPr="00C3029F" w:rsidRDefault="00595734" w:rsidP="00595734">
      <w:pPr>
        <w:pStyle w:val="Sommaire"/>
      </w:pPr>
      <w:r>
        <w:lastRenderedPageBreak/>
        <w:t>Sommaire</w:t>
      </w:r>
    </w:p>
    <w:bookmarkStart w:id="0" w:name="_Ref448767157"/>
    <w:bookmarkStart w:id="1" w:name="_Toc352245167"/>
    <w:bookmarkStart w:id="2" w:name="_Toc440377759"/>
    <w:bookmarkStart w:id="3" w:name="_Toc376763638"/>
    <w:p w:rsidR="00397108" w:rsidRDefault="008048D4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TOC \o "2-3" \h \z \t "Titre 1;1;Titre sans num;1" </w:instrText>
      </w:r>
      <w:r>
        <w:rPr>
          <w:rFonts w:cs="Arial"/>
          <w:szCs w:val="20"/>
        </w:rPr>
        <w:fldChar w:fldCharType="separate"/>
      </w:r>
      <w:hyperlink w:anchor="_Toc474254726" w:history="1">
        <w:r w:rsidR="00397108" w:rsidRPr="00CB3AB5">
          <w:rPr>
            <w:rStyle w:val="Lienhypertexte"/>
            <w:noProof/>
          </w:rPr>
          <w:t>I.</w:t>
        </w:r>
        <w:r w:rsidR="003971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7108" w:rsidRPr="00CB3AB5">
          <w:rPr>
            <w:rStyle w:val="Lienhypertexte"/>
            <w:noProof/>
          </w:rPr>
          <w:t>Introduction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_Toc474254726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3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74254727" w:history="1">
        <w:r w:rsidR="00397108" w:rsidRPr="00CB3AB5">
          <w:rPr>
            <w:rStyle w:val="Lienhypertexte"/>
            <w:noProof/>
          </w:rPr>
          <w:t>I.1</w:t>
        </w:r>
        <w:r w:rsidR="00397108">
          <w:rPr>
            <w:rFonts w:asciiTheme="minorHAnsi" w:eastAsiaTheme="minorEastAsia" w:hAnsiTheme="minorHAnsi" w:cstheme="minorBidi"/>
            <w:noProof/>
          </w:rPr>
          <w:tab/>
        </w:r>
        <w:r w:rsidR="00397108" w:rsidRPr="00CB3AB5">
          <w:rPr>
            <w:rStyle w:val="Lienhypertexte"/>
            <w:noProof/>
          </w:rPr>
          <w:t>Objectif du document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_Toc474254727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3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 w:rsidP="005E13F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74254728" w:history="1">
        <w:r w:rsidR="00397108" w:rsidRPr="00CB3AB5">
          <w:rPr>
            <w:rStyle w:val="Lienhypertexte"/>
            <w:noProof/>
          </w:rPr>
          <w:t>I.2</w:t>
        </w:r>
        <w:r w:rsidR="00397108">
          <w:rPr>
            <w:rFonts w:asciiTheme="minorHAnsi" w:eastAsiaTheme="minorEastAsia" w:hAnsiTheme="minorHAnsi" w:cstheme="minorBidi"/>
            <w:noProof/>
          </w:rPr>
          <w:tab/>
        </w:r>
        <w:r w:rsidR="00397108" w:rsidRPr="00CB3AB5">
          <w:rPr>
            <w:rStyle w:val="Lienhypertexte"/>
            <w:noProof/>
          </w:rPr>
          <w:t>Documents de référence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_Toc474254728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3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254730" w:history="1">
        <w:r w:rsidR="00397108" w:rsidRPr="00CB3AB5">
          <w:rPr>
            <w:rStyle w:val="Lienhypertexte"/>
            <w:noProof/>
          </w:rPr>
          <w:t>II.</w:t>
        </w:r>
        <w:r w:rsidR="003971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7108" w:rsidRPr="00CB3AB5">
          <w:rPr>
            <w:rStyle w:val="Lienhypertexte"/>
            <w:noProof/>
          </w:rPr>
          <w:t xml:space="preserve">Présentation du projet </w:t>
        </w:r>
        <w:r w:rsidR="00AC3B45">
          <w:rPr>
            <w:rStyle w:val="Lienhypertexte"/>
            <w:noProof/>
          </w:rPr>
          <w:t>PolyStages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_Toc474254730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5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74254731" w:history="1">
        <w:r w:rsidR="00397108" w:rsidRPr="00CB3AB5">
          <w:rPr>
            <w:rStyle w:val="Lienhypertexte"/>
            <w:noProof/>
          </w:rPr>
          <w:t>II.1</w:t>
        </w:r>
        <w:r w:rsidR="00397108">
          <w:rPr>
            <w:rFonts w:asciiTheme="minorHAnsi" w:eastAsiaTheme="minorEastAsia" w:hAnsiTheme="minorHAnsi" w:cstheme="minorBidi"/>
            <w:noProof/>
          </w:rPr>
          <w:tab/>
        </w:r>
        <w:r w:rsidR="00397108" w:rsidRPr="00CB3AB5">
          <w:rPr>
            <w:rStyle w:val="Lienhypertexte"/>
            <w:noProof/>
          </w:rPr>
          <w:t>Contexte et des enjeux du projet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_Toc474254731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5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74254732" w:history="1">
        <w:r w:rsidR="00397108" w:rsidRPr="00CB3AB5">
          <w:rPr>
            <w:rStyle w:val="Lienhypertexte"/>
            <w:noProof/>
          </w:rPr>
          <w:t>II.2</w:t>
        </w:r>
        <w:r w:rsidR="00397108">
          <w:rPr>
            <w:rFonts w:asciiTheme="minorHAnsi" w:eastAsiaTheme="minorEastAsia" w:hAnsiTheme="minorHAnsi" w:cstheme="minorBidi"/>
            <w:noProof/>
          </w:rPr>
          <w:tab/>
        </w:r>
        <w:r w:rsidR="00397108" w:rsidRPr="00CB3AB5">
          <w:rPr>
            <w:rStyle w:val="Lienhypertexte"/>
            <w:noProof/>
          </w:rPr>
          <w:t>Objectifs du projet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_Toc474254732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5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74254733" w:history="1">
        <w:r w:rsidR="00397108" w:rsidRPr="00CB3AB5">
          <w:rPr>
            <w:rStyle w:val="Lienhypertexte"/>
            <w:noProof/>
          </w:rPr>
          <w:t>II.3</w:t>
        </w:r>
        <w:r w:rsidR="00397108">
          <w:rPr>
            <w:rFonts w:asciiTheme="minorHAnsi" w:eastAsiaTheme="minorEastAsia" w:hAnsiTheme="minorHAnsi" w:cstheme="minorBidi"/>
            <w:noProof/>
          </w:rPr>
          <w:tab/>
        </w:r>
        <w:r w:rsidR="00397108" w:rsidRPr="00CB3AB5">
          <w:rPr>
            <w:rStyle w:val="Lienhypertexte"/>
            <w:noProof/>
          </w:rPr>
          <w:t>Date de mise en service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_Toc474254733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5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>
      <w:pPr>
        <w:pStyle w:val="TM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254734" w:history="1">
        <w:r w:rsidR="00397108" w:rsidRPr="00CB3AB5">
          <w:rPr>
            <w:rStyle w:val="Lienhypertexte"/>
            <w:noProof/>
          </w:rPr>
          <w:t>III.</w:t>
        </w:r>
        <w:r w:rsidR="003971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7108" w:rsidRPr="00CB3AB5">
          <w:rPr>
            <w:rStyle w:val="Lienhypertexte"/>
            <w:noProof/>
          </w:rPr>
          <w:t>Périmètre du projet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_Toc474254734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6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74254735" w:history="1">
        <w:r w:rsidR="00397108" w:rsidRPr="00CB3AB5">
          <w:rPr>
            <w:rStyle w:val="Lienhypertexte"/>
            <w:noProof/>
          </w:rPr>
          <w:t>III.1</w:t>
        </w:r>
        <w:r w:rsidR="00397108">
          <w:rPr>
            <w:rFonts w:asciiTheme="minorHAnsi" w:eastAsiaTheme="minorEastAsia" w:hAnsiTheme="minorHAnsi" w:cstheme="minorBidi"/>
            <w:noProof/>
          </w:rPr>
          <w:tab/>
        </w:r>
        <w:r w:rsidR="00397108" w:rsidRPr="00CB3AB5">
          <w:rPr>
            <w:rStyle w:val="Lienhypertexte"/>
            <w:noProof/>
          </w:rPr>
          <w:t>Périmètre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_Toc474254735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6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>
      <w:pPr>
        <w:pStyle w:val="TM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254737" w:history="1">
        <w:r w:rsidR="00397108" w:rsidRPr="00CB3AB5">
          <w:rPr>
            <w:rStyle w:val="Lienhypertexte"/>
            <w:noProof/>
          </w:rPr>
          <w:t>IV.</w:t>
        </w:r>
        <w:r w:rsidR="003971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7108" w:rsidRPr="00CB3AB5">
          <w:rPr>
            <w:rStyle w:val="Lienhypertexte"/>
            <w:noProof/>
          </w:rPr>
          <w:t>Organisation et pilotage du projet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_Toc474254737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7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74254738" w:history="1">
        <w:r w:rsidR="00397108" w:rsidRPr="00CB3AB5">
          <w:rPr>
            <w:rStyle w:val="Lienhypertexte"/>
            <w:noProof/>
          </w:rPr>
          <w:t>IV.1</w:t>
        </w:r>
        <w:r w:rsidR="00397108">
          <w:rPr>
            <w:rFonts w:asciiTheme="minorHAnsi" w:eastAsiaTheme="minorEastAsia" w:hAnsiTheme="minorHAnsi" w:cstheme="minorBidi"/>
            <w:noProof/>
          </w:rPr>
          <w:tab/>
        </w:r>
        <w:r w:rsidR="00397108" w:rsidRPr="00CB3AB5">
          <w:rPr>
            <w:rStyle w:val="Lienhypertexte"/>
            <w:noProof/>
          </w:rPr>
          <w:t xml:space="preserve">Découpage en </w:t>
        </w:r>
        <w:r w:rsidR="00C56FCC">
          <w:rPr>
            <w:rStyle w:val="Lienhypertexte"/>
            <w:noProof/>
          </w:rPr>
          <w:t>tâches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_Toc474254738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7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 w:rsidP="00FA089A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74254739" w:history="1">
        <w:r w:rsidR="00397108" w:rsidRPr="00CB3AB5">
          <w:rPr>
            <w:rStyle w:val="Lienhypertexte"/>
            <w:noProof/>
          </w:rPr>
          <w:t>IV.2</w:t>
        </w:r>
        <w:r w:rsidR="00397108">
          <w:rPr>
            <w:rFonts w:asciiTheme="minorHAnsi" w:eastAsiaTheme="minorEastAsia" w:hAnsiTheme="minorHAnsi" w:cstheme="minorBidi"/>
            <w:noProof/>
          </w:rPr>
          <w:tab/>
        </w:r>
        <w:r w:rsidR="00397108" w:rsidRPr="00CB3AB5">
          <w:rPr>
            <w:rStyle w:val="Lienhypertexte"/>
            <w:noProof/>
          </w:rPr>
          <w:t>Organisation projet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_Toc474254739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7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74254742" w:history="1">
        <w:r w:rsidR="00397108" w:rsidRPr="00CB3AB5">
          <w:rPr>
            <w:rStyle w:val="Lienhypertexte"/>
            <w:noProof/>
          </w:rPr>
          <w:t>IV.</w:t>
        </w:r>
        <w:r w:rsidR="00FA089A">
          <w:rPr>
            <w:rStyle w:val="Lienhypertexte"/>
            <w:noProof/>
          </w:rPr>
          <w:t>3</w:t>
        </w:r>
        <w:r w:rsidR="00397108">
          <w:rPr>
            <w:rFonts w:asciiTheme="minorHAnsi" w:eastAsiaTheme="minorEastAsia" w:hAnsiTheme="minorHAnsi" w:cstheme="minorBidi"/>
            <w:noProof/>
          </w:rPr>
          <w:tab/>
        </w:r>
        <w:r w:rsidR="00397108" w:rsidRPr="00CB3AB5">
          <w:rPr>
            <w:rStyle w:val="Lienhypertexte"/>
            <w:noProof/>
          </w:rPr>
          <w:t>Gestion de la qualité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_Toc474254742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8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74254743" w:history="1">
        <w:r w:rsidR="00397108" w:rsidRPr="00CB3AB5">
          <w:rPr>
            <w:rStyle w:val="Lienhypertexte"/>
            <w:noProof/>
          </w:rPr>
          <w:t>1.1.</w:t>
        </w:r>
        <w:r w:rsidR="00397108">
          <w:rPr>
            <w:rFonts w:asciiTheme="minorHAnsi" w:eastAsiaTheme="minorEastAsia" w:hAnsiTheme="minorHAnsi" w:cstheme="minorBidi"/>
            <w:noProof/>
          </w:rPr>
          <w:tab/>
        </w:r>
        <w:r w:rsidR="00397108" w:rsidRPr="00CB3AB5">
          <w:rPr>
            <w:rStyle w:val="Lienhypertexte"/>
            <w:noProof/>
          </w:rPr>
          <w:t>Outils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_Toc474254743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9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254744" w:history="1">
        <w:r w:rsidR="00397108" w:rsidRPr="00CB3AB5">
          <w:rPr>
            <w:rStyle w:val="Lienhypertexte"/>
            <w:noProof/>
          </w:rPr>
          <w:t>V.</w:t>
        </w:r>
        <w:r w:rsidR="003971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7108" w:rsidRPr="00CB3AB5">
          <w:rPr>
            <w:rStyle w:val="Lienhypertexte"/>
            <w:noProof/>
          </w:rPr>
          <w:t>Environnements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_Toc474254744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10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F46111" w:rsidP="00C56FCC">
      <w:pPr>
        <w:pStyle w:val="TM2"/>
        <w:tabs>
          <w:tab w:val="left" w:pos="880"/>
          <w:tab w:val="right" w:leader="dot" w:pos="9060"/>
        </w:tabs>
        <w:ind w:left="0"/>
        <w:rPr>
          <w:rFonts w:asciiTheme="minorHAnsi" w:eastAsiaTheme="minorEastAsia" w:hAnsiTheme="minorHAnsi" w:cstheme="minorBidi"/>
          <w:noProof/>
        </w:rPr>
      </w:pPr>
      <w:hyperlink w:anchor="_Toc474254747" w:history="1">
        <w:r w:rsidR="00397108" w:rsidRPr="00CB3AB5">
          <w:rPr>
            <w:rStyle w:val="Lienhypertexte"/>
            <w:noProof/>
          </w:rPr>
          <w:t>VI.</w:t>
        </w:r>
        <w:r w:rsidR="00C56FCC">
          <w:rPr>
            <w:rFonts w:asciiTheme="minorHAnsi" w:eastAsiaTheme="minorEastAsia" w:hAnsiTheme="minorHAnsi" w:cstheme="minorBidi"/>
            <w:noProof/>
          </w:rPr>
          <w:t xml:space="preserve">    </w:t>
        </w:r>
        <w:r w:rsidR="00397108" w:rsidRPr="00CB3AB5">
          <w:rPr>
            <w:rStyle w:val="Lienhypertexte"/>
            <w:noProof/>
          </w:rPr>
          <w:t>Planning</w:t>
        </w:r>
        <w:r w:rsidR="00397108">
          <w:rPr>
            <w:noProof/>
            <w:webHidden/>
          </w:rPr>
          <w:tab/>
        </w:r>
        <w:r w:rsidR="00397108">
          <w:rPr>
            <w:noProof/>
            <w:webHidden/>
          </w:rPr>
          <w:fldChar w:fldCharType="begin"/>
        </w:r>
        <w:r w:rsidR="00397108">
          <w:rPr>
            <w:noProof/>
            <w:webHidden/>
          </w:rPr>
          <w:instrText xml:space="preserve"> PAGEREF _Toc474254747 \h </w:instrText>
        </w:r>
        <w:r w:rsidR="00397108">
          <w:rPr>
            <w:noProof/>
            <w:webHidden/>
          </w:rPr>
        </w:r>
        <w:r w:rsidR="00397108">
          <w:rPr>
            <w:noProof/>
            <w:webHidden/>
          </w:rPr>
          <w:fldChar w:fldCharType="separate"/>
        </w:r>
        <w:r w:rsidR="007E003F">
          <w:rPr>
            <w:noProof/>
            <w:webHidden/>
          </w:rPr>
          <w:t>11</w:t>
        </w:r>
        <w:r w:rsidR="00397108">
          <w:rPr>
            <w:noProof/>
            <w:webHidden/>
          </w:rPr>
          <w:fldChar w:fldCharType="end"/>
        </w:r>
      </w:hyperlink>
    </w:p>
    <w:p w:rsidR="00397108" w:rsidRDefault="00397108">
      <w:pPr>
        <w:pStyle w:val="TM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bookmarkStart w:id="4" w:name="_GoBack"/>
      <w:bookmarkEnd w:id="4"/>
    </w:p>
    <w:p w:rsidR="00243999" w:rsidRDefault="008048D4" w:rsidP="008D6F02">
      <w:pPr>
        <w:pStyle w:val="TM1"/>
        <w:tabs>
          <w:tab w:val="left" w:pos="660"/>
          <w:tab w:val="right" w:leader="dot" w:pos="9060"/>
        </w:tabs>
      </w:pPr>
      <w:r>
        <w:rPr>
          <w:rFonts w:cs="Arial"/>
          <w:szCs w:val="20"/>
        </w:rPr>
        <w:fldChar w:fldCharType="end"/>
      </w:r>
    </w:p>
    <w:p w:rsidR="00243999" w:rsidRDefault="00243999" w:rsidP="00243999"/>
    <w:p w:rsidR="00243999" w:rsidRDefault="00243999" w:rsidP="00243999"/>
    <w:p w:rsidR="00243999" w:rsidRDefault="00243999" w:rsidP="00243999"/>
    <w:p w:rsidR="008D6F02" w:rsidRDefault="008D6F02" w:rsidP="00243999"/>
    <w:p w:rsidR="006671A7" w:rsidRPr="00926B1D" w:rsidRDefault="006671A7" w:rsidP="001F374C">
      <w:pPr>
        <w:pStyle w:val="Titre1"/>
      </w:pPr>
      <w:bookmarkStart w:id="5" w:name="_Toc458504754"/>
      <w:bookmarkStart w:id="6" w:name="_Toc474254726"/>
      <w:bookmarkEnd w:id="0"/>
      <w:bookmarkEnd w:id="1"/>
      <w:bookmarkEnd w:id="2"/>
      <w:bookmarkEnd w:id="3"/>
      <w:r w:rsidRPr="001F374C">
        <w:lastRenderedPageBreak/>
        <w:t>Introduction</w:t>
      </w:r>
      <w:bookmarkEnd w:id="5"/>
      <w:bookmarkEnd w:id="6"/>
    </w:p>
    <w:p w:rsidR="006671A7" w:rsidRPr="001F374C" w:rsidRDefault="006671A7" w:rsidP="001F374C">
      <w:pPr>
        <w:pStyle w:val="Titre2"/>
      </w:pPr>
      <w:bookmarkStart w:id="7" w:name="_Toc274586727"/>
      <w:bookmarkStart w:id="8" w:name="_Toc274661578"/>
      <w:bookmarkStart w:id="9" w:name="_Toc274669348"/>
      <w:bookmarkStart w:id="10" w:name="_Toc274669491"/>
      <w:bookmarkStart w:id="11" w:name="_Toc274669604"/>
      <w:bookmarkStart w:id="12" w:name="_Toc274586729"/>
      <w:bookmarkStart w:id="13" w:name="_Toc274661580"/>
      <w:bookmarkStart w:id="14" w:name="_Toc274669350"/>
      <w:bookmarkStart w:id="15" w:name="_Toc274669493"/>
      <w:bookmarkStart w:id="16" w:name="_Toc274669606"/>
      <w:bookmarkStart w:id="17" w:name="_Toc274586732"/>
      <w:bookmarkStart w:id="18" w:name="_Toc274661583"/>
      <w:bookmarkStart w:id="19" w:name="_Toc274669353"/>
      <w:bookmarkStart w:id="20" w:name="_Toc274669496"/>
      <w:bookmarkStart w:id="21" w:name="_Toc274669609"/>
      <w:bookmarkStart w:id="22" w:name="_Toc274586733"/>
      <w:bookmarkStart w:id="23" w:name="_Toc274661584"/>
      <w:bookmarkStart w:id="24" w:name="_Toc274669354"/>
      <w:bookmarkStart w:id="25" w:name="_Toc274669497"/>
      <w:bookmarkStart w:id="26" w:name="_Toc274669610"/>
      <w:bookmarkStart w:id="27" w:name="_Toc274586735"/>
      <w:bookmarkStart w:id="28" w:name="_Toc274661586"/>
      <w:bookmarkStart w:id="29" w:name="_Toc274669356"/>
      <w:bookmarkStart w:id="30" w:name="_Toc274669499"/>
      <w:bookmarkStart w:id="31" w:name="_Toc274669612"/>
      <w:bookmarkStart w:id="32" w:name="_Toc274586737"/>
      <w:bookmarkStart w:id="33" w:name="_Toc274661588"/>
      <w:bookmarkStart w:id="34" w:name="_Toc274669358"/>
      <w:bookmarkStart w:id="35" w:name="_Toc274669501"/>
      <w:bookmarkStart w:id="36" w:name="_Toc274669614"/>
      <w:bookmarkStart w:id="37" w:name="_Toc274586739"/>
      <w:bookmarkStart w:id="38" w:name="_Toc274661590"/>
      <w:bookmarkStart w:id="39" w:name="_Toc274669360"/>
      <w:bookmarkStart w:id="40" w:name="_Toc274669503"/>
      <w:bookmarkStart w:id="41" w:name="_Toc274669616"/>
      <w:bookmarkStart w:id="42" w:name="_Toc274586740"/>
      <w:bookmarkStart w:id="43" w:name="_Toc274661591"/>
      <w:bookmarkStart w:id="44" w:name="_Toc274669361"/>
      <w:bookmarkStart w:id="45" w:name="_Toc274669504"/>
      <w:bookmarkStart w:id="46" w:name="_Toc274669617"/>
      <w:bookmarkStart w:id="47" w:name="_Toc274586742"/>
      <w:bookmarkStart w:id="48" w:name="_Toc274661593"/>
      <w:bookmarkStart w:id="49" w:name="_Toc274669363"/>
      <w:bookmarkStart w:id="50" w:name="_Toc274669506"/>
      <w:bookmarkStart w:id="51" w:name="_Toc274669619"/>
      <w:bookmarkStart w:id="52" w:name="_Toc274586743"/>
      <w:bookmarkStart w:id="53" w:name="_Toc274661594"/>
      <w:bookmarkStart w:id="54" w:name="_Toc274669364"/>
      <w:bookmarkStart w:id="55" w:name="_Toc274669507"/>
      <w:bookmarkStart w:id="56" w:name="_Toc274669620"/>
      <w:bookmarkStart w:id="57" w:name="_Toc274586744"/>
      <w:bookmarkStart w:id="58" w:name="_Toc274661595"/>
      <w:bookmarkStart w:id="59" w:name="_Toc274669365"/>
      <w:bookmarkStart w:id="60" w:name="_Toc274669508"/>
      <w:bookmarkStart w:id="61" w:name="_Toc274669621"/>
      <w:bookmarkStart w:id="62" w:name="_Toc274586745"/>
      <w:bookmarkStart w:id="63" w:name="_Toc274661596"/>
      <w:bookmarkStart w:id="64" w:name="_Toc274669366"/>
      <w:bookmarkStart w:id="65" w:name="_Toc274669509"/>
      <w:bookmarkStart w:id="66" w:name="_Toc274669622"/>
      <w:bookmarkStart w:id="67" w:name="_Toc274586746"/>
      <w:bookmarkStart w:id="68" w:name="_Toc274661597"/>
      <w:bookmarkStart w:id="69" w:name="_Toc274669367"/>
      <w:bookmarkStart w:id="70" w:name="_Toc274669510"/>
      <w:bookmarkStart w:id="71" w:name="_Toc274669623"/>
      <w:bookmarkStart w:id="72" w:name="_Toc274586750"/>
      <w:bookmarkStart w:id="73" w:name="_Toc274661601"/>
      <w:bookmarkStart w:id="74" w:name="_Toc274669371"/>
      <w:bookmarkStart w:id="75" w:name="_Toc274669514"/>
      <w:bookmarkStart w:id="76" w:name="_Toc274669627"/>
      <w:bookmarkStart w:id="77" w:name="_Toc274586751"/>
      <w:bookmarkStart w:id="78" w:name="_Toc274661602"/>
      <w:bookmarkStart w:id="79" w:name="_Toc274669372"/>
      <w:bookmarkStart w:id="80" w:name="_Toc274669515"/>
      <w:bookmarkStart w:id="81" w:name="_Toc274669628"/>
      <w:bookmarkStart w:id="82" w:name="_Toc274586752"/>
      <w:bookmarkStart w:id="83" w:name="_Toc274661603"/>
      <w:bookmarkStart w:id="84" w:name="_Toc274669373"/>
      <w:bookmarkStart w:id="85" w:name="_Toc274669516"/>
      <w:bookmarkStart w:id="86" w:name="_Toc274669629"/>
      <w:bookmarkStart w:id="87" w:name="_Toc274586753"/>
      <w:bookmarkStart w:id="88" w:name="_Toc274661604"/>
      <w:bookmarkStart w:id="89" w:name="_Toc274669374"/>
      <w:bookmarkStart w:id="90" w:name="_Toc274669517"/>
      <w:bookmarkStart w:id="91" w:name="_Toc274669630"/>
      <w:bookmarkStart w:id="92" w:name="_Toc358118486"/>
      <w:bookmarkStart w:id="93" w:name="_Toc363478871"/>
      <w:bookmarkStart w:id="94" w:name="_Toc458504755"/>
      <w:bookmarkStart w:id="95" w:name="_Toc474254727"/>
      <w:bookmarkStart w:id="96" w:name="_Toc261432917"/>
      <w:bookmarkStart w:id="97" w:name="_Toc308533475"/>
      <w:bookmarkStart w:id="98" w:name="_Toc36347886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Pr="001F374C">
        <w:t>Objectif du document</w:t>
      </w:r>
      <w:bookmarkEnd w:id="92"/>
      <w:bookmarkEnd w:id="93"/>
      <w:bookmarkEnd w:id="94"/>
      <w:bookmarkEnd w:id="95"/>
    </w:p>
    <w:p w:rsidR="006671A7" w:rsidRDefault="006671A7" w:rsidP="001F374C">
      <w:pPr>
        <w:rPr>
          <w:rStyle w:val="CorpsdetexteCar"/>
        </w:rPr>
      </w:pPr>
      <w:r w:rsidRPr="0022680A">
        <w:rPr>
          <w:rStyle w:val="CorpsdetexteCar"/>
        </w:rPr>
        <w:t xml:space="preserve">Le </w:t>
      </w:r>
      <w:r>
        <w:rPr>
          <w:rFonts w:cs="Arial"/>
          <w:b/>
        </w:rPr>
        <w:t>Plan Organisation Projet</w:t>
      </w:r>
      <w:r w:rsidRPr="0022680A">
        <w:rPr>
          <w:rStyle w:val="CorpsdetexteCar"/>
        </w:rPr>
        <w:t xml:space="preserve"> (POP)</w:t>
      </w:r>
      <w:r>
        <w:rPr>
          <w:rStyle w:val="CorpsdetexteCar"/>
        </w:rPr>
        <w:t xml:space="preserve"> </w:t>
      </w:r>
      <w:r w:rsidRPr="0022680A">
        <w:rPr>
          <w:rStyle w:val="CorpsdetexteCar"/>
        </w:rPr>
        <w:t xml:space="preserve">sert de référence à l’équipe </w:t>
      </w:r>
      <w:r w:rsidR="005B03B5">
        <w:rPr>
          <w:rStyle w:val="CorpsdetexteCar"/>
        </w:rPr>
        <w:t>BILO</w:t>
      </w:r>
      <w:r w:rsidRPr="0022680A">
        <w:rPr>
          <w:rStyle w:val="CorpsdetexteCar"/>
        </w:rPr>
        <w:t xml:space="preserve"> en charge de la définition et de la mise en œuvre de l</w:t>
      </w:r>
      <w:r w:rsidR="005B03B5">
        <w:rPr>
          <w:rStyle w:val="CorpsdetexteCar"/>
        </w:rPr>
        <w:t>’application de gestion de stages</w:t>
      </w:r>
      <w:r w:rsidR="00D052B1">
        <w:rPr>
          <w:rStyle w:val="CorpsdetexteCar"/>
        </w:rPr>
        <w:t xml:space="preserve"> PolyStages</w:t>
      </w:r>
      <w:r w:rsidRPr="0022680A">
        <w:rPr>
          <w:rStyle w:val="CorpsdetexteCar"/>
        </w:rPr>
        <w:t>.</w:t>
      </w:r>
      <w:r>
        <w:rPr>
          <w:rStyle w:val="CorpsdetexteCar"/>
        </w:rPr>
        <w:t xml:space="preserve"> Il définit les modalités d’organisation et de pilotage du projet</w:t>
      </w:r>
      <w:r w:rsidR="005B03B5">
        <w:rPr>
          <w:rStyle w:val="CorpsdetexteCar"/>
        </w:rPr>
        <w:t xml:space="preserve"> S9</w:t>
      </w:r>
      <w:r>
        <w:rPr>
          <w:rStyle w:val="CorpsdetexteCar"/>
        </w:rPr>
        <w:t>. Il</w:t>
      </w:r>
      <w:r w:rsidRPr="0022680A">
        <w:rPr>
          <w:rStyle w:val="CorpsdetexteCar"/>
        </w:rPr>
        <w:t xml:space="preserve"> </w:t>
      </w:r>
      <w:r>
        <w:rPr>
          <w:rStyle w:val="CorpsdetexteCar"/>
        </w:rPr>
        <w:t xml:space="preserve">en </w:t>
      </w:r>
      <w:r w:rsidRPr="0022680A">
        <w:rPr>
          <w:rStyle w:val="CorpsdetexteCar"/>
        </w:rPr>
        <w:t>rappelle les objec</w:t>
      </w:r>
      <w:r>
        <w:rPr>
          <w:rStyle w:val="CorpsdetexteCar"/>
        </w:rPr>
        <w:t xml:space="preserve">tifs, les enjeux et les risques. Il en présente le planning. </w:t>
      </w:r>
    </w:p>
    <w:p w:rsidR="000D01C5" w:rsidRPr="001F374C" w:rsidRDefault="000D01C5" w:rsidP="005E13F9">
      <w:pPr>
        <w:pStyle w:val="PuceAide"/>
        <w:numPr>
          <w:ilvl w:val="0"/>
          <w:numId w:val="0"/>
        </w:numPr>
        <w:rPr>
          <w:rStyle w:val="CorpsdetexteCar"/>
        </w:rPr>
      </w:pPr>
    </w:p>
    <w:p w:rsidR="006671A7" w:rsidRPr="001F374C" w:rsidRDefault="006671A7" w:rsidP="001F374C">
      <w:pPr>
        <w:pStyle w:val="Titre2"/>
      </w:pPr>
      <w:bookmarkStart w:id="99" w:name="_Toc458504756"/>
      <w:bookmarkStart w:id="100" w:name="_Toc474254728"/>
      <w:bookmarkEnd w:id="96"/>
      <w:bookmarkEnd w:id="97"/>
      <w:r w:rsidRPr="001F374C">
        <w:t>Documents de référence</w:t>
      </w:r>
      <w:bookmarkEnd w:id="98"/>
      <w:bookmarkEnd w:id="99"/>
      <w:bookmarkEnd w:id="100"/>
    </w:p>
    <w:p w:rsidR="006671A7" w:rsidRDefault="006671A7" w:rsidP="006671A7">
      <w:pPr>
        <w:pStyle w:val="Corpsdetexte"/>
      </w:pPr>
      <w:bookmarkStart w:id="101" w:name="_Toc261432918"/>
      <w:bookmarkStart w:id="102" w:name="_Toc308533476"/>
      <w:r w:rsidRPr="00555F97">
        <w:t xml:space="preserve"> </w:t>
      </w:r>
      <w:r w:rsidR="005431A3">
        <w:t>Le document de référence du projet PolyStages est un Cahier de Spécifications</w:t>
      </w:r>
      <w:r w:rsidR="002B1B56">
        <w:t xml:space="preserve"> délivré par </w:t>
      </w:r>
      <w:r w:rsidR="005B03B5">
        <w:t>Polytech</w:t>
      </w:r>
      <w:r w:rsidR="005431A3">
        <w:t xml:space="preserve">, il </w:t>
      </w:r>
      <w:r w:rsidRPr="00555F97">
        <w:t>sert de base à la réalisation des activités.</w:t>
      </w:r>
      <w:bookmarkEnd w:id="101"/>
      <w:bookmarkEnd w:id="102"/>
    </w:p>
    <w:p w:rsidR="00052F74" w:rsidRDefault="00052F74" w:rsidP="006671A7">
      <w:pPr>
        <w:pStyle w:val="Corpsdetexte"/>
      </w:pPr>
    </w:p>
    <w:tbl>
      <w:tblPr>
        <w:tblW w:w="928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4"/>
        <w:gridCol w:w="1134"/>
        <w:gridCol w:w="1134"/>
        <w:gridCol w:w="2976"/>
        <w:gridCol w:w="2696"/>
      </w:tblGrid>
      <w:tr w:rsidR="006671A7" w:rsidRPr="009E0353" w:rsidTr="00F37000">
        <w:trPr>
          <w:cantSplit/>
          <w:tblHeader/>
        </w:trPr>
        <w:tc>
          <w:tcPr>
            <w:tcW w:w="9284" w:type="dxa"/>
            <w:gridSpan w:val="5"/>
            <w:shd w:val="clear" w:color="auto" w:fill="4F81BD"/>
          </w:tcPr>
          <w:p w:rsidR="006671A7" w:rsidRPr="009E0353" w:rsidRDefault="006671A7" w:rsidP="00F37000">
            <w:pPr>
              <w:pStyle w:val="Tableaupremireligne"/>
              <w:rPr>
                <w:rFonts w:cs="Arial"/>
                <w:b/>
                <w:bCs/>
                <w:color w:val="FFFFFF"/>
                <w:szCs w:val="22"/>
              </w:rPr>
            </w:pPr>
            <w:bookmarkStart w:id="103" w:name="_Toc322512083"/>
            <w:bookmarkStart w:id="104" w:name="_Toc363478870"/>
            <w:r w:rsidRPr="009E0353">
              <w:rPr>
                <w:rFonts w:cs="Arial"/>
                <w:b/>
                <w:bCs/>
                <w:color w:val="FFFFFF"/>
                <w:szCs w:val="22"/>
              </w:rPr>
              <w:t>Documents de référence</w:t>
            </w:r>
          </w:p>
        </w:tc>
      </w:tr>
      <w:tr w:rsidR="006671A7" w:rsidRPr="009E0353" w:rsidTr="001F374C">
        <w:trPr>
          <w:cantSplit/>
          <w:trHeight w:val="708"/>
          <w:tblHeader/>
        </w:trPr>
        <w:tc>
          <w:tcPr>
            <w:tcW w:w="1344" w:type="dxa"/>
            <w:shd w:val="clear" w:color="auto" w:fill="C6D9F1" w:themeFill="text2" w:themeFillTint="33"/>
            <w:vAlign w:val="center"/>
          </w:tcPr>
          <w:p w:rsidR="006671A7" w:rsidRPr="009E0353" w:rsidRDefault="006671A7" w:rsidP="001F374C">
            <w:pPr>
              <w:pStyle w:val="titretableau"/>
              <w:rPr>
                <w:smallCaps/>
              </w:rPr>
            </w:pPr>
            <w:r w:rsidRPr="009E0353">
              <w:t>Réf</w:t>
            </w:r>
            <w:r>
              <w:t>.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6671A7" w:rsidRPr="009E0353" w:rsidRDefault="006671A7" w:rsidP="001F374C">
            <w:pPr>
              <w:pStyle w:val="titretableau"/>
              <w:rPr>
                <w:smallCaps/>
              </w:rPr>
            </w:pPr>
            <w:r>
              <w:t>Version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6671A7" w:rsidRPr="009E0353" w:rsidRDefault="006671A7" w:rsidP="001F374C">
            <w:pPr>
              <w:pStyle w:val="titretableau"/>
              <w:rPr>
                <w:smallCaps/>
              </w:rPr>
            </w:pPr>
            <w:r w:rsidRPr="009E0353">
              <w:t>Date</w:t>
            </w:r>
            <w:r>
              <w:t xml:space="preserve"> </w:t>
            </w:r>
            <w:r w:rsidRPr="009E0353">
              <w:t>de la version</w:t>
            </w:r>
          </w:p>
        </w:tc>
        <w:tc>
          <w:tcPr>
            <w:tcW w:w="2976" w:type="dxa"/>
            <w:shd w:val="clear" w:color="auto" w:fill="C6D9F1" w:themeFill="text2" w:themeFillTint="33"/>
            <w:vAlign w:val="center"/>
          </w:tcPr>
          <w:p w:rsidR="006671A7" w:rsidRPr="009E0353" w:rsidRDefault="006671A7" w:rsidP="001F374C">
            <w:pPr>
              <w:pStyle w:val="titretableau"/>
              <w:rPr>
                <w:smallCaps/>
              </w:rPr>
            </w:pPr>
            <w:r w:rsidRPr="009E0353">
              <w:t>Titre du document</w:t>
            </w:r>
          </w:p>
        </w:tc>
        <w:tc>
          <w:tcPr>
            <w:tcW w:w="2696" w:type="dxa"/>
            <w:shd w:val="clear" w:color="auto" w:fill="C6D9F1" w:themeFill="text2" w:themeFillTint="33"/>
            <w:vAlign w:val="center"/>
          </w:tcPr>
          <w:p w:rsidR="006671A7" w:rsidRPr="009E0353" w:rsidRDefault="006671A7" w:rsidP="001F374C">
            <w:pPr>
              <w:pStyle w:val="titretableau"/>
              <w:rPr>
                <w:smallCaps/>
              </w:rPr>
            </w:pPr>
            <w:r>
              <w:t>Stockage</w:t>
            </w:r>
          </w:p>
        </w:tc>
      </w:tr>
      <w:tr w:rsidR="006671A7" w:rsidRPr="009E0353" w:rsidTr="00F37000">
        <w:trPr>
          <w:cantSplit/>
          <w:trHeight w:val="284"/>
        </w:trPr>
        <w:tc>
          <w:tcPr>
            <w:tcW w:w="1344" w:type="dxa"/>
            <w:vAlign w:val="center"/>
          </w:tcPr>
          <w:p w:rsidR="006671A7" w:rsidRPr="00276E35" w:rsidRDefault="0053778D" w:rsidP="00F37000">
            <w:pPr>
              <w:jc w:val="center"/>
              <w:rPr>
                <w:rFonts w:cs="Arial"/>
                <w:sz w:val="16"/>
                <w:szCs w:val="16"/>
              </w:rPr>
            </w:pPr>
            <w:r w:rsidRPr="00276E35">
              <w:rPr>
                <w:rFonts w:cs="Arial"/>
                <w:sz w:val="16"/>
                <w:szCs w:val="16"/>
              </w:rPr>
              <w:t>R</w:t>
            </w:r>
            <w:r w:rsidR="00276E35" w:rsidRPr="00276E35">
              <w:rPr>
                <w:rFonts w:cs="Arial"/>
                <w:sz w:val="16"/>
                <w:szCs w:val="16"/>
              </w:rPr>
              <w:t>é</w:t>
            </w:r>
            <w:r w:rsidRPr="00276E35">
              <w:rPr>
                <w:rFonts w:cs="Arial"/>
                <w:sz w:val="16"/>
                <w:szCs w:val="16"/>
              </w:rPr>
              <w:t>f</w:t>
            </w:r>
            <w:r w:rsidR="00276E35" w:rsidRPr="00276E35">
              <w:rPr>
                <w:rFonts w:cs="Arial"/>
                <w:sz w:val="16"/>
                <w:szCs w:val="16"/>
              </w:rPr>
              <w:t> : </w:t>
            </w:r>
            <w:r w:rsidRPr="00276E35">
              <w:rPr>
                <w:rFonts w:cs="Arial"/>
                <w:sz w:val="16"/>
                <w:szCs w:val="16"/>
              </w:rPr>
              <w:t>1219</w:t>
            </w:r>
            <w:r w:rsidR="00276E35" w:rsidRPr="00276E35">
              <w:rPr>
                <w:rFonts w:cs="Arial"/>
                <w:sz w:val="16"/>
                <w:szCs w:val="16"/>
              </w:rPr>
              <w:t>_</w:t>
            </w:r>
            <w:r w:rsidRPr="00276E35">
              <w:rPr>
                <w:rFonts w:cs="Arial"/>
                <w:sz w:val="16"/>
                <w:szCs w:val="16"/>
              </w:rPr>
              <w:t>001</w:t>
            </w:r>
          </w:p>
        </w:tc>
        <w:tc>
          <w:tcPr>
            <w:tcW w:w="1134" w:type="dxa"/>
            <w:vAlign w:val="center"/>
          </w:tcPr>
          <w:p w:rsidR="006671A7" w:rsidRPr="008E0221" w:rsidRDefault="0053778D" w:rsidP="00F3700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vAlign w:val="center"/>
          </w:tcPr>
          <w:p w:rsidR="006671A7" w:rsidRPr="00276E35" w:rsidRDefault="0053778D" w:rsidP="00F37000">
            <w:pPr>
              <w:jc w:val="center"/>
              <w:rPr>
                <w:rFonts w:cs="Arial"/>
                <w:sz w:val="16"/>
                <w:szCs w:val="16"/>
              </w:rPr>
            </w:pPr>
            <w:r w:rsidRPr="00276E35">
              <w:rPr>
                <w:rFonts w:cs="Arial"/>
                <w:sz w:val="16"/>
                <w:szCs w:val="16"/>
              </w:rPr>
              <w:t>Décembre 2019</w:t>
            </w:r>
          </w:p>
        </w:tc>
        <w:tc>
          <w:tcPr>
            <w:tcW w:w="2976" w:type="dxa"/>
            <w:vAlign w:val="center"/>
          </w:tcPr>
          <w:p w:rsidR="006671A7" w:rsidRPr="00276E35" w:rsidRDefault="0053778D" w:rsidP="00F37000">
            <w:pPr>
              <w:jc w:val="center"/>
              <w:rPr>
                <w:rFonts w:cs="Arial"/>
                <w:sz w:val="16"/>
                <w:szCs w:val="16"/>
              </w:rPr>
            </w:pPr>
            <w:r w:rsidRPr="00276E35">
              <w:rPr>
                <w:rFonts w:cs="Arial"/>
                <w:sz w:val="16"/>
                <w:szCs w:val="16"/>
              </w:rPr>
              <w:t>« PolyStages »</w:t>
            </w:r>
          </w:p>
          <w:p w:rsidR="0053778D" w:rsidRPr="008E0221" w:rsidRDefault="0053778D" w:rsidP="00F37000">
            <w:pPr>
              <w:jc w:val="center"/>
              <w:rPr>
                <w:rFonts w:cs="Arial"/>
              </w:rPr>
            </w:pPr>
            <w:r w:rsidRPr="00276E35">
              <w:rPr>
                <w:rFonts w:cs="Arial"/>
                <w:sz w:val="16"/>
                <w:szCs w:val="16"/>
              </w:rPr>
              <w:t>Projet du 3</w:t>
            </w:r>
            <w:r w:rsidRPr="00276E35">
              <w:rPr>
                <w:rFonts w:cs="Arial"/>
                <w:sz w:val="16"/>
                <w:szCs w:val="16"/>
                <w:vertAlign w:val="superscript"/>
              </w:rPr>
              <w:t>ème</w:t>
            </w:r>
            <w:r w:rsidRPr="00276E35">
              <w:rPr>
                <w:rFonts w:cs="Arial"/>
                <w:sz w:val="16"/>
                <w:szCs w:val="16"/>
              </w:rPr>
              <w:t xml:space="preserve"> semestre (S9)</w:t>
            </w:r>
          </w:p>
        </w:tc>
        <w:tc>
          <w:tcPr>
            <w:tcW w:w="2696" w:type="dxa"/>
            <w:vAlign w:val="center"/>
          </w:tcPr>
          <w:p w:rsidR="006671A7" w:rsidRPr="00276E35" w:rsidRDefault="0053778D" w:rsidP="00F37000">
            <w:pPr>
              <w:jc w:val="center"/>
              <w:rPr>
                <w:rFonts w:cs="Arial"/>
                <w:sz w:val="16"/>
                <w:szCs w:val="16"/>
              </w:rPr>
            </w:pPr>
            <w:r w:rsidRPr="00276E35">
              <w:rPr>
                <w:rFonts w:cs="Arial"/>
                <w:sz w:val="16"/>
                <w:szCs w:val="16"/>
              </w:rPr>
              <w:t>http://nicolas.durand.perso.luminy.univ-amu.fr/pub/</w:t>
            </w:r>
          </w:p>
        </w:tc>
      </w:tr>
      <w:tr w:rsidR="006671A7" w:rsidRPr="009E0353" w:rsidTr="00F37000">
        <w:trPr>
          <w:cantSplit/>
          <w:trHeight w:val="284"/>
        </w:trPr>
        <w:tc>
          <w:tcPr>
            <w:tcW w:w="1344" w:type="dxa"/>
            <w:vAlign w:val="center"/>
          </w:tcPr>
          <w:p w:rsidR="006671A7" w:rsidRPr="008E0221" w:rsidRDefault="006671A7" w:rsidP="00F37000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6671A7" w:rsidRPr="008E0221" w:rsidRDefault="006671A7" w:rsidP="00F37000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6671A7" w:rsidRPr="008E0221" w:rsidRDefault="006671A7" w:rsidP="00F37000">
            <w:pPr>
              <w:jc w:val="center"/>
              <w:rPr>
                <w:rFonts w:cs="Arial"/>
              </w:rPr>
            </w:pPr>
          </w:p>
        </w:tc>
        <w:tc>
          <w:tcPr>
            <w:tcW w:w="2976" w:type="dxa"/>
            <w:vAlign w:val="center"/>
          </w:tcPr>
          <w:p w:rsidR="006671A7" w:rsidRPr="008E0221" w:rsidRDefault="006671A7" w:rsidP="00F37000">
            <w:pPr>
              <w:jc w:val="center"/>
              <w:rPr>
                <w:rFonts w:cs="Arial"/>
              </w:rPr>
            </w:pPr>
          </w:p>
        </w:tc>
        <w:tc>
          <w:tcPr>
            <w:tcW w:w="2696" w:type="dxa"/>
            <w:vAlign w:val="center"/>
          </w:tcPr>
          <w:p w:rsidR="006671A7" w:rsidRPr="008E0221" w:rsidRDefault="006671A7" w:rsidP="00F37000">
            <w:pPr>
              <w:jc w:val="center"/>
              <w:rPr>
                <w:rFonts w:cs="Arial"/>
              </w:rPr>
            </w:pPr>
          </w:p>
        </w:tc>
      </w:tr>
    </w:tbl>
    <w:p w:rsidR="006671A7" w:rsidRPr="001F374C" w:rsidRDefault="006671A7" w:rsidP="001F374C">
      <w:pPr>
        <w:pStyle w:val="Titre1"/>
      </w:pPr>
      <w:bookmarkStart w:id="105" w:name="_Toc458504758"/>
      <w:bookmarkStart w:id="106" w:name="_Toc474254730"/>
      <w:bookmarkEnd w:id="103"/>
      <w:bookmarkEnd w:id="104"/>
      <w:r w:rsidRPr="001F374C">
        <w:lastRenderedPageBreak/>
        <w:t xml:space="preserve">Présentation du projet </w:t>
      </w:r>
      <w:bookmarkEnd w:id="105"/>
      <w:bookmarkEnd w:id="106"/>
      <w:r w:rsidR="00AC3B45">
        <w:t>PolyStages</w:t>
      </w:r>
    </w:p>
    <w:p w:rsidR="006671A7" w:rsidRDefault="006671A7" w:rsidP="001F374C">
      <w:pPr>
        <w:pStyle w:val="Titre2"/>
      </w:pPr>
      <w:bookmarkStart w:id="107" w:name="_Toc458504759"/>
      <w:bookmarkStart w:id="108" w:name="_Toc474254731"/>
      <w:r w:rsidRPr="001F374C">
        <w:t xml:space="preserve">Contexte et enjeux du projet </w:t>
      </w:r>
      <w:bookmarkEnd w:id="107"/>
      <w:bookmarkEnd w:id="108"/>
    </w:p>
    <w:p w:rsidR="005E6BEF" w:rsidRPr="005E6BEF" w:rsidRDefault="005E6BEF" w:rsidP="005E6BEF">
      <w:r>
        <w:t>Le projet consiste à concevoir et développer une application de gestion de stages d’élèves ingénieurs Polytech</w:t>
      </w:r>
      <w:r w:rsidR="00F578E7">
        <w:t xml:space="preserve"> dans le but de constituer un dossier AMUBOX partagé entre les enseignants.</w:t>
      </w:r>
    </w:p>
    <w:p w:rsidR="006671A7" w:rsidRDefault="006671A7" w:rsidP="001F374C">
      <w:pPr>
        <w:pStyle w:val="Titre2"/>
      </w:pPr>
      <w:bookmarkStart w:id="109" w:name="_Toc458504760"/>
      <w:bookmarkStart w:id="110" w:name="_Toc474254732"/>
      <w:r w:rsidRPr="001F374C">
        <w:t xml:space="preserve">Objectifs du projet </w:t>
      </w:r>
      <w:bookmarkEnd w:id="109"/>
      <w:bookmarkEnd w:id="110"/>
    </w:p>
    <w:p w:rsidR="005E6BEF" w:rsidRDefault="005E6BEF" w:rsidP="005E6BEF">
      <w:r w:rsidRPr="000A6AA2">
        <w:rPr>
          <w:b/>
          <w:i/>
        </w:rPr>
        <w:t>Les élèves ingénieurs</w:t>
      </w:r>
      <w:r>
        <w:t xml:space="preserve"> pourront uploader leurs rapports de stage et leurs présentations pour les soutenances, et remplir leurs grilles de compétences.</w:t>
      </w:r>
    </w:p>
    <w:p w:rsidR="005E6BEF" w:rsidRDefault="005E6BEF" w:rsidP="005E6BEF">
      <w:r w:rsidRPr="000A6AA2">
        <w:rPr>
          <w:b/>
          <w:i/>
        </w:rPr>
        <w:t>Les tuteurs</w:t>
      </w:r>
      <w:r>
        <w:t xml:space="preserve"> en entreprise pourront remplir en ligne les fiches d’évaluation des stagiaires dont ils ont la charge ainsi que les grilles de compétences.</w:t>
      </w:r>
    </w:p>
    <w:p w:rsidR="005E6BEF" w:rsidRPr="005E6BEF" w:rsidRDefault="005E6BEF" w:rsidP="005E6BEF">
      <w:r w:rsidRPr="000A6AA2">
        <w:rPr>
          <w:b/>
          <w:i/>
        </w:rPr>
        <w:t>Les enseignants</w:t>
      </w:r>
      <w:r>
        <w:t xml:space="preserve"> auront la possibilité de consulter aisément les différents documents.</w:t>
      </w:r>
    </w:p>
    <w:p w:rsidR="006671A7" w:rsidRPr="001F374C" w:rsidRDefault="006671A7" w:rsidP="001F374C">
      <w:pPr>
        <w:pStyle w:val="Titre2"/>
      </w:pPr>
      <w:bookmarkStart w:id="111" w:name="_Toc454550783"/>
      <w:bookmarkStart w:id="112" w:name="_Toc458504761"/>
      <w:bookmarkStart w:id="113" w:name="_Toc474254733"/>
      <w:r w:rsidRPr="001F374C">
        <w:t>Date de mise en service</w:t>
      </w:r>
      <w:bookmarkEnd w:id="111"/>
      <w:bookmarkEnd w:id="112"/>
      <w:bookmarkEnd w:id="113"/>
    </w:p>
    <w:tbl>
      <w:tblPr>
        <w:tblStyle w:val="Grilleclaire-Accent1"/>
        <w:tblW w:w="9600" w:type="dxa"/>
        <w:tblLook w:val="0680" w:firstRow="0" w:lastRow="0" w:firstColumn="1" w:lastColumn="0" w:noHBand="1" w:noVBand="1"/>
      </w:tblPr>
      <w:tblGrid>
        <w:gridCol w:w="3200"/>
        <w:gridCol w:w="1520"/>
        <w:gridCol w:w="4880"/>
      </w:tblGrid>
      <w:tr w:rsidR="006671A7" w:rsidRPr="00242B3E" w:rsidTr="00F37000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  <w:shd w:val="clear" w:color="auto" w:fill="1F497D" w:themeFill="text2"/>
            <w:hideMark/>
          </w:tcPr>
          <w:p w:rsidR="006671A7" w:rsidRPr="007E02C5" w:rsidRDefault="006671A7" w:rsidP="00F37000">
            <w:pPr>
              <w:jc w:val="left"/>
              <w:rPr>
                <w:rFonts w:cs="Arial"/>
                <w:szCs w:val="22"/>
              </w:rPr>
            </w:pPr>
            <w:r w:rsidRPr="007E02C5">
              <w:rPr>
                <w:rFonts w:cs="Arial"/>
                <w:color w:val="FFFFFF" w:themeColor="light1"/>
                <w:kern w:val="24"/>
                <w:szCs w:val="22"/>
              </w:rPr>
              <w:t>Date de MES cible</w:t>
            </w:r>
          </w:p>
        </w:tc>
        <w:tc>
          <w:tcPr>
            <w:tcW w:w="6400" w:type="dxa"/>
            <w:gridSpan w:val="2"/>
            <w:hideMark/>
          </w:tcPr>
          <w:p w:rsidR="006671A7" w:rsidRPr="007E02C5" w:rsidRDefault="00276E35" w:rsidP="00F37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16/01/2020</w:t>
            </w:r>
          </w:p>
        </w:tc>
      </w:tr>
      <w:tr w:rsidR="006671A7" w:rsidRPr="00242B3E" w:rsidTr="00F3700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  <w:shd w:val="clear" w:color="auto" w:fill="1F497D" w:themeFill="text2"/>
            <w:hideMark/>
          </w:tcPr>
          <w:p w:rsidR="006671A7" w:rsidRPr="007E02C5" w:rsidRDefault="006671A7" w:rsidP="00F37000">
            <w:pPr>
              <w:jc w:val="left"/>
              <w:rPr>
                <w:rFonts w:cs="Arial"/>
                <w:szCs w:val="22"/>
              </w:rPr>
            </w:pPr>
            <w:r w:rsidRPr="007E02C5">
              <w:rPr>
                <w:rFonts w:cs="Arial"/>
                <w:color w:val="FFFFFF" w:themeColor="light1"/>
                <w:kern w:val="24"/>
                <w:szCs w:val="22"/>
              </w:rPr>
              <w:t>La date peut-elle être décalée ?</w:t>
            </w:r>
          </w:p>
        </w:tc>
        <w:tc>
          <w:tcPr>
            <w:tcW w:w="1520" w:type="dxa"/>
            <w:hideMark/>
          </w:tcPr>
          <w:p w:rsidR="006671A7" w:rsidRPr="007E02C5" w:rsidRDefault="006671A7" w:rsidP="00F37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7E02C5">
              <w:rPr>
                <w:rFonts w:cs="Arial"/>
                <w:color w:val="000000" w:themeColor="dark1"/>
                <w:kern w:val="24"/>
                <w:szCs w:val="22"/>
              </w:rPr>
              <w:t>Non</w:t>
            </w:r>
          </w:p>
        </w:tc>
        <w:tc>
          <w:tcPr>
            <w:tcW w:w="4880" w:type="dxa"/>
            <w:hideMark/>
          </w:tcPr>
          <w:p w:rsidR="006671A7" w:rsidRPr="007E02C5" w:rsidRDefault="006671A7" w:rsidP="00F37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</w:rPr>
            </w:pPr>
            <w:r w:rsidRPr="007E02C5">
              <w:rPr>
                <w:rFonts w:cs="Arial"/>
                <w:i/>
                <w:iCs/>
                <w:color w:val="000000" w:themeColor="dark1"/>
                <w:kern w:val="24"/>
                <w:szCs w:val="22"/>
              </w:rPr>
              <w:t>En cas de potentiel décalage : tolérance</w:t>
            </w:r>
            <w:r w:rsidR="004E25A2">
              <w:rPr>
                <w:rFonts w:cs="Arial"/>
                <w:i/>
                <w:iCs/>
                <w:color w:val="000000" w:themeColor="dark1"/>
                <w:kern w:val="24"/>
                <w:szCs w:val="22"/>
              </w:rPr>
              <w:t xml:space="preserve"> zéro</w:t>
            </w:r>
          </w:p>
        </w:tc>
      </w:tr>
      <w:tr w:rsidR="006671A7" w:rsidRPr="00242B3E" w:rsidTr="00276E35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  <w:shd w:val="clear" w:color="auto" w:fill="1F497D" w:themeFill="text2"/>
          </w:tcPr>
          <w:p w:rsidR="006671A7" w:rsidRPr="007E02C5" w:rsidRDefault="006671A7" w:rsidP="00F37000">
            <w:pPr>
              <w:jc w:val="left"/>
              <w:rPr>
                <w:rFonts w:cs="Arial"/>
                <w:color w:val="FFFFFF" w:themeColor="light1"/>
                <w:kern w:val="24"/>
                <w:szCs w:val="22"/>
              </w:rPr>
            </w:pPr>
            <w:r w:rsidRPr="007E02C5">
              <w:rPr>
                <w:rFonts w:cs="Arial"/>
                <w:color w:val="FFFFFF" w:themeColor="light1"/>
                <w:kern w:val="24"/>
                <w:szCs w:val="22"/>
              </w:rPr>
              <w:t>Justification du CP</w:t>
            </w:r>
            <w:r w:rsidR="00172B4B">
              <w:rPr>
                <w:rFonts w:cs="Arial"/>
                <w:color w:val="FFFFFF" w:themeColor="light1"/>
                <w:kern w:val="24"/>
                <w:szCs w:val="22"/>
              </w:rPr>
              <w:t>T</w:t>
            </w:r>
          </w:p>
        </w:tc>
        <w:tc>
          <w:tcPr>
            <w:tcW w:w="6400" w:type="dxa"/>
            <w:gridSpan w:val="2"/>
          </w:tcPr>
          <w:p w:rsidR="006671A7" w:rsidRPr="007E02C5" w:rsidRDefault="009E3FAB" w:rsidP="00F37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  <w:color w:val="000000" w:themeColor="dark1"/>
                <w:kern w:val="24"/>
                <w:szCs w:val="22"/>
              </w:rPr>
            </w:pPr>
            <w:r>
              <w:rPr>
                <w:rFonts w:cs="Arial"/>
                <w:iCs/>
                <w:color w:val="000000" w:themeColor="dark1"/>
                <w:kern w:val="24"/>
                <w:szCs w:val="22"/>
              </w:rPr>
              <w:t>Le serveur devra être opérationnel</w:t>
            </w:r>
            <w:r w:rsidR="00276E35">
              <w:rPr>
                <w:rFonts w:cs="Arial"/>
                <w:iCs/>
                <w:color w:val="000000" w:themeColor="dark1"/>
                <w:kern w:val="24"/>
                <w:szCs w:val="22"/>
              </w:rPr>
              <w:t xml:space="preserve"> et disponible ensuite quel que soit le problème rencontré.</w:t>
            </w:r>
          </w:p>
        </w:tc>
      </w:tr>
    </w:tbl>
    <w:p w:rsidR="006671A7" w:rsidRDefault="006671A7" w:rsidP="006671A7">
      <w:pPr>
        <w:pStyle w:val="Corpsdetexte"/>
      </w:pPr>
    </w:p>
    <w:p w:rsidR="006671A7" w:rsidRPr="00771DBD" w:rsidRDefault="006671A7" w:rsidP="006671A7">
      <w:pPr>
        <w:pStyle w:val="Corpsdetexte"/>
      </w:pPr>
    </w:p>
    <w:p w:rsidR="006671A7" w:rsidRPr="00926B1D" w:rsidRDefault="006671A7" w:rsidP="006671A7">
      <w:pPr>
        <w:pStyle w:val="Corpsdetexte"/>
      </w:pPr>
    </w:p>
    <w:p w:rsidR="006671A7" w:rsidRPr="00926B1D" w:rsidRDefault="006671A7" w:rsidP="006671A7">
      <w:pPr>
        <w:pStyle w:val="Corpsdetexte"/>
      </w:pPr>
    </w:p>
    <w:p w:rsidR="006671A7" w:rsidRPr="001F374C" w:rsidRDefault="001F374C" w:rsidP="001F374C">
      <w:pPr>
        <w:pStyle w:val="Titre1"/>
      </w:pPr>
      <w:bookmarkStart w:id="114" w:name="_Toc262049321"/>
      <w:bookmarkStart w:id="115" w:name="_Toc458504762"/>
      <w:bookmarkStart w:id="116" w:name="_Toc474254734"/>
      <w:bookmarkEnd w:id="114"/>
      <w:r w:rsidRPr="001F374C">
        <w:lastRenderedPageBreak/>
        <w:t>Périmètre</w:t>
      </w:r>
      <w:r w:rsidR="006671A7" w:rsidRPr="001F374C">
        <w:t xml:space="preserve"> du projet SI</w:t>
      </w:r>
      <w:bookmarkEnd w:id="115"/>
      <w:bookmarkEnd w:id="116"/>
    </w:p>
    <w:p w:rsidR="006671A7" w:rsidRPr="001F374C" w:rsidRDefault="001F374C" w:rsidP="001F374C">
      <w:pPr>
        <w:pStyle w:val="Titre2"/>
      </w:pPr>
      <w:bookmarkStart w:id="117" w:name="_Toc474254735"/>
      <w:r w:rsidRPr="001F374C">
        <w:t>Périmètre</w:t>
      </w:r>
      <w:bookmarkEnd w:id="117"/>
    </w:p>
    <w:p w:rsidR="006671A7" w:rsidRPr="00115042" w:rsidRDefault="006671A7" w:rsidP="006671A7">
      <w:pPr>
        <w:pStyle w:val="Corpsdetexte"/>
        <w:rPr>
          <w:b/>
          <w:i/>
        </w:rPr>
      </w:pPr>
      <w:bookmarkStart w:id="118" w:name="_Hlk29895193"/>
      <w:r>
        <w:t xml:space="preserve">La solution est détaillée dans le </w:t>
      </w:r>
      <w:r w:rsidR="006103A5">
        <w:rPr>
          <w:b/>
        </w:rPr>
        <w:t>Guide</w:t>
      </w:r>
      <w:r w:rsidRPr="00066C43">
        <w:rPr>
          <w:b/>
        </w:rPr>
        <w:t xml:space="preserve"> de </w:t>
      </w:r>
      <w:r w:rsidR="00066C43" w:rsidRPr="00066C43">
        <w:rPr>
          <w:b/>
        </w:rPr>
        <w:t>Conception</w:t>
      </w:r>
      <w:r w:rsidR="00066C43">
        <w:t xml:space="preserve"> </w:t>
      </w:r>
      <w:r w:rsidR="007E003F" w:rsidRPr="007E003F">
        <w:rPr>
          <w:b/>
          <w:i/>
        </w:rPr>
        <w:t>GC</w:t>
      </w:r>
      <w:r w:rsidR="007E003F">
        <w:rPr>
          <w:b/>
          <w:i/>
        </w:rPr>
        <w:t>-</w:t>
      </w:r>
      <w:r w:rsidR="007E003F" w:rsidRPr="007E003F">
        <w:rPr>
          <w:b/>
          <w:i/>
        </w:rPr>
        <w:t>1219001</w:t>
      </w:r>
      <w:r w:rsidR="007E003F">
        <w:rPr>
          <w:b/>
          <w:i/>
        </w:rPr>
        <w:t xml:space="preserve"> </w:t>
      </w:r>
      <w:r w:rsidR="00066C43">
        <w:t>comprenant la description</w:t>
      </w:r>
      <w:r>
        <w:t xml:space="preserve"> d</w:t>
      </w:r>
      <w:r w:rsidR="00066C43">
        <w:t xml:space="preserve">e </w:t>
      </w:r>
      <w:r w:rsidR="00066C43" w:rsidRPr="00115042">
        <w:rPr>
          <w:b/>
          <w:i/>
        </w:rPr>
        <w:t>l</w:t>
      </w:r>
      <w:r w:rsidRPr="00115042">
        <w:rPr>
          <w:b/>
          <w:i/>
        </w:rPr>
        <w:t>’Architecture Générale du projet.</w:t>
      </w:r>
    </w:p>
    <w:p w:rsidR="006671A7" w:rsidRPr="001F374C" w:rsidRDefault="006671A7" w:rsidP="001F374C">
      <w:pPr>
        <w:pStyle w:val="Titre1"/>
      </w:pPr>
      <w:bookmarkStart w:id="119" w:name="_Toc458504765"/>
      <w:bookmarkStart w:id="120" w:name="_Toc474254737"/>
      <w:bookmarkEnd w:id="118"/>
      <w:r w:rsidRPr="001F374C">
        <w:lastRenderedPageBreak/>
        <w:t>Organisation et pilotage du projet</w:t>
      </w:r>
      <w:bookmarkEnd w:id="119"/>
      <w:bookmarkEnd w:id="120"/>
    </w:p>
    <w:p w:rsidR="006671A7" w:rsidRPr="001F374C" w:rsidRDefault="006671A7" w:rsidP="001F374C">
      <w:pPr>
        <w:pStyle w:val="Titre2"/>
      </w:pPr>
      <w:bookmarkStart w:id="121" w:name="_Toc458504766"/>
      <w:bookmarkStart w:id="122" w:name="_Toc474254738"/>
      <w:r w:rsidRPr="001F374C">
        <w:t xml:space="preserve">Découpage en </w:t>
      </w:r>
      <w:bookmarkEnd w:id="121"/>
      <w:bookmarkEnd w:id="122"/>
      <w:r w:rsidR="000D01C5">
        <w:t>tâches</w:t>
      </w:r>
    </w:p>
    <w:p w:rsidR="006671A7" w:rsidRDefault="006671A7" w:rsidP="006671A7">
      <w:pPr>
        <w:pStyle w:val="Aide"/>
      </w:pPr>
    </w:p>
    <w:p w:rsidR="00937BC1" w:rsidRDefault="00937BC1" w:rsidP="006671A7">
      <w:pPr>
        <w:pStyle w:val="Aide"/>
      </w:pPr>
    </w:p>
    <w:tbl>
      <w:tblPr>
        <w:tblW w:w="9021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3402"/>
        <w:gridCol w:w="3781"/>
      </w:tblGrid>
      <w:tr w:rsidR="006671A7" w:rsidRPr="00F76427" w:rsidTr="00BA487D">
        <w:trPr>
          <w:trHeight w:val="571"/>
          <w:jc w:val="center"/>
        </w:trPr>
        <w:tc>
          <w:tcPr>
            <w:tcW w:w="1838" w:type="dxa"/>
            <w:shd w:val="clear" w:color="auto" w:fill="C6D9F1" w:themeFill="text2" w:themeFillTint="33"/>
            <w:noWrap/>
            <w:vAlign w:val="center"/>
          </w:tcPr>
          <w:p w:rsidR="006671A7" w:rsidRPr="00F76427" w:rsidRDefault="006671A7" w:rsidP="001F374C">
            <w:pPr>
              <w:pStyle w:val="titretableau"/>
            </w:pPr>
            <w:r>
              <w:t>Réf</w:t>
            </w:r>
          </w:p>
        </w:tc>
        <w:tc>
          <w:tcPr>
            <w:tcW w:w="3402" w:type="dxa"/>
            <w:shd w:val="clear" w:color="auto" w:fill="C6D9F1" w:themeFill="text2" w:themeFillTint="33"/>
            <w:noWrap/>
            <w:vAlign w:val="center"/>
          </w:tcPr>
          <w:p w:rsidR="006671A7" w:rsidRPr="00F76427" w:rsidRDefault="006671A7" w:rsidP="001F374C">
            <w:pPr>
              <w:pStyle w:val="titretableau"/>
            </w:pPr>
            <w:r w:rsidRPr="00F76427">
              <w:t xml:space="preserve">Libellé </w:t>
            </w:r>
            <w:r w:rsidR="000D01C5">
              <w:t>des tâches</w:t>
            </w:r>
          </w:p>
        </w:tc>
        <w:tc>
          <w:tcPr>
            <w:tcW w:w="3781" w:type="dxa"/>
            <w:shd w:val="clear" w:color="auto" w:fill="C6D9F1" w:themeFill="text2" w:themeFillTint="33"/>
            <w:vAlign w:val="center"/>
          </w:tcPr>
          <w:p w:rsidR="006671A7" w:rsidRPr="00F76427" w:rsidRDefault="006671A7" w:rsidP="001F374C">
            <w:pPr>
              <w:pStyle w:val="titretableau"/>
            </w:pPr>
            <w:r w:rsidRPr="00F76427">
              <w:t xml:space="preserve">Objectif(s) </w:t>
            </w:r>
            <w:r w:rsidR="000D01C5">
              <w:t>des tâches</w:t>
            </w:r>
          </w:p>
        </w:tc>
      </w:tr>
      <w:tr w:rsidR="006671A7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6671A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Front</w:t>
            </w:r>
          </w:p>
        </w:tc>
        <w:tc>
          <w:tcPr>
            <w:tcW w:w="3402" w:type="dxa"/>
            <w:shd w:val="clear" w:color="auto" w:fill="auto"/>
            <w:noWrap/>
          </w:tcPr>
          <w:p w:rsidR="006671A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Affichage des pages dynamiques</w:t>
            </w:r>
          </w:p>
        </w:tc>
        <w:tc>
          <w:tcPr>
            <w:tcW w:w="3781" w:type="dxa"/>
          </w:tcPr>
          <w:p w:rsidR="006671A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Page d’accueil</w:t>
            </w:r>
          </w:p>
        </w:tc>
      </w:tr>
      <w:tr w:rsidR="006671A7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6671A7" w:rsidRPr="005E786D" w:rsidRDefault="006671A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6671A7" w:rsidRPr="005E786D" w:rsidRDefault="00BA487D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Création Stage</w:t>
            </w:r>
            <w: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 xml:space="preserve"> par un élève</w:t>
            </w:r>
          </w:p>
        </w:tc>
        <w:tc>
          <w:tcPr>
            <w:tcW w:w="3781" w:type="dxa"/>
          </w:tcPr>
          <w:p w:rsidR="006671A7" w:rsidRPr="005E786D" w:rsidRDefault="006671A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</w:tr>
      <w:tr w:rsidR="006671A7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6671A7" w:rsidRPr="005E786D" w:rsidRDefault="006671A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6671A7" w:rsidRPr="005E786D" w:rsidRDefault="006671A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781" w:type="dxa"/>
          </w:tcPr>
          <w:p w:rsidR="006671A7" w:rsidRPr="005E786D" w:rsidRDefault="00BA487D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Vérifier qu’il n’y a pas de stage en cours</w:t>
            </w:r>
          </w:p>
        </w:tc>
      </w:tr>
      <w:tr w:rsidR="00BA487D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BA487D" w:rsidRPr="005E786D" w:rsidRDefault="00BA487D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BA487D" w:rsidRPr="005E786D" w:rsidRDefault="00BA487D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Modification Stage</w:t>
            </w:r>
            <w: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 xml:space="preserve"> par un élève</w:t>
            </w:r>
          </w:p>
        </w:tc>
        <w:tc>
          <w:tcPr>
            <w:tcW w:w="3781" w:type="dxa"/>
          </w:tcPr>
          <w:p w:rsidR="00BA487D" w:rsidRPr="005E786D" w:rsidRDefault="00BA487D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</w:tr>
      <w:tr w:rsidR="006671A7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6671A7" w:rsidRPr="005E786D" w:rsidRDefault="006671A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6671A7" w:rsidRPr="005E786D" w:rsidRDefault="006671A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781" w:type="dxa"/>
          </w:tcPr>
          <w:p w:rsidR="006671A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Réponse questionnaire</w:t>
            </w:r>
          </w:p>
        </w:tc>
      </w:tr>
      <w:tr w:rsidR="006671A7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6671A7" w:rsidRPr="005E786D" w:rsidRDefault="006671A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6671A7" w:rsidRPr="005E786D" w:rsidRDefault="006671A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781" w:type="dxa"/>
          </w:tcPr>
          <w:p w:rsidR="006671A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Connexion</w:t>
            </w:r>
            <w:r w:rsidR="00034DD9"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 xml:space="preserve"> au serveur</w:t>
            </w:r>
          </w:p>
        </w:tc>
      </w:tr>
      <w:tr w:rsidR="00E57237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Back</w:t>
            </w:r>
          </w:p>
        </w:tc>
        <w:tc>
          <w:tcPr>
            <w:tcW w:w="3402" w:type="dxa"/>
            <w:shd w:val="clear" w:color="auto" w:fill="auto"/>
            <w:noWrap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Logique Métier</w:t>
            </w:r>
          </w:p>
        </w:tc>
        <w:tc>
          <w:tcPr>
            <w:tcW w:w="3781" w:type="dxa"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Définir les URL pour récupération des données</w:t>
            </w:r>
          </w:p>
        </w:tc>
      </w:tr>
      <w:tr w:rsidR="00E57237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E57237" w:rsidRPr="005E786D" w:rsidRDefault="00BA487D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Mailing alerte</w:t>
            </w:r>
          </w:p>
        </w:tc>
        <w:tc>
          <w:tcPr>
            <w:tcW w:w="3781" w:type="dxa"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</w:tr>
      <w:tr w:rsidR="00E57237" w:rsidRPr="00CD77AD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781" w:type="dxa"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Upload de fichiers</w:t>
            </w:r>
          </w:p>
        </w:tc>
      </w:tr>
      <w:tr w:rsidR="00E57237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Authentification</w:t>
            </w:r>
          </w:p>
        </w:tc>
        <w:tc>
          <w:tcPr>
            <w:tcW w:w="3781" w:type="dxa"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Hashage / Sécurité</w:t>
            </w:r>
          </w:p>
        </w:tc>
      </w:tr>
      <w:tr w:rsidR="00E57237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E57237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DataBase</w:t>
            </w:r>
          </w:p>
        </w:tc>
        <w:tc>
          <w:tcPr>
            <w:tcW w:w="3402" w:type="dxa"/>
            <w:shd w:val="clear" w:color="auto" w:fill="auto"/>
            <w:noWrap/>
          </w:tcPr>
          <w:p w:rsidR="00E57237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Création de tables</w:t>
            </w:r>
          </w:p>
        </w:tc>
        <w:tc>
          <w:tcPr>
            <w:tcW w:w="3781" w:type="dxa"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</w:tr>
      <w:tr w:rsidR="00E57237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E57237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Préparation requêtes</w:t>
            </w:r>
          </w:p>
        </w:tc>
        <w:tc>
          <w:tcPr>
            <w:tcW w:w="3781" w:type="dxa"/>
          </w:tcPr>
          <w:p w:rsidR="00E57237" w:rsidRPr="005E786D" w:rsidRDefault="00E57237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</w:tr>
      <w:tr w:rsidR="00034DD9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Gestion des contraintes</w:t>
            </w:r>
            <w:r w:rsidR="00BA487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 xml:space="preserve"> d’intégrité</w:t>
            </w:r>
          </w:p>
        </w:tc>
        <w:tc>
          <w:tcPr>
            <w:tcW w:w="3781" w:type="dxa"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</w:tr>
      <w:tr w:rsidR="00034DD9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Pilotage du projet</w:t>
            </w:r>
          </w:p>
        </w:tc>
        <w:tc>
          <w:tcPr>
            <w:tcW w:w="3402" w:type="dxa"/>
            <w:shd w:val="clear" w:color="auto" w:fill="auto"/>
            <w:noWrap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Elaboration</w:t>
            </w:r>
            <w:r w:rsidR="00BA487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 xml:space="preserve"> </w:t>
            </w: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documents techniques</w:t>
            </w:r>
          </w:p>
        </w:tc>
        <w:tc>
          <w:tcPr>
            <w:tcW w:w="3781" w:type="dxa"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</w:tr>
      <w:tr w:rsidR="00034DD9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034DD9" w:rsidRPr="005E786D" w:rsidRDefault="00BA487D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Guide de conception</w:t>
            </w:r>
          </w:p>
        </w:tc>
        <w:tc>
          <w:tcPr>
            <w:tcW w:w="3781" w:type="dxa"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</w:tr>
      <w:tr w:rsidR="004311B2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4311B2" w:rsidRPr="005E786D" w:rsidRDefault="004311B2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4311B2" w:rsidRPr="005E786D" w:rsidRDefault="00BA487D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Plan d’organisation PolyStages</w:t>
            </w:r>
          </w:p>
        </w:tc>
        <w:tc>
          <w:tcPr>
            <w:tcW w:w="3781" w:type="dxa"/>
          </w:tcPr>
          <w:p w:rsidR="004311B2" w:rsidRPr="005E786D" w:rsidRDefault="004311B2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Fiche d’évaluation</w:t>
            </w:r>
          </w:p>
        </w:tc>
      </w:tr>
      <w:tr w:rsidR="00034DD9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034DD9" w:rsidRPr="005E786D" w:rsidRDefault="00BA487D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Rapport final</w:t>
            </w:r>
          </w:p>
        </w:tc>
        <w:tc>
          <w:tcPr>
            <w:tcW w:w="3781" w:type="dxa"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</w:tr>
      <w:tr w:rsidR="00034DD9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  <w:tc>
          <w:tcPr>
            <w:tcW w:w="3781" w:type="dxa"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Présentation</w:t>
            </w:r>
            <w:r w:rsidR="00BA487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 xml:space="preserve"> PowerPoint</w:t>
            </w:r>
          </w:p>
        </w:tc>
      </w:tr>
      <w:tr w:rsidR="00034DD9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Tests</w:t>
            </w:r>
          </w:p>
        </w:tc>
        <w:tc>
          <w:tcPr>
            <w:tcW w:w="3402" w:type="dxa"/>
            <w:shd w:val="clear" w:color="auto" w:fill="auto"/>
            <w:noWrap/>
          </w:tcPr>
          <w:p w:rsidR="00034DD9" w:rsidRPr="005E786D" w:rsidRDefault="00BA487D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Document Stratégie de tests</w:t>
            </w:r>
          </w:p>
        </w:tc>
        <w:tc>
          <w:tcPr>
            <w:tcW w:w="3781" w:type="dxa"/>
          </w:tcPr>
          <w:p w:rsidR="00034DD9" w:rsidRPr="005E786D" w:rsidRDefault="00034DD9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</w:p>
        </w:tc>
      </w:tr>
      <w:tr w:rsidR="00937BC1" w:rsidRPr="00977332" w:rsidTr="00BA487D">
        <w:trPr>
          <w:trHeight w:val="293"/>
          <w:jc w:val="center"/>
        </w:trPr>
        <w:tc>
          <w:tcPr>
            <w:tcW w:w="1838" w:type="dxa"/>
            <w:shd w:val="clear" w:color="auto" w:fill="auto"/>
            <w:noWrap/>
          </w:tcPr>
          <w:p w:rsidR="00937BC1" w:rsidRPr="005E786D" w:rsidRDefault="00040642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Qualité</w:t>
            </w:r>
          </w:p>
        </w:tc>
        <w:tc>
          <w:tcPr>
            <w:tcW w:w="3402" w:type="dxa"/>
            <w:shd w:val="clear" w:color="auto" w:fill="auto"/>
            <w:noWrap/>
          </w:tcPr>
          <w:p w:rsidR="00937BC1" w:rsidRPr="005E786D" w:rsidRDefault="009F35A5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 w:rsidRPr="005E786D"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Grille d’évaluation</w:t>
            </w:r>
          </w:p>
        </w:tc>
        <w:tc>
          <w:tcPr>
            <w:tcW w:w="3781" w:type="dxa"/>
          </w:tcPr>
          <w:p w:rsidR="00937BC1" w:rsidRPr="005E786D" w:rsidRDefault="00BA487D" w:rsidP="00F37000">
            <w:pP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i/>
                <w:color w:val="17365D" w:themeColor="text2" w:themeShade="BF"/>
                <w:sz w:val="22"/>
                <w:szCs w:val="22"/>
              </w:rPr>
              <w:t>Conformité</w:t>
            </w:r>
          </w:p>
        </w:tc>
      </w:tr>
    </w:tbl>
    <w:p w:rsidR="006671A7" w:rsidRPr="001F374C" w:rsidRDefault="006671A7" w:rsidP="001F374C">
      <w:pPr>
        <w:pStyle w:val="Titre2"/>
      </w:pPr>
      <w:bookmarkStart w:id="123" w:name="_Toc458504767"/>
      <w:bookmarkStart w:id="124" w:name="_Toc474254739"/>
      <w:r w:rsidRPr="001F374C">
        <w:lastRenderedPageBreak/>
        <w:t>Organisation projet</w:t>
      </w:r>
      <w:bookmarkEnd w:id="123"/>
      <w:bookmarkEnd w:id="124"/>
      <w:r w:rsidRPr="001F374C">
        <w:t xml:space="preserve"> </w:t>
      </w:r>
    </w:p>
    <w:p w:rsidR="006671A7" w:rsidRDefault="006671A7" w:rsidP="006671A7">
      <w:pPr>
        <w:pStyle w:val="Aide"/>
      </w:pPr>
    </w:p>
    <w:p w:rsidR="000F7CD4" w:rsidRDefault="000F7CD4" w:rsidP="006671A7">
      <w:pPr>
        <w:pStyle w:val="Aide"/>
      </w:pPr>
    </w:p>
    <w:tbl>
      <w:tblPr>
        <w:tblStyle w:val="Tramemoyenne1-Accent1"/>
        <w:tblW w:w="889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620" w:firstRow="1" w:lastRow="0" w:firstColumn="0" w:lastColumn="0" w:noHBand="1" w:noVBand="1"/>
      </w:tblPr>
      <w:tblGrid>
        <w:gridCol w:w="2802"/>
        <w:gridCol w:w="6095"/>
      </w:tblGrid>
      <w:tr w:rsidR="006671A7" w:rsidRPr="00F266F1" w:rsidTr="005E4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9"/>
        </w:trPr>
        <w:tc>
          <w:tcPr>
            <w:tcW w:w="2802" w:type="dxa"/>
            <w:vAlign w:val="center"/>
          </w:tcPr>
          <w:p w:rsidR="006671A7" w:rsidRPr="00724219" w:rsidRDefault="006671A7" w:rsidP="00F37000">
            <w:pPr>
              <w:pStyle w:val="Corpsdetexte"/>
              <w:keepNext/>
              <w:jc w:val="center"/>
            </w:pPr>
            <w:r w:rsidRPr="00724219">
              <w:rPr>
                <w:bCs w:val="0"/>
              </w:rPr>
              <w:t>Acteur projet SI</w:t>
            </w:r>
          </w:p>
        </w:tc>
        <w:tc>
          <w:tcPr>
            <w:tcW w:w="6095" w:type="dxa"/>
            <w:vAlign w:val="center"/>
          </w:tcPr>
          <w:p w:rsidR="006671A7" w:rsidRPr="00724219" w:rsidRDefault="006671A7" w:rsidP="00F37000">
            <w:pPr>
              <w:pStyle w:val="Corpsdetexte"/>
              <w:keepNext/>
              <w:jc w:val="center"/>
            </w:pPr>
            <w:r w:rsidRPr="00724219">
              <w:rPr>
                <w:bCs w:val="0"/>
              </w:rPr>
              <w:t>Responsabilités</w:t>
            </w:r>
          </w:p>
        </w:tc>
      </w:tr>
      <w:tr w:rsidR="006671A7" w:rsidRPr="00C9247D" w:rsidTr="005E4B31">
        <w:trPr>
          <w:trHeight w:val="1072"/>
        </w:trPr>
        <w:tc>
          <w:tcPr>
            <w:tcW w:w="2802" w:type="dxa"/>
          </w:tcPr>
          <w:p w:rsidR="006D6ACC" w:rsidRDefault="006D6ACC" w:rsidP="00066C43">
            <w:pPr>
              <w:pStyle w:val="Corpsdetexte"/>
              <w:keepNext/>
              <w:jc w:val="left"/>
            </w:pPr>
          </w:p>
          <w:p w:rsidR="006671A7" w:rsidRPr="008764FF" w:rsidRDefault="002330AC" w:rsidP="00066C43">
            <w:pPr>
              <w:pStyle w:val="Corpsdetexte"/>
              <w:keepNext/>
              <w:jc w:val="left"/>
            </w:pPr>
            <w:r>
              <w:t>Client</w:t>
            </w:r>
            <w:r w:rsidR="006671A7" w:rsidRPr="008764FF">
              <w:t xml:space="preserve"> du projet</w:t>
            </w:r>
          </w:p>
          <w:p w:rsidR="006671A7" w:rsidRPr="006C6DAD" w:rsidRDefault="00AE0583" w:rsidP="00066C43">
            <w:pPr>
              <w:pStyle w:val="Corpsdetexte"/>
              <w:keepNext/>
              <w:jc w:val="left"/>
              <w:rPr>
                <w:i/>
                <w:color w:val="0070C0"/>
              </w:rPr>
            </w:pPr>
            <w:r w:rsidRPr="006C6DAD">
              <w:rPr>
                <w:i/>
                <w:color w:val="0070C0"/>
              </w:rPr>
              <w:t>Nicolas DURAND</w:t>
            </w:r>
          </w:p>
          <w:p w:rsidR="005E4B31" w:rsidRPr="005E4B31" w:rsidRDefault="006671A7" w:rsidP="005E4B31">
            <w:pPr>
              <w:pStyle w:val="Corpsdetexte"/>
              <w:keepNext/>
              <w:jc w:val="left"/>
            </w:pPr>
            <w:r w:rsidRPr="008764FF">
              <w:t xml:space="preserve">Direction / </w:t>
            </w:r>
            <w:r w:rsidR="00066C43">
              <w:t>Polytech</w:t>
            </w:r>
          </w:p>
        </w:tc>
        <w:tc>
          <w:tcPr>
            <w:tcW w:w="6095" w:type="dxa"/>
          </w:tcPr>
          <w:p w:rsidR="006D6ACC" w:rsidRDefault="006D6ACC" w:rsidP="006D6ACC">
            <w:pPr>
              <w:pStyle w:val="Corpsdetexte"/>
              <w:keepNext/>
              <w:spacing w:before="0" w:after="0"/>
              <w:ind w:left="720"/>
            </w:pPr>
          </w:p>
          <w:p w:rsidR="006D6ACC" w:rsidRDefault="006D6ACC" w:rsidP="006D6ACC">
            <w:pPr>
              <w:pStyle w:val="Corpsdetexte"/>
              <w:keepNext/>
              <w:spacing w:before="0" w:after="0"/>
              <w:ind w:left="720"/>
            </w:pPr>
          </w:p>
          <w:p w:rsidR="002330AC" w:rsidRDefault="002330AC" w:rsidP="006671A7">
            <w:pPr>
              <w:pStyle w:val="Corpsdetexte"/>
              <w:keepNext/>
              <w:numPr>
                <w:ilvl w:val="0"/>
                <w:numId w:val="26"/>
              </w:numPr>
              <w:spacing w:before="0" w:after="0"/>
            </w:pPr>
            <w:r>
              <w:t>Expression des besoins</w:t>
            </w:r>
          </w:p>
          <w:p w:rsidR="006671A7" w:rsidRDefault="00066C43" w:rsidP="006671A7">
            <w:pPr>
              <w:pStyle w:val="Corpsdetexte"/>
              <w:keepNext/>
              <w:numPr>
                <w:ilvl w:val="0"/>
                <w:numId w:val="26"/>
              </w:numPr>
              <w:spacing w:before="0" w:after="0"/>
            </w:pPr>
            <w:r>
              <w:t>Cahier des charges</w:t>
            </w:r>
          </w:p>
          <w:p w:rsidR="00066C43" w:rsidRDefault="00066C43" w:rsidP="006671A7">
            <w:pPr>
              <w:pStyle w:val="Corpsdetexte"/>
              <w:keepNext/>
              <w:numPr>
                <w:ilvl w:val="0"/>
                <w:numId w:val="26"/>
              </w:numPr>
              <w:spacing w:before="0" w:after="0"/>
            </w:pPr>
            <w:r>
              <w:t>Spécifications</w:t>
            </w:r>
          </w:p>
          <w:p w:rsidR="0026182D" w:rsidRDefault="0026182D" w:rsidP="0026182D">
            <w:pPr>
              <w:pStyle w:val="Corpsdetexte"/>
              <w:keepNext/>
              <w:spacing w:before="0" w:after="0"/>
            </w:pPr>
          </w:p>
          <w:p w:rsidR="0026182D" w:rsidRDefault="0026182D" w:rsidP="0026182D">
            <w:pPr>
              <w:pStyle w:val="Corpsdetexte"/>
              <w:keepNext/>
              <w:spacing w:before="0" w:after="0"/>
            </w:pPr>
          </w:p>
          <w:p w:rsidR="0026182D" w:rsidRDefault="0026182D" w:rsidP="0026182D">
            <w:pPr>
              <w:pStyle w:val="Corpsdetexte"/>
              <w:keepNext/>
              <w:spacing w:before="0" w:after="0"/>
            </w:pPr>
          </w:p>
          <w:p w:rsidR="0026182D" w:rsidRDefault="0026182D" w:rsidP="0026182D">
            <w:pPr>
              <w:pStyle w:val="Corpsdetexte"/>
              <w:keepNext/>
              <w:spacing w:before="0" w:after="0"/>
            </w:pPr>
          </w:p>
          <w:p w:rsidR="0057636C" w:rsidRDefault="0057636C" w:rsidP="0026182D">
            <w:pPr>
              <w:pStyle w:val="Corpsdetexte"/>
              <w:keepNext/>
              <w:spacing w:before="0" w:after="0"/>
            </w:pPr>
          </w:p>
          <w:p w:rsidR="0057636C" w:rsidRPr="00C9247D" w:rsidRDefault="0057636C" w:rsidP="0026182D">
            <w:pPr>
              <w:pStyle w:val="Corpsdetexte"/>
              <w:keepNext/>
              <w:spacing w:before="0" w:after="0"/>
            </w:pPr>
          </w:p>
        </w:tc>
      </w:tr>
      <w:tr w:rsidR="006671A7" w:rsidRPr="00C9247D" w:rsidTr="00F37000">
        <w:tc>
          <w:tcPr>
            <w:tcW w:w="2802" w:type="dxa"/>
          </w:tcPr>
          <w:p w:rsidR="006671A7" w:rsidRPr="008764FF" w:rsidRDefault="006671A7" w:rsidP="00F37000">
            <w:pPr>
              <w:pStyle w:val="Corpsdetexte"/>
            </w:pPr>
            <w:r w:rsidRPr="008764FF">
              <w:t xml:space="preserve">CP </w:t>
            </w:r>
            <w:r w:rsidR="00AE0583">
              <w:t>Equipe BILO</w:t>
            </w:r>
          </w:p>
          <w:p w:rsidR="006671A7" w:rsidRPr="006C6DAD" w:rsidRDefault="00AE0583" w:rsidP="00F37000">
            <w:pPr>
              <w:pStyle w:val="Corpsdetexte"/>
              <w:rPr>
                <w:i/>
                <w:color w:val="0070C0"/>
              </w:rPr>
            </w:pPr>
            <w:r w:rsidRPr="006C6DAD">
              <w:rPr>
                <w:i/>
                <w:color w:val="0070C0"/>
              </w:rPr>
              <w:t>Isabelle GUMOS</w:t>
            </w:r>
          </w:p>
          <w:p w:rsidR="006671A7" w:rsidRPr="008764FF" w:rsidRDefault="009E7463" w:rsidP="00F37000">
            <w:pPr>
              <w:pStyle w:val="Corpsdetexte"/>
            </w:pPr>
            <w:r>
              <w:t>Etudiante Polytech</w:t>
            </w:r>
          </w:p>
        </w:tc>
        <w:tc>
          <w:tcPr>
            <w:tcW w:w="6095" w:type="dxa"/>
          </w:tcPr>
          <w:p w:rsidR="006671A7" w:rsidRDefault="00E45A6A" w:rsidP="006671A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Pilotage du projet</w:t>
            </w:r>
          </w:p>
          <w:p w:rsidR="00F578E7" w:rsidRDefault="00066C43" w:rsidP="006671A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Guide de Conception,</w:t>
            </w:r>
            <w:r w:rsidR="00F578E7">
              <w:t xml:space="preserve"> </w:t>
            </w:r>
          </w:p>
          <w:p w:rsidR="00F578E7" w:rsidRDefault="00F578E7" w:rsidP="00F578E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Plan d’organisation du Projet</w:t>
            </w:r>
          </w:p>
          <w:p w:rsidR="00066C43" w:rsidRPr="00C9247D" w:rsidRDefault="00066C43" w:rsidP="00F578E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Planning du Projet</w:t>
            </w:r>
          </w:p>
        </w:tc>
      </w:tr>
      <w:tr w:rsidR="006671A7" w:rsidRPr="00C9247D" w:rsidTr="00F37000">
        <w:tc>
          <w:tcPr>
            <w:tcW w:w="2802" w:type="dxa"/>
          </w:tcPr>
          <w:p w:rsidR="006671A7" w:rsidRPr="00C9247D" w:rsidRDefault="00875B27" w:rsidP="00F37000">
            <w:pPr>
              <w:pStyle w:val="Corpsdetexte"/>
            </w:pPr>
            <w:r>
              <w:t>Product owner</w:t>
            </w:r>
          </w:p>
          <w:p w:rsidR="006671A7" w:rsidRPr="006C6DAD" w:rsidRDefault="009E7463" w:rsidP="00F37000">
            <w:pPr>
              <w:pStyle w:val="Corpsdetexte"/>
              <w:rPr>
                <w:i/>
                <w:color w:val="0070C0"/>
              </w:rPr>
            </w:pPr>
            <w:r w:rsidRPr="006C6DAD">
              <w:rPr>
                <w:i/>
                <w:color w:val="0070C0"/>
              </w:rPr>
              <w:t xml:space="preserve">Bilal </w:t>
            </w:r>
            <w:r w:rsidR="004F4204">
              <w:rPr>
                <w:i/>
                <w:color w:val="0070C0"/>
              </w:rPr>
              <w:t>BECHARI</w:t>
            </w:r>
          </w:p>
          <w:p w:rsidR="006671A7" w:rsidRPr="00C9247D" w:rsidRDefault="009E7463" w:rsidP="00F37000">
            <w:pPr>
              <w:pStyle w:val="Corpsdetexte"/>
            </w:pPr>
            <w:r>
              <w:t>Etudiant Polytech</w:t>
            </w:r>
          </w:p>
        </w:tc>
        <w:tc>
          <w:tcPr>
            <w:tcW w:w="6095" w:type="dxa"/>
          </w:tcPr>
          <w:p w:rsidR="006671A7" w:rsidRDefault="0026182D" w:rsidP="006671A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Front : affichage des pages dynamiques</w:t>
            </w:r>
          </w:p>
          <w:p w:rsidR="00E45A6A" w:rsidRDefault="00E45A6A" w:rsidP="006671A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Logique métier : traitement des requêtes</w:t>
            </w:r>
          </w:p>
          <w:p w:rsidR="009A4606" w:rsidRDefault="009A4606" w:rsidP="006671A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Authentification</w:t>
            </w:r>
          </w:p>
          <w:p w:rsidR="005E4B31" w:rsidRPr="00C9247D" w:rsidRDefault="005E4B31" w:rsidP="006671A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Sécurité</w:t>
            </w:r>
          </w:p>
        </w:tc>
      </w:tr>
      <w:tr w:rsidR="006671A7" w:rsidRPr="00C9247D" w:rsidTr="00F37000">
        <w:tc>
          <w:tcPr>
            <w:tcW w:w="2802" w:type="dxa"/>
          </w:tcPr>
          <w:p w:rsidR="00875B27" w:rsidRDefault="00875B27" w:rsidP="00F37000">
            <w:pPr>
              <w:pStyle w:val="Corpsdetexte"/>
            </w:pPr>
            <w:r>
              <w:t>Concepteur</w:t>
            </w:r>
          </w:p>
          <w:p w:rsidR="006671A7" w:rsidRPr="006C6DAD" w:rsidRDefault="009E7463" w:rsidP="00F37000">
            <w:pPr>
              <w:pStyle w:val="Corpsdetexte"/>
              <w:rPr>
                <w:i/>
                <w:color w:val="0070C0"/>
              </w:rPr>
            </w:pPr>
            <w:r w:rsidRPr="006C6DAD">
              <w:rPr>
                <w:i/>
                <w:color w:val="0070C0"/>
              </w:rPr>
              <w:t>Laurent</w:t>
            </w:r>
            <w:r w:rsidR="004F4204">
              <w:rPr>
                <w:i/>
                <w:color w:val="0070C0"/>
              </w:rPr>
              <w:t xml:space="preserve"> NGUYEN</w:t>
            </w:r>
          </w:p>
          <w:p w:rsidR="006671A7" w:rsidRPr="00C9247D" w:rsidRDefault="009E7463" w:rsidP="00F37000">
            <w:pPr>
              <w:pStyle w:val="Corpsdetexte"/>
            </w:pPr>
            <w:r>
              <w:t>Etudiant Polytech</w:t>
            </w:r>
          </w:p>
        </w:tc>
        <w:tc>
          <w:tcPr>
            <w:tcW w:w="6095" w:type="dxa"/>
          </w:tcPr>
          <w:p w:rsidR="00E45A6A" w:rsidRDefault="00FB0D6E" w:rsidP="006671A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Backend /</w:t>
            </w:r>
            <w:r w:rsidR="0026182D">
              <w:t xml:space="preserve"> plateforme Node.js</w:t>
            </w:r>
            <w:r w:rsidR="006671A7" w:rsidRPr="00C9247D">
              <w:t>…</w:t>
            </w:r>
          </w:p>
          <w:p w:rsidR="00E45A6A" w:rsidRDefault="00E45A6A" w:rsidP="006671A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Stockage des données/ Parsing</w:t>
            </w:r>
          </w:p>
          <w:p w:rsidR="006671A7" w:rsidRDefault="00E45A6A" w:rsidP="006671A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Gestion des fichiers</w:t>
            </w:r>
            <w:r w:rsidR="006671A7" w:rsidRPr="00C9247D">
              <w:t>.</w:t>
            </w:r>
          </w:p>
          <w:p w:rsidR="00FB0D6E" w:rsidRPr="00C9247D" w:rsidRDefault="00FB0D6E" w:rsidP="006671A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Contrôle Qualité</w:t>
            </w:r>
          </w:p>
        </w:tc>
      </w:tr>
      <w:tr w:rsidR="006671A7" w:rsidRPr="00C9247D" w:rsidTr="00F37000">
        <w:tc>
          <w:tcPr>
            <w:tcW w:w="2802" w:type="dxa"/>
          </w:tcPr>
          <w:p w:rsidR="006671A7" w:rsidRPr="00C9247D" w:rsidRDefault="00F0518C" w:rsidP="00F37000">
            <w:pPr>
              <w:pStyle w:val="Corpsdetexte"/>
            </w:pPr>
            <w:r>
              <w:t>DBA</w:t>
            </w:r>
          </w:p>
          <w:p w:rsidR="006671A7" w:rsidRPr="006C6DAD" w:rsidRDefault="009E7463" w:rsidP="00F37000">
            <w:pPr>
              <w:pStyle w:val="Corpsdetexte"/>
              <w:rPr>
                <w:i/>
                <w:color w:val="0070C0"/>
              </w:rPr>
            </w:pPr>
            <w:r w:rsidRPr="006C6DAD">
              <w:rPr>
                <w:i/>
                <w:color w:val="0070C0"/>
              </w:rPr>
              <w:t>Opaline</w:t>
            </w:r>
            <w:r w:rsidR="004F4204">
              <w:rPr>
                <w:i/>
                <w:color w:val="0070C0"/>
              </w:rPr>
              <w:t xml:space="preserve"> DURIEZ</w:t>
            </w:r>
          </w:p>
          <w:p w:rsidR="006671A7" w:rsidRPr="00C9247D" w:rsidRDefault="009E7463" w:rsidP="00F37000">
            <w:pPr>
              <w:pStyle w:val="Corpsdetexte"/>
            </w:pPr>
            <w:r>
              <w:t>Etudiante Polytech</w:t>
            </w:r>
          </w:p>
        </w:tc>
        <w:tc>
          <w:tcPr>
            <w:tcW w:w="6095" w:type="dxa"/>
          </w:tcPr>
          <w:p w:rsidR="0026182D" w:rsidRDefault="0026182D" w:rsidP="007944B9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 xml:space="preserve">Création de la base de données </w:t>
            </w:r>
          </w:p>
          <w:p w:rsidR="0026182D" w:rsidRPr="00C9247D" w:rsidRDefault="0026182D" w:rsidP="007944B9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Préparation des Requêtes</w:t>
            </w:r>
          </w:p>
          <w:p w:rsidR="006671A7" w:rsidRDefault="0026182D" w:rsidP="006671A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>Gestion des contraintes d’intégrité</w:t>
            </w:r>
          </w:p>
          <w:p w:rsidR="0026182D" w:rsidRDefault="0026182D" w:rsidP="006671A7">
            <w:pPr>
              <w:pStyle w:val="Corpsdetexte"/>
              <w:numPr>
                <w:ilvl w:val="0"/>
                <w:numId w:val="26"/>
              </w:numPr>
              <w:spacing w:before="0" w:after="0"/>
            </w:pPr>
            <w:r>
              <w:t xml:space="preserve">Connexion </w:t>
            </w:r>
            <w:r w:rsidR="00AA3FAD">
              <w:t>à</w:t>
            </w:r>
            <w:r>
              <w:t xml:space="preserve"> la base </w:t>
            </w:r>
          </w:p>
          <w:p w:rsidR="00391FFC" w:rsidRPr="00C9247D" w:rsidRDefault="00391FFC" w:rsidP="00391FFC">
            <w:pPr>
              <w:pStyle w:val="Corpsdetexte"/>
              <w:spacing w:before="0" w:after="0"/>
            </w:pPr>
          </w:p>
        </w:tc>
      </w:tr>
      <w:tr w:rsidR="006671A7" w:rsidRPr="00C9247D" w:rsidTr="00F37000">
        <w:tc>
          <w:tcPr>
            <w:tcW w:w="2802" w:type="dxa"/>
          </w:tcPr>
          <w:p w:rsidR="006671A7" w:rsidRPr="00C9247D" w:rsidRDefault="006671A7" w:rsidP="00F37000">
            <w:pPr>
              <w:pStyle w:val="Corpsdetexte"/>
            </w:pPr>
          </w:p>
        </w:tc>
        <w:tc>
          <w:tcPr>
            <w:tcW w:w="6095" w:type="dxa"/>
          </w:tcPr>
          <w:p w:rsidR="006671A7" w:rsidRPr="00C9247D" w:rsidRDefault="006671A7" w:rsidP="0026182D">
            <w:pPr>
              <w:pStyle w:val="Corpsdetexte"/>
              <w:spacing w:before="0" w:after="0"/>
              <w:ind w:left="720"/>
            </w:pPr>
          </w:p>
        </w:tc>
      </w:tr>
    </w:tbl>
    <w:p w:rsidR="00AE1464" w:rsidRDefault="00AE1464" w:rsidP="001F374C">
      <w:pPr>
        <w:pStyle w:val="Aide"/>
      </w:pPr>
    </w:p>
    <w:p w:rsidR="006671A7" w:rsidRDefault="006671A7" w:rsidP="006671A7">
      <w:pPr>
        <w:pStyle w:val="Aide"/>
      </w:pPr>
    </w:p>
    <w:p w:rsidR="000F7CD4" w:rsidRDefault="000F7CD4" w:rsidP="006671A7">
      <w:pPr>
        <w:pStyle w:val="Aide"/>
      </w:pPr>
    </w:p>
    <w:p w:rsidR="00AA3FAD" w:rsidRDefault="00AA3FAD" w:rsidP="006671A7">
      <w:pPr>
        <w:pStyle w:val="Aide"/>
      </w:pPr>
    </w:p>
    <w:p w:rsidR="000F7CD4" w:rsidRDefault="000F7CD4" w:rsidP="006671A7">
      <w:pPr>
        <w:pStyle w:val="Aide"/>
      </w:pPr>
    </w:p>
    <w:p w:rsidR="000F7CD4" w:rsidRDefault="000F7CD4" w:rsidP="006671A7">
      <w:pPr>
        <w:pStyle w:val="Aide"/>
      </w:pPr>
    </w:p>
    <w:tbl>
      <w:tblPr>
        <w:tblW w:w="507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3"/>
        <w:gridCol w:w="810"/>
        <w:gridCol w:w="810"/>
        <w:gridCol w:w="810"/>
        <w:gridCol w:w="810"/>
      </w:tblGrid>
      <w:tr w:rsidR="00F43E9F" w:rsidRPr="00143BD3" w:rsidTr="00F43E9F">
        <w:trPr>
          <w:trHeight w:val="720"/>
          <w:jc w:val="center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499A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  <w:r w:rsidRPr="00143BD3">
              <w:rPr>
                <w:rFonts w:cs="Arial"/>
                <w:b/>
                <w:bCs/>
                <w:color w:val="FFFFFF"/>
                <w:kern w:val="24"/>
                <w:szCs w:val="20"/>
              </w:rPr>
              <w:t>Livrable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7173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  <w:r w:rsidRPr="00143BD3">
              <w:rPr>
                <w:rFonts w:cs="Arial"/>
                <w:b/>
                <w:bCs/>
                <w:color w:val="FFFFFF"/>
                <w:kern w:val="24"/>
                <w:szCs w:val="20"/>
              </w:rPr>
              <w:t>Métier / CP</w:t>
            </w:r>
            <w:r>
              <w:rPr>
                <w:rFonts w:cs="Arial"/>
                <w:b/>
                <w:bCs/>
                <w:color w:val="FFFFFF"/>
                <w:kern w:val="24"/>
                <w:szCs w:val="20"/>
              </w:rPr>
              <w:t>T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7173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DEV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7173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DEV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7173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DBA</w:t>
            </w:r>
          </w:p>
        </w:tc>
      </w:tr>
      <w:tr w:rsidR="00F43E9F" w:rsidRPr="00143BD3" w:rsidTr="00F43E9F">
        <w:trPr>
          <w:trHeight w:val="618"/>
          <w:jc w:val="center"/>
        </w:trPr>
        <w:tc>
          <w:tcPr>
            <w:tcW w:w="18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8DAFF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F43E9F" w:rsidRPr="00143BD3" w:rsidRDefault="00F43E9F" w:rsidP="00143BD3">
            <w:pPr>
              <w:spacing w:before="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color w:val="808080" w:themeColor="background1" w:themeShade="80"/>
                <w:szCs w:val="20"/>
              </w:rPr>
              <w:t xml:space="preserve">Cahier </w:t>
            </w:r>
            <w:r w:rsidRPr="00AE0583">
              <w:rPr>
                <w:rFonts w:cs="Arial"/>
                <w:color w:val="808080" w:themeColor="background1" w:themeShade="80"/>
                <w:szCs w:val="20"/>
              </w:rPr>
              <w:t>de Conception</w:t>
            </w:r>
          </w:p>
        </w:tc>
        <w:tc>
          <w:tcPr>
            <w:tcW w:w="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E9F" w:rsidRPr="00143BD3" w:rsidRDefault="00AA3FAD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OK</w:t>
            </w:r>
          </w:p>
        </w:tc>
        <w:tc>
          <w:tcPr>
            <w:tcW w:w="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707173"/>
                <w:kern w:val="24"/>
                <w:szCs w:val="20"/>
              </w:rPr>
              <w:t xml:space="preserve"> </w:t>
            </w:r>
            <w:r w:rsidR="00AA3FAD">
              <w:rPr>
                <w:rFonts w:cs="Arial"/>
                <w:color w:val="707173"/>
                <w:kern w:val="24"/>
                <w:szCs w:val="20"/>
              </w:rPr>
              <w:t>OK</w:t>
            </w:r>
          </w:p>
        </w:tc>
        <w:tc>
          <w:tcPr>
            <w:tcW w:w="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E9F" w:rsidRPr="00143BD3" w:rsidRDefault="00875B27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707173"/>
                <w:kern w:val="24"/>
                <w:szCs w:val="20"/>
              </w:rPr>
              <w:t>OK</w:t>
            </w:r>
          </w:p>
        </w:tc>
        <w:tc>
          <w:tcPr>
            <w:tcW w:w="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E9F" w:rsidRPr="00143BD3" w:rsidRDefault="00875B27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707173"/>
                <w:kern w:val="24"/>
                <w:szCs w:val="20"/>
              </w:rPr>
              <w:t>OK</w:t>
            </w:r>
          </w:p>
        </w:tc>
      </w:tr>
      <w:tr w:rsidR="00F43E9F" w:rsidRPr="00143BD3" w:rsidTr="00F43E9F">
        <w:trPr>
          <w:trHeight w:val="682"/>
          <w:jc w:val="center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1B4FF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F43E9F" w:rsidRPr="00143BD3" w:rsidRDefault="00F43E9F" w:rsidP="00143BD3">
            <w:pPr>
              <w:spacing w:before="0"/>
              <w:jc w:val="left"/>
              <w:rPr>
                <w:rFonts w:cs="Arial"/>
                <w:szCs w:val="20"/>
              </w:rPr>
            </w:pPr>
            <w:r w:rsidRPr="00143BD3">
              <w:rPr>
                <w:rFonts w:cs="Arial"/>
                <w:color w:val="707173"/>
                <w:kern w:val="24"/>
                <w:szCs w:val="20"/>
              </w:rPr>
              <w:t>Plan Organisation Projet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E9F" w:rsidRPr="00143BD3" w:rsidRDefault="00875B27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707173"/>
                <w:kern w:val="24"/>
                <w:szCs w:val="20"/>
              </w:rPr>
              <w:t>OK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E9F" w:rsidRPr="00143BD3" w:rsidRDefault="00875B27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707173"/>
                <w:kern w:val="24"/>
                <w:szCs w:val="20"/>
              </w:rPr>
              <w:t>OK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E9F" w:rsidRPr="00143BD3" w:rsidRDefault="00875B27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707173"/>
                <w:kern w:val="24"/>
                <w:szCs w:val="20"/>
              </w:rPr>
              <w:t>OK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3E9F" w:rsidRPr="00143BD3" w:rsidRDefault="00875B27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707173"/>
                <w:kern w:val="24"/>
                <w:szCs w:val="20"/>
              </w:rPr>
              <w:t>OK</w:t>
            </w:r>
          </w:p>
        </w:tc>
      </w:tr>
      <w:tr w:rsidR="00F43E9F" w:rsidRPr="00143BD3" w:rsidTr="00F43E9F">
        <w:trPr>
          <w:trHeight w:val="696"/>
          <w:jc w:val="center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8DAFF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F43E9F" w:rsidRPr="00143BD3" w:rsidRDefault="00F43E9F" w:rsidP="00143BD3">
            <w:pPr>
              <w:spacing w:before="0"/>
              <w:jc w:val="left"/>
              <w:rPr>
                <w:rFonts w:cs="Arial"/>
                <w:szCs w:val="20"/>
              </w:rPr>
            </w:pPr>
            <w:r w:rsidRPr="00143BD3">
              <w:rPr>
                <w:rFonts w:cs="Arial"/>
                <w:color w:val="707173"/>
                <w:kern w:val="24"/>
                <w:szCs w:val="20"/>
              </w:rPr>
              <w:t>Stratégie de test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</w:p>
        </w:tc>
      </w:tr>
      <w:tr w:rsidR="00F43E9F" w:rsidRPr="00143BD3" w:rsidTr="00F43E9F">
        <w:trPr>
          <w:trHeight w:val="720"/>
          <w:jc w:val="center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1B4FF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 w:rsidR="00F43E9F" w:rsidRPr="00143BD3" w:rsidRDefault="00F43E9F" w:rsidP="00143BD3">
            <w:pPr>
              <w:spacing w:before="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color w:val="707173"/>
                <w:kern w:val="24"/>
                <w:szCs w:val="20"/>
              </w:rPr>
              <w:t>Guide de déploiement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43E9F" w:rsidRPr="00143BD3" w:rsidRDefault="00F43E9F" w:rsidP="00143BD3">
            <w:pPr>
              <w:spacing w:before="0"/>
              <w:jc w:val="center"/>
              <w:rPr>
                <w:rFonts w:cs="Arial"/>
                <w:szCs w:val="20"/>
              </w:rPr>
            </w:pPr>
          </w:p>
        </w:tc>
      </w:tr>
      <w:tr w:rsidR="00F43E9F" w:rsidRPr="00143BD3" w:rsidTr="00F43E9F">
        <w:trPr>
          <w:trHeight w:val="480"/>
          <w:jc w:val="center"/>
        </w:trPr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8DAFF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 w:rsidR="00F43E9F" w:rsidRPr="00143BD3" w:rsidRDefault="00F43E9F" w:rsidP="00143BD3">
            <w:pPr>
              <w:spacing w:before="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color w:val="707173"/>
                <w:kern w:val="24"/>
                <w:szCs w:val="20"/>
              </w:rPr>
              <w:t>Rapport final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43E9F" w:rsidRPr="00143BD3" w:rsidRDefault="00875B27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707173"/>
                <w:kern w:val="24"/>
                <w:szCs w:val="20"/>
              </w:rPr>
              <w:t>OK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43E9F" w:rsidRPr="00143BD3" w:rsidRDefault="00875B27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707173"/>
                <w:kern w:val="24"/>
                <w:szCs w:val="20"/>
              </w:rPr>
              <w:t>OK</w:t>
            </w:r>
            <w:r>
              <w:rPr>
                <w:rFonts w:cs="Arial"/>
                <w:color w:val="707173"/>
                <w:kern w:val="24"/>
                <w:szCs w:val="20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43E9F" w:rsidRPr="00143BD3" w:rsidRDefault="00875B27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707173"/>
                <w:kern w:val="24"/>
                <w:szCs w:val="20"/>
              </w:rPr>
              <w:t>OK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43E9F" w:rsidRPr="00143BD3" w:rsidRDefault="00875B27" w:rsidP="00143BD3">
            <w:pPr>
              <w:spacing w:befor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OK</w:t>
            </w:r>
          </w:p>
        </w:tc>
      </w:tr>
    </w:tbl>
    <w:p w:rsidR="006671A7" w:rsidRPr="001F374C" w:rsidRDefault="006671A7" w:rsidP="001F374C">
      <w:pPr>
        <w:pStyle w:val="Titre2"/>
      </w:pPr>
      <w:bookmarkStart w:id="125" w:name="_Toc364688394"/>
      <w:bookmarkStart w:id="126" w:name="_Toc458504770"/>
      <w:bookmarkStart w:id="127" w:name="_Toc474254742"/>
      <w:bookmarkStart w:id="128" w:name="_Toc299455345"/>
      <w:r w:rsidRPr="001F374C">
        <w:t>Gestion de la qualité</w:t>
      </w:r>
      <w:bookmarkEnd w:id="125"/>
      <w:bookmarkEnd w:id="126"/>
      <w:bookmarkEnd w:id="127"/>
    </w:p>
    <w:p w:rsidR="006671A7" w:rsidRPr="00A63332" w:rsidRDefault="006671A7" w:rsidP="006671A7">
      <w:pPr>
        <w:pStyle w:val="Aide"/>
      </w:pPr>
    </w:p>
    <w:tbl>
      <w:tblPr>
        <w:tblStyle w:val="Tramemoyenne1-Accent1"/>
        <w:tblW w:w="8344" w:type="dxa"/>
        <w:tblInd w:w="1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20" w:firstRow="1" w:lastRow="0" w:firstColumn="0" w:lastColumn="0" w:noHBand="1" w:noVBand="1"/>
      </w:tblPr>
      <w:tblGrid>
        <w:gridCol w:w="8344"/>
      </w:tblGrid>
      <w:tr w:rsidR="000A50D1" w:rsidRPr="00F266F1" w:rsidTr="000A5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44" w:type="dxa"/>
            <w:vAlign w:val="center"/>
          </w:tcPr>
          <w:p w:rsidR="000A50D1" w:rsidRPr="00724219" w:rsidRDefault="000A50D1" w:rsidP="00F37000">
            <w:pPr>
              <w:pStyle w:val="Corpsdetexte"/>
              <w:jc w:val="center"/>
            </w:pPr>
            <w:r>
              <w:t>Participants / Organisateur / Animateur</w:t>
            </w:r>
          </w:p>
        </w:tc>
      </w:tr>
      <w:tr w:rsidR="000A50D1" w:rsidRPr="00C9247D" w:rsidTr="000A50D1">
        <w:tc>
          <w:tcPr>
            <w:tcW w:w="8344" w:type="dxa"/>
          </w:tcPr>
          <w:p w:rsidR="000A50D1" w:rsidRDefault="000A50D1" w:rsidP="000A50D1">
            <w:pPr>
              <w:pStyle w:val="Corpsdetexte"/>
              <w:ind w:left="36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BA2DF4" wp14:editId="5E81964C">
                  <wp:extent cx="5186045" cy="40386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vue_qualit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950" cy="4105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1C20" w:rsidRPr="004C1C20" w:rsidRDefault="004C1C20" w:rsidP="004C1C20"/>
          <w:p w:rsidR="004C1C20" w:rsidRPr="004C1C20" w:rsidRDefault="004C1C20" w:rsidP="004C1C20"/>
          <w:p w:rsidR="004C1C20" w:rsidRDefault="004C1C20" w:rsidP="004C1C20">
            <w:pPr>
              <w:rPr>
                <w:noProof/>
              </w:rPr>
            </w:pPr>
          </w:p>
          <w:p w:rsidR="004C1C20" w:rsidRPr="004C1C20" w:rsidRDefault="004C1C20" w:rsidP="004C1C20">
            <w:pPr>
              <w:tabs>
                <w:tab w:val="left" w:pos="6175"/>
              </w:tabs>
            </w:pPr>
            <w:r>
              <w:tab/>
            </w:r>
          </w:p>
        </w:tc>
      </w:tr>
    </w:tbl>
    <w:p w:rsidR="006671A7" w:rsidRPr="001F374C" w:rsidRDefault="000A6AA2" w:rsidP="00490B0F">
      <w:pPr>
        <w:pStyle w:val="Titre1"/>
        <w:ind w:left="357" w:hanging="357"/>
      </w:pPr>
      <w:bookmarkStart w:id="129" w:name="_Toc458504773"/>
      <w:bookmarkStart w:id="130" w:name="_Toc474254745"/>
      <w:bookmarkEnd w:id="128"/>
      <w:r>
        <w:lastRenderedPageBreak/>
        <w:t>P</w:t>
      </w:r>
      <w:r w:rsidR="006671A7" w:rsidRPr="001F374C">
        <w:t>lanning</w:t>
      </w:r>
      <w:bookmarkEnd w:id="129"/>
      <w:bookmarkEnd w:id="130"/>
    </w:p>
    <w:p w:rsidR="000B5E3C" w:rsidRDefault="006861F5" w:rsidP="000B5E3C">
      <w:pPr>
        <w:pStyle w:val="Titre2"/>
      </w:pPr>
      <w:r>
        <w:t>TODO List</w:t>
      </w:r>
    </w:p>
    <w:p w:rsidR="006671A7" w:rsidRDefault="006671A7" w:rsidP="006671A7">
      <w:pPr>
        <w:pStyle w:val="Aide"/>
      </w:pPr>
    </w:p>
    <w:p w:rsidR="00F46111" w:rsidRDefault="00F46111" w:rsidP="006671A7">
      <w:pPr>
        <w:pStyle w:val="Aide"/>
      </w:pPr>
    </w:p>
    <w:p w:rsidR="00F46111" w:rsidRDefault="00F46111" w:rsidP="006671A7">
      <w:pPr>
        <w:pStyle w:val="Aide"/>
      </w:pPr>
    </w:p>
    <w:tbl>
      <w:tblPr>
        <w:tblW w:w="9648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077"/>
        <w:gridCol w:w="2269"/>
        <w:gridCol w:w="1714"/>
        <w:gridCol w:w="1729"/>
        <w:gridCol w:w="1859"/>
      </w:tblGrid>
      <w:tr w:rsidR="006671A7" w:rsidRPr="00926B1D" w:rsidTr="00F37000">
        <w:trPr>
          <w:trHeight w:val="414"/>
          <w:jc w:val="center"/>
        </w:trPr>
        <w:tc>
          <w:tcPr>
            <w:tcW w:w="9648" w:type="dxa"/>
            <w:gridSpan w:val="5"/>
            <w:shd w:val="clear" w:color="auto" w:fill="548DD4" w:themeFill="text2" w:themeFillTint="99"/>
          </w:tcPr>
          <w:p w:rsidR="006671A7" w:rsidRPr="00926B1D" w:rsidRDefault="006671A7" w:rsidP="00F37000">
            <w:pPr>
              <w:pStyle w:val="Corpsdetexte"/>
            </w:pPr>
            <w:r w:rsidRPr="00753315">
              <w:rPr>
                <w:b/>
                <w:bCs/>
                <w:color w:val="FFFFFF"/>
              </w:rPr>
              <w:t>Cycle de vie et Jalons du projet SI</w:t>
            </w:r>
          </w:p>
        </w:tc>
      </w:tr>
      <w:tr w:rsidR="006671A7" w:rsidRPr="00926B1D" w:rsidTr="001F374C">
        <w:trPr>
          <w:jc w:val="center"/>
        </w:trPr>
        <w:tc>
          <w:tcPr>
            <w:tcW w:w="2077" w:type="dxa"/>
            <w:shd w:val="clear" w:color="auto" w:fill="C6D9F1" w:themeFill="text2" w:themeFillTint="33"/>
          </w:tcPr>
          <w:p w:rsidR="006671A7" w:rsidRPr="00926B1D" w:rsidRDefault="006671A7" w:rsidP="001F374C">
            <w:pPr>
              <w:pStyle w:val="titretableau"/>
            </w:pPr>
            <w:r w:rsidRPr="00926B1D">
              <w:t>Phase</w:t>
            </w:r>
          </w:p>
        </w:tc>
        <w:tc>
          <w:tcPr>
            <w:tcW w:w="2269" w:type="dxa"/>
            <w:shd w:val="clear" w:color="auto" w:fill="C6D9F1" w:themeFill="text2" w:themeFillTint="33"/>
          </w:tcPr>
          <w:p w:rsidR="006671A7" w:rsidRPr="00926B1D" w:rsidRDefault="006671A7" w:rsidP="001F374C">
            <w:pPr>
              <w:pStyle w:val="titretableau"/>
            </w:pPr>
            <w:r w:rsidRPr="00926B1D">
              <w:t>Jalons – Livrables structurants</w:t>
            </w:r>
          </w:p>
        </w:tc>
        <w:tc>
          <w:tcPr>
            <w:tcW w:w="1714" w:type="dxa"/>
            <w:shd w:val="clear" w:color="auto" w:fill="C6D9F1" w:themeFill="text2" w:themeFillTint="33"/>
          </w:tcPr>
          <w:p w:rsidR="006671A7" w:rsidRPr="00926B1D" w:rsidRDefault="006671A7" w:rsidP="001F374C">
            <w:pPr>
              <w:pStyle w:val="titretableau"/>
            </w:pPr>
            <w:r w:rsidRPr="00926B1D">
              <w:t>Date de début</w:t>
            </w:r>
          </w:p>
        </w:tc>
        <w:tc>
          <w:tcPr>
            <w:tcW w:w="1729" w:type="dxa"/>
            <w:shd w:val="clear" w:color="auto" w:fill="C6D9F1" w:themeFill="text2" w:themeFillTint="33"/>
          </w:tcPr>
          <w:p w:rsidR="006671A7" w:rsidRPr="00926B1D" w:rsidRDefault="006671A7" w:rsidP="001F374C">
            <w:pPr>
              <w:pStyle w:val="titretableau"/>
            </w:pPr>
            <w:r w:rsidRPr="00926B1D">
              <w:t>Date de fin</w:t>
            </w:r>
          </w:p>
        </w:tc>
        <w:tc>
          <w:tcPr>
            <w:tcW w:w="1859" w:type="dxa"/>
            <w:shd w:val="clear" w:color="auto" w:fill="C6D9F1" w:themeFill="text2" w:themeFillTint="33"/>
          </w:tcPr>
          <w:p w:rsidR="006671A7" w:rsidRPr="00926B1D" w:rsidRDefault="006671A7" w:rsidP="001F374C">
            <w:pPr>
              <w:pStyle w:val="titretableau"/>
            </w:pPr>
            <w:r w:rsidRPr="00926B1D">
              <w:t>Remarques</w:t>
            </w:r>
          </w:p>
        </w:tc>
      </w:tr>
      <w:tr w:rsidR="006671A7" w:rsidRPr="00926B1D" w:rsidTr="00F37000">
        <w:trPr>
          <w:jc w:val="center"/>
        </w:trPr>
        <w:tc>
          <w:tcPr>
            <w:tcW w:w="2077" w:type="dxa"/>
            <w:vAlign w:val="center"/>
          </w:tcPr>
          <w:p w:rsidR="006671A7" w:rsidRPr="00926B1D" w:rsidRDefault="00C72602" w:rsidP="00F37000">
            <w:pPr>
              <w:pStyle w:val="Corpsdetexte"/>
              <w:jc w:val="left"/>
            </w:pPr>
            <w:r>
              <w:t>Définition du projet</w:t>
            </w:r>
          </w:p>
        </w:tc>
        <w:tc>
          <w:tcPr>
            <w:tcW w:w="2269" w:type="dxa"/>
            <w:vAlign w:val="center"/>
          </w:tcPr>
          <w:p w:rsidR="006671A7" w:rsidRPr="00926B1D" w:rsidRDefault="006671A7" w:rsidP="00F37000">
            <w:pPr>
              <w:pStyle w:val="Corpsdetexte"/>
              <w:jc w:val="left"/>
              <w:rPr>
                <w:lang w:val="en-US"/>
              </w:rPr>
            </w:pPr>
          </w:p>
        </w:tc>
        <w:tc>
          <w:tcPr>
            <w:tcW w:w="1714" w:type="dxa"/>
            <w:vAlign w:val="center"/>
          </w:tcPr>
          <w:p w:rsidR="006671A7" w:rsidRPr="0022680A" w:rsidRDefault="00005065" w:rsidP="00F37000">
            <w:pPr>
              <w:pStyle w:val="Aide"/>
            </w:pPr>
            <w:r>
              <w:t>09</w:t>
            </w:r>
            <w:r w:rsidR="00C72602">
              <w:t>/12/2019</w:t>
            </w:r>
          </w:p>
        </w:tc>
        <w:tc>
          <w:tcPr>
            <w:tcW w:w="1729" w:type="dxa"/>
            <w:vAlign w:val="center"/>
          </w:tcPr>
          <w:p w:rsidR="006671A7" w:rsidRPr="0022680A" w:rsidRDefault="00005065" w:rsidP="00F37000">
            <w:pPr>
              <w:pStyle w:val="Aide"/>
            </w:pPr>
            <w:r>
              <w:t>09/12/2019</w:t>
            </w:r>
          </w:p>
        </w:tc>
        <w:tc>
          <w:tcPr>
            <w:tcW w:w="1859" w:type="dxa"/>
            <w:vAlign w:val="center"/>
          </w:tcPr>
          <w:p w:rsidR="006671A7" w:rsidRPr="00926B1D" w:rsidRDefault="006671A7" w:rsidP="00F37000">
            <w:pPr>
              <w:pStyle w:val="Aide"/>
              <w:rPr>
                <w:rFonts w:cs="Arial"/>
              </w:rPr>
            </w:pPr>
          </w:p>
        </w:tc>
      </w:tr>
      <w:tr w:rsidR="006671A7" w:rsidRPr="00926B1D" w:rsidTr="00F37000">
        <w:trPr>
          <w:jc w:val="center"/>
        </w:trPr>
        <w:tc>
          <w:tcPr>
            <w:tcW w:w="2077" w:type="dxa"/>
            <w:vAlign w:val="center"/>
          </w:tcPr>
          <w:p w:rsidR="006671A7" w:rsidRPr="00926B1D" w:rsidRDefault="00005065" w:rsidP="00F37000">
            <w:pPr>
              <w:pStyle w:val="Corpsdetexte"/>
              <w:jc w:val="left"/>
            </w:pPr>
            <w:r>
              <w:t>Authentification d’un élève, tuteur ou enseignant</w:t>
            </w:r>
          </w:p>
        </w:tc>
        <w:tc>
          <w:tcPr>
            <w:tcW w:w="2269" w:type="dxa"/>
            <w:vAlign w:val="center"/>
          </w:tcPr>
          <w:p w:rsidR="006671A7" w:rsidRPr="00926B1D" w:rsidRDefault="006671A7" w:rsidP="00F37000">
            <w:pPr>
              <w:pStyle w:val="Corpsdetexte"/>
              <w:jc w:val="left"/>
              <w:rPr>
                <w:lang w:val="en-US"/>
              </w:rPr>
            </w:pPr>
          </w:p>
        </w:tc>
        <w:tc>
          <w:tcPr>
            <w:tcW w:w="1714" w:type="dxa"/>
            <w:vAlign w:val="center"/>
          </w:tcPr>
          <w:p w:rsidR="006671A7" w:rsidRPr="0022680A" w:rsidRDefault="00005065" w:rsidP="00F37000">
            <w:pPr>
              <w:pStyle w:val="Aide"/>
            </w:pPr>
            <w:r>
              <w:t>10/12/2019</w:t>
            </w:r>
          </w:p>
        </w:tc>
        <w:tc>
          <w:tcPr>
            <w:tcW w:w="1729" w:type="dxa"/>
            <w:vAlign w:val="center"/>
          </w:tcPr>
          <w:p w:rsidR="006671A7" w:rsidRPr="0022680A" w:rsidRDefault="00005065" w:rsidP="00F37000">
            <w:pPr>
              <w:pStyle w:val="Aide"/>
            </w:pPr>
            <w:r>
              <w:t>12/12/2019</w:t>
            </w:r>
          </w:p>
        </w:tc>
        <w:tc>
          <w:tcPr>
            <w:tcW w:w="1859" w:type="dxa"/>
            <w:vAlign w:val="center"/>
          </w:tcPr>
          <w:p w:rsidR="006671A7" w:rsidRPr="00926B1D" w:rsidRDefault="006671A7" w:rsidP="00F37000">
            <w:pPr>
              <w:pStyle w:val="Aide"/>
              <w:rPr>
                <w:rFonts w:cs="Arial"/>
              </w:rPr>
            </w:pPr>
          </w:p>
        </w:tc>
      </w:tr>
      <w:tr w:rsidR="006671A7" w:rsidRPr="00926B1D" w:rsidTr="00F37000">
        <w:trPr>
          <w:jc w:val="center"/>
        </w:trPr>
        <w:tc>
          <w:tcPr>
            <w:tcW w:w="2077" w:type="dxa"/>
            <w:vAlign w:val="center"/>
          </w:tcPr>
          <w:p w:rsidR="00005065" w:rsidRPr="00926B1D" w:rsidRDefault="00005065" w:rsidP="00F37000">
            <w:pPr>
              <w:pStyle w:val="Corpsdetexte"/>
              <w:jc w:val="left"/>
            </w:pPr>
            <w:r>
              <w:t>Création d’un stage par élève</w:t>
            </w:r>
          </w:p>
        </w:tc>
        <w:tc>
          <w:tcPr>
            <w:tcW w:w="2269" w:type="dxa"/>
            <w:vAlign w:val="center"/>
          </w:tcPr>
          <w:p w:rsidR="006671A7" w:rsidRPr="00926B1D" w:rsidRDefault="006671A7" w:rsidP="00F37000">
            <w:pPr>
              <w:pStyle w:val="Corpsdetexte"/>
              <w:jc w:val="left"/>
            </w:pPr>
          </w:p>
        </w:tc>
        <w:tc>
          <w:tcPr>
            <w:tcW w:w="1714" w:type="dxa"/>
            <w:vAlign w:val="center"/>
          </w:tcPr>
          <w:p w:rsidR="006671A7" w:rsidRPr="0022680A" w:rsidRDefault="00005065" w:rsidP="00F37000">
            <w:pPr>
              <w:pStyle w:val="Aide"/>
            </w:pPr>
            <w:r>
              <w:t>10/12/2019</w:t>
            </w:r>
          </w:p>
        </w:tc>
        <w:tc>
          <w:tcPr>
            <w:tcW w:w="1729" w:type="dxa"/>
            <w:vAlign w:val="center"/>
          </w:tcPr>
          <w:p w:rsidR="006671A7" w:rsidRPr="0022680A" w:rsidRDefault="00005065" w:rsidP="00F37000">
            <w:pPr>
              <w:pStyle w:val="Aide"/>
            </w:pPr>
            <w:r>
              <w:t>12/12/2019</w:t>
            </w:r>
          </w:p>
        </w:tc>
        <w:tc>
          <w:tcPr>
            <w:tcW w:w="1859" w:type="dxa"/>
            <w:vAlign w:val="center"/>
          </w:tcPr>
          <w:p w:rsidR="006671A7" w:rsidRPr="00926B1D" w:rsidRDefault="006671A7" w:rsidP="00F37000">
            <w:pPr>
              <w:pStyle w:val="Aide"/>
              <w:rPr>
                <w:rFonts w:cs="Arial"/>
              </w:rPr>
            </w:pPr>
          </w:p>
        </w:tc>
      </w:tr>
      <w:tr w:rsidR="006671A7" w:rsidRPr="00926B1D" w:rsidTr="00F37000">
        <w:trPr>
          <w:jc w:val="center"/>
        </w:trPr>
        <w:tc>
          <w:tcPr>
            <w:tcW w:w="2077" w:type="dxa"/>
            <w:vAlign w:val="center"/>
          </w:tcPr>
          <w:p w:rsidR="006671A7" w:rsidRPr="00926B1D" w:rsidRDefault="00005065" w:rsidP="00F37000">
            <w:pPr>
              <w:pStyle w:val="Corpsdetexte"/>
              <w:jc w:val="left"/>
            </w:pPr>
            <w:r>
              <w:t>Vérification qu’il n’existe pas de stage en cours</w:t>
            </w:r>
          </w:p>
        </w:tc>
        <w:tc>
          <w:tcPr>
            <w:tcW w:w="2269" w:type="dxa"/>
            <w:vAlign w:val="center"/>
          </w:tcPr>
          <w:p w:rsidR="006671A7" w:rsidRPr="00926B1D" w:rsidRDefault="006671A7" w:rsidP="00F37000">
            <w:pPr>
              <w:pStyle w:val="Corpsdetexte"/>
              <w:jc w:val="left"/>
            </w:pPr>
          </w:p>
        </w:tc>
        <w:tc>
          <w:tcPr>
            <w:tcW w:w="1714" w:type="dxa"/>
            <w:vAlign w:val="center"/>
          </w:tcPr>
          <w:p w:rsidR="006671A7" w:rsidRPr="00926B1D" w:rsidRDefault="00005065" w:rsidP="00F37000">
            <w:pPr>
              <w:pStyle w:val="Aide"/>
              <w:rPr>
                <w:rFonts w:cs="Arial"/>
              </w:rPr>
            </w:pPr>
            <w:r>
              <w:rPr>
                <w:rFonts w:cs="Arial"/>
              </w:rPr>
              <w:t>12/12/2019</w:t>
            </w:r>
          </w:p>
        </w:tc>
        <w:tc>
          <w:tcPr>
            <w:tcW w:w="1729" w:type="dxa"/>
            <w:vAlign w:val="center"/>
          </w:tcPr>
          <w:p w:rsidR="006671A7" w:rsidRPr="00413D96" w:rsidRDefault="00005065" w:rsidP="00F37000">
            <w:pPr>
              <w:pStyle w:val="Aid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06/01/2020</w:t>
            </w:r>
          </w:p>
        </w:tc>
        <w:tc>
          <w:tcPr>
            <w:tcW w:w="1859" w:type="dxa"/>
            <w:vAlign w:val="center"/>
          </w:tcPr>
          <w:p w:rsidR="006671A7" w:rsidRPr="00926B1D" w:rsidRDefault="006671A7" w:rsidP="00F37000">
            <w:pPr>
              <w:jc w:val="left"/>
              <w:rPr>
                <w:rFonts w:cs="Arial"/>
                <w:i/>
                <w:color w:val="0000FF"/>
              </w:rPr>
            </w:pPr>
          </w:p>
        </w:tc>
      </w:tr>
      <w:tr w:rsidR="006671A7" w:rsidRPr="00926B1D" w:rsidTr="00F37000">
        <w:trPr>
          <w:jc w:val="center"/>
        </w:trPr>
        <w:tc>
          <w:tcPr>
            <w:tcW w:w="2077" w:type="dxa"/>
            <w:vAlign w:val="center"/>
          </w:tcPr>
          <w:p w:rsidR="006671A7" w:rsidRPr="00926B1D" w:rsidRDefault="00005065" w:rsidP="00F37000">
            <w:pPr>
              <w:pStyle w:val="Corpsdetexte"/>
              <w:jc w:val="left"/>
            </w:pPr>
            <w:r>
              <w:t>Modification d’un stage par un élève</w:t>
            </w:r>
          </w:p>
        </w:tc>
        <w:tc>
          <w:tcPr>
            <w:tcW w:w="2269" w:type="dxa"/>
            <w:vAlign w:val="center"/>
          </w:tcPr>
          <w:p w:rsidR="006671A7" w:rsidRPr="00926B1D" w:rsidRDefault="006671A7" w:rsidP="00F37000">
            <w:pPr>
              <w:pStyle w:val="Corpsdetexte"/>
              <w:jc w:val="left"/>
            </w:pPr>
          </w:p>
        </w:tc>
        <w:tc>
          <w:tcPr>
            <w:tcW w:w="1714" w:type="dxa"/>
            <w:vAlign w:val="center"/>
          </w:tcPr>
          <w:p w:rsidR="006671A7" w:rsidRPr="00926B1D" w:rsidRDefault="00005065" w:rsidP="00F37000">
            <w:pPr>
              <w:pStyle w:val="Aide"/>
              <w:rPr>
                <w:rFonts w:cs="Arial"/>
              </w:rPr>
            </w:pPr>
            <w:r>
              <w:rPr>
                <w:rFonts w:cs="Arial"/>
              </w:rPr>
              <w:t>06/01/2020</w:t>
            </w:r>
          </w:p>
        </w:tc>
        <w:tc>
          <w:tcPr>
            <w:tcW w:w="1729" w:type="dxa"/>
            <w:vAlign w:val="center"/>
          </w:tcPr>
          <w:p w:rsidR="006671A7" w:rsidRPr="00413D96" w:rsidRDefault="00005065" w:rsidP="00F37000">
            <w:pPr>
              <w:pStyle w:val="Aid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07/01/2020</w:t>
            </w:r>
          </w:p>
        </w:tc>
        <w:tc>
          <w:tcPr>
            <w:tcW w:w="1859" w:type="dxa"/>
            <w:vAlign w:val="center"/>
          </w:tcPr>
          <w:p w:rsidR="006671A7" w:rsidRPr="00926B1D" w:rsidRDefault="006671A7" w:rsidP="00F37000">
            <w:pPr>
              <w:jc w:val="left"/>
              <w:rPr>
                <w:rFonts w:cs="Arial"/>
                <w:i/>
                <w:color w:val="0000FF"/>
              </w:rPr>
            </w:pPr>
          </w:p>
        </w:tc>
      </w:tr>
      <w:tr w:rsidR="006671A7" w:rsidRPr="00926B1D" w:rsidTr="00F37000">
        <w:trPr>
          <w:jc w:val="center"/>
        </w:trPr>
        <w:tc>
          <w:tcPr>
            <w:tcW w:w="2077" w:type="dxa"/>
            <w:vAlign w:val="center"/>
          </w:tcPr>
          <w:p w:rsidR="006671A7" w:rsidRPr="00926B1D" w:rsidRDefault="00005065" w:rsidP="00F37000">
            <w:pPr>
              <w:pStyle w:val="Corpsdetexte"/>
              <w:jc w:val="left"/>
            </w:pPr>
            <w:r>
              <w:t>Ajout d’un nouveau tuteur d’entreprise</w:t>
            </w:r>
          </w:p>
        </w:tc>
        <w:tc>
          <w:tcPr>
            <w:tcW w:w="2269" w:type="dxa"/>
            <w:vAlign w:val="center"/>
          </w:tcPr>
          <w:p w:rsidR="006671A7" w:rsidRPr="00926B1D" w:rsidRDefault="006671A7" w:rsidP="00F37000">
            <w:pPr>
              <w:pStyle w:val="Corpsdetexte"/>
              <w:jc w:val="left"/>
            </w:pPr>
          </w:p>
        </w:tc>
        <w:tc>
          <w:tcPr>
            <w:tcW w:w="1714" w:type="dxa"/>
            <w:vAlign w:val="center"/>
          </w:tcPr>
          <w:p w:rsidR="006671A7" w:rsidRPr="00926B1D" w:rsidRDefault="00005065" w:rsidP="00F37000">
            <w:pPr>
              <w:pStyle w:val="Aide"/>
              <w:rPr>
                <w:rFonts w:cs="Arial"/>
              </w:rPr>
            </w:pPr>
            <w:r>
              <w:rPr>
                <w:rFonts w:cs="Arial"/>
              </w:rPr>
              <w:t>06/01/2020</w:t>
            </w:r>
          </w:p>
        </w:tc>
        <w:tc>
          <w:tcPr>
            <w:tcW w:w="1729" w:type="dxa"/>
            <w:vAlign w:val="center"/>
          </w:tcPr>
          <w:p w:rsidR="006671A7" w:rsidRPr="00413D96" w:rsidRDefault="00005065" w:rsidP="00F37000">
            <w:pPr>
              <w:pStyle w:val="Aid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07/01/2019</w:t>
            </w:r>
          </w:p>
        </w:tc>
        <w:tc>
          <w:tcPr>
            <w:tcW w:w="1859" w:type="dxa"/>
            <w:vAlign w:val="center"/>
          </w:tcPr>
          <w:p w:rsidR="006671A7" w:rsidRPr="00926B1D" w:rsidRDefault="006671A7" w:rsidP="00F37000">
            <w:pPr>
              <w:jc w:val="left"/>
              <w:rPr>
                <w:rFonts w:cs="Arial"/>
                <w:i/>
                <w:color w:val="0000FF"/>
              </w:rPr>
            </w:pPr>
          </w:p>
        </w:tc>
      </w:tr>
      <w:tr w:rsidR="00005065" w:rsidRPr="00926B1D" w:rsidTr="00F37000">
        <w:trPr>
          <w:jc w:val="center"/>
        </w:trPr>
        <w:tc>
          <w:tcPr>
            <w:tcW w:w="2077" w:type="dxa"/>
            <w:vAlign w:val="center"/>
          </w:tcPr>
          <w:p w:rsidR="00005065" w:rsidRPr="00926B1D" w:rsidRDefault="00005065" w:rsidP="00F37000">
            <w:pPr>
              <w:pStyle w:val="Corpsdetexte"/>
              <w:jc w:val="left"/>
            </w:pPr>
            <w:r>
              <w:t>Ajout d’une nouvelle entreprise</w:t>
            </w:r>
          </w:p>
        </w:tc>
        <w:tc>
          <w:tcPr>
            <w:tcW w:w="2269" w:type="dxa"/>
            <w:vAlign w:val="center"/>
          </w:tcPr>
          <w:p w:rsidR="00005065" w:rsidRPr="00926B1D" w:rsidRDefault="00005065" w:rsidP="00F37000">
            <w:pPr>
              <w:pStyle w:val="Corpsdetexte"/>
              <w:jc w:val="left"/>
            </w:pPr>
          </w:p>
        </w:tc>
        <w:tc>
          <w:tcPr>
            <w:tcW w:w="1714" w:type="dxa"/>
            <w:vAlign w:val="center"/>
          </w:tcPr>
          <w:p w:rsidR="00005065" w:rsidRPr="00926B1D" w:rsidRDefault="00005065" w:rsidP="00F37000">
            <w:pPr>
              <w:pStyle w:val="Aide"/>
              <w:rPr>
                <w:rFonts w:cs="Arial"/>
              </w:rPr>
            </w:pPr>
            <w:r>
              <w:rPr>
                <w:rFonts w:cs="Arial"/>
              </w:rPr>
              <w:t>07/01/2020</w:t>
            </w:r>
          </w:p>
        </w:tc>
        <w:tc>
          <w:tcPr>
            <w:tcW w:w="1729" w:type="dxa"/>
            <w:vAlign w:val="center"/>
          </w:tcPr>
          <w:p w:rsidR="00005065" w:rsidRPr="00413D96" w:rsidRDefault="00005065" w:rsidP="00F37000">
            <w:pPr>
              <w:pStyle w:val="Aid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13/01/2019</w:t>
            </w:r>
          </w:p>
        </w:tc>
        <w:tc>
          <w:tcPr>
            <w:tcW w:w="1859" w:type="dxa"/>
            <w:vAlign w:val="center"/>
          </w:tcPr>
          <w:p w:rsidR="00005065" w:rsidRPr="00926B1D" w:rsidRDefault="00005065" w:rsidP="00F37000">
            <w:pPr>
              <w:jc w:val="left"/>
              <w:rPr>
                <w:rFonts w:cs="Arial"/>
                <w:i/>
                <w:color w:val="0000FF"/>
              </w:rPr>
            </w:pPr>
          </w:p>
        </w:tc>
      </w:tr>
      <w:tr w:rsidR="00005065" w:rsidRPr="00926B1D" w:rsidTr="00F37000">
        <w:trPr>
          <w:jc w:val="center"/>
        </w:trPr>
        <w:tc>
          <w:tcPr>
            <w:tcW w:w="2077" w:type="dxa"/>
            <w:vAlign w:val="center"/>
          </w:tcPr>
          <w:p w:rsidR="00005065" w:rsidRPr="00926B1D" w:rsidRDefault="00005065" w:rsidP="00F37000">
            <w:pPr>
              <w:pStyle w:val="Corpsdetexte"/>
              <w:jc w:val="left"/>
            </w:pPr>
            <w:r>
              <w:t>Affichage de tous les stages effectués ou en cours d’un élève</w:t>
            </w:r>
          </w:p>
        </w:tc>
        <w:tc>
          <w:tcPr>
            <w:tcW w:w="2269" w:type="dxa"/>
            <w:vAlign w:val="center"/>
          </w:tcPr>
          <w:p w:rsidR="00005065" w:rsidRPr="00926B1D" w:rsidRDefault="00005065" w:rsidP="00F37000">
            <w:pPr>
              <w:pStyle w:val="Corpsdetexte"/>
              <w:jc w:val="left"/>
            </w:pPr>
          </w:p>
        </w:tc>
        <w:tc>
          <w:tcPr>
            <w:tcW w:w="1714" w:type="dxa"/>
            <w:vAlign w:val="center"/>
          </w:tcPr>
          <w:p w:rsidR="00005065" w:rsidRPr="00926B1D" w:rsidRDefault="00005065" w:rsidP="00F37000">
            <w:pPr>
              <w:pStyle w:val="Aide"/>
              <w:rPr>
                <w:rFonts w:cs="Arial"/>
              </w:rPr>
            </w:pPr>
            <w:r>
              <w:rPr>
                <w:rFonts w:cs="Arial"/>
              </w:rPr>
              <w:t>09/01/2020</w:t>
            </w:r>
          </w:p>
        </w:tc>
        <w:tc>
          <w:tcPr>
            <w:tcW w:w="1729" w:type="dxa"/>
            <w:vAlign w:val="center"/>
          </w:tcPr>
          <w:p w:rsidR="00005065" w:rsidRPr="00413D96" w:rsidRDefault="00005065" w:rsidP="00F37000">
            <w:pPr>
              <w:pStyle w:val="Aid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14/01/2020</w:t>
            </w:r>
          </w:p>
        </w:tc>
        <w:tc>
          <w:tcPr>
            <w:tcW w:w="1859" w:type="dxa"/>
            <w:vAlign w:val="center"/>
          </w:tcPr>
          <w:p w:rsidR="00005065" w:rsidRPr="00926B1D" w:rsidRDefault="00005065" w:rsidP="00F37000">
            <w:pPr>
              <w:jc w:val="left"/>
              <w:rPr>
                <w:rFonts w:cs="Arial"/>
                <w:i/>
                <w:color w:val="0000FF"/>
              </w:rPr>
            </w:pPr>
          </w:p>
        </w:tc>
      </w:tr>
      <w:tr w:rsidR="00005065" w:rsidRPr="00926B1D" w:rsidTr="00F37000">
        <w:trPr>
          <w:jc w:val="center"/>
        </w:trPr>
        <w:tc>
          <w:tcPr>
            <w:tcW w:w="2077" w:type="dxa"/>
            <w:vAlign w:val="center"/>
          </w:tcPr>
          <w:p w:rsidR="00005065" w:rsidRPr="00926B1D" w:rsidRDefault="00005065" w:rsidP="00F37000">
            <w:pPr>
              <w:pStyle w:val="Corpsdetexte"/>
              <w:jc w:val="left"/>
            </w:pPr>
            <w:r>
              <w:t>Affichage de tous les stages passés ou en cours d’un professeur</w:t>
            </w:r>
          </w:p>
        </w:tc>
        <w:tc>
          <w:tcPr>
            <w:tcW w:w="2269" w:type="dxa"/>
            <w:vAlign w:val="center"/>
          </w:tcPr>
          <w:p w:rsidR="00005065" w:rsidRPr="00926B1D" w:rsidRDefault="00005065" w:rsidP="00F37000">
            <w:pPr>
              <w:pStyle w:val="Corpsdetexte"/>
              <w:jc w:val="left"/>
            </w:pPr>
          </w:p>
        </w:tc>
        <w:tc>
          <w:tcPr>
            <w:tcW w:w="1714" w:type="dxa"/>
            <w:vAlign w:val="center"/>
          </w:tcPr>
          <w:p w:rsidR="00005065" w:rsidRPr="00926B1D" w:rsidRDefault="000B5E3C" w:rsidP="00F37000">
            <w:pPr>
              <w:pStyle w:val="Aide"/>
              <w:rPr>
                <w:rFonts w:cs="Arial"/>
              </w:rPr>
            </w:pPr>
            <w:r>
              <w:rPr>
                <w:rFonts w:cs="Arial"/>
              </w:rPr>
              <w:t>13/01/2020</w:t>
            </w:r>
          </w:p>
        </w:tc>
        <w:tc>
          <w:tcPr>
            <w:tcW w:w="1729" w:type="dxa"/>
            <w:vAlign w:val="center"/>
          </w:tcPr>
          <w:p w:rsidR="00005065" w:rsidRPr="00413D96" w:rsidRDefault="000B5E3C" w:rsidP="00F37000">
            <w:pPr>
              <w:pStyle w:val="Aid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14/01/2020</w:t>
            </w:r>
          </w:p>
        </w:tc>
        <w:tc>
          <w:tcPr>
            <w:tcW w:w="1859" w:type="dxa"/>
            <w:vAlign w:val="center"/>
          </w:tcPr>
          <w:p w:rsidR="00005065" w:rsidRPr="00926B1D" w:rsidRDefault="00005065" w:rsidP="00F37000">
            <w:pPr>
              <w:jc w:val="left"/>
              <w:rPr>
                <w:rFonts w:cs="Arial"/>
                <w:i/>
                <w:color w:val="0000FF"/>
              </w:rPr>
            </w:pPr>
          </w:p>
        </w:tc>
      </w:tr>
      <w:tr w:rsidR="00005065" w:rsidRPr="00926B1D" w:rsidTr="00F37000">
        <w:trPr>
          <w:jc w:val="center"/>
        </w:trPr>
        <w:tc>
          <w:tcPr>
            <w:tcW w:w="2077" w:type="dxa"/>
            <w:vAlign w:val="center"/>
          </w:tcPr>
          <w:p w:rsidR="00005065" w:rsidRPr="00926B1D" w:rsidRDefault="00005065" w:rsidP="00F37000">
            <w:pPr>
              <w:pStyle w:val="Corpsdetexte"/>
              <w:jc w:val="left"/>
            </w:pPr>
            <w:r>
              <w:t>Upload d’un fichier par un élève (présentation/ rapport)</w:t>
            </w:r>
          </w:p>
        </w:tc>
        <w:tc>
          <w:tcPr>
            <w:tcW w:w="2269" w:type="dxa"/>
            <w:vAlign w:val="center"/>
          </w:tcPr>
          <w:p w:rsidR="00005065" w:rsidRPr="00926B1D" w:rsidRDefault="00005065" w:rsidP="00F37000">
            <w:pPr>
              <w:pStyle w:val="Corpsdetexte"/>
              <w:jc w:val="left"/>
            </w:pPr>
          </w:p>
        </w:tc>
        <w:tc>
          <w:tcPr>
            <w:tcW w:w="1714" w:type="dxa"/>
            <w:vAlign w:val="center"/>
          </w:tcPr>
          <w:p w:rsidR="00005065" w:rsidRPr="00926B1D" w:rsidRDefault="000B5E3C" w:rsidP="00F37000">
            <w:pPr>
              <w:pStyle w:val="Aide"/>
              <w:rPr>
                <w:rFonts w:cs="Arial"/>
              </w:rPr>
            </w:pPr>
            <w:r>
              <w:rPr>
                <w:rFonts w:cs="Arial"/>
              </w:rPr>
              <w:t>09/01/2020</w:t>
            </w:r>
          </w:p>
        </w:tc>
        <w:tc>
          <w:tcPr>
            <w:tcW w:w="1729" w:type="dxa"/>
            <w:vAlign w:val="center"/>
          </w:tcPr>
          <w:p w:rsidR="00005065" w:rsidRPr="00413D96" w:rsidRDefault="000B5E3C" w:rsidP="00F37000">
            <w:pPr>
              <w:pStyle w:val="Aid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14/01/2020</w:t>
            </w:r>
          </w:p>
        </w:tc>
        <w:tc>
          <w:tcPr>
            <w:tcW w:w="1859" w:type="dxa"/>
            <w:vAlign w:val="center"/>
          </w:tcPr>
          <w:p w:rsidR="00005065" w:rsidRPr="00926B1D" w:rsidRDefault="00005065" w:rsidP="00F37000">
            <w:pPr>
              <w:jc w:val="left"/>
              <w:rPr>
                <w:rFonts w:cs="Arial"/>
                <w:i/>
                <w:color w:val="0000FF"/>
              </w:rPr>
            </w:pPr>
          </w:p>
        </w:tc>
      </w:tr>
      <w:tr w:rsidR="00005065" w:rsidRPr="00926B1D" w:rsidTr="00F37000">
        <w:trPr>
          <w:jc w:val="center"/>
        </w:trPr>
        <w:tc>
          <w:tcPr>
            <w:tcW w:w="2077" w:type="dxa"/>
            <w:vAlign w:val="center"/>
          </w:tcPr>
          <w:p w:rsidR="00005065" w:rsidRPr="00926B1D" w:rsidRDefault="000B5E3C" w:rsidP="00F37000">
            <w:pPr>
              <w:pStyle w:val="Corpsdetexte"/>
              <w:jc w:val="left"/>
            </w:pPr>
            <w:r>
              <w:t>Gestion d’un rapport /Présentation confidentielle</w:t>
            </w:r>
          </w:p>
        </w:tc>
        <w:tc>
          <w:tcPr>
            <w:tcW w:w="2269" w:type="dxa"/>
            <w:vAlign w:val="center"/>
          </w:tcPr>
          <w:p w:rsidR="00005065" w:rsidRPr="00926B1D" w:rsidRDefault="00005065" w:rsidP="00F37000">
            <w:pPr>
              <w:pStyle w:val="Corpsdetexte"/>
              <w:jc w:val="left"/>
            </w:pPr>
          </w:p>
        </w:tc>
        <w:tc>
          <w:tcPr>
            <w:tcW w:w="1714" w:type="dxa"/>
            <w:vAlign w:val="center"/>
          </w:tcPr>
          <w:p w:rsidR="00005065" w:rsidRPr="00926B1D" w:rsidRDefault="00005065" w:rsidP="00F37000">
            <w:pPr>
              <w:pStyle w:val="Aide"/>
              <w:rPr>
                <w:rFonts w:cs="Arial"/>
              </w:rPr>
            </w:pPr>
          </w:p>
        </w:tc>
        <w:tc>
          <w:tcPr>
            <w:tcW w:w="1729" w:type="dxa"/>
            <w:vAlign w:val="center"/>
          </w:tcPr>
          <w:p w:rsidR="00005065" w:rsidRPr="00413D96" w:rsidRDefault="000B5E3C" w:rsidP="00F37000">
            <w:pPr>
              <w:pStyle w:val="Aid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15/01/2020</w:t>
            </w:r>
          </w:p>
        </w:tc>
        <w:tc>
          <w:tcPr>
            <w:tcW w:w="1859" w:type="dxa"/>
            <w:vAlign w:val="center"/>
          </w:tcPr>
          <w:p w:rsidR="00005065" w:rsidRPr="00926B1D" w:rsidRDefault="000B5E3C" w:rsidP="00F37000">
            <w:pPr>
              <w:jc w:val="left"/>
              <w:rPr>
                <w:rFonts w:cs="Arial"/>
                <w:i/>
                <w:color w:val="0000FF"/>
              </w:rPr>
            </w:pPr>
            <w:r>
              <w:rPr>
                <w:rFonts w:cs="Arial"/>
                <w:i/>
                <w:color w:val="0000FF"/>
              </w:rPr>
              <w:t>A faire</w:t>
            </w:r>
          </w:p>
        </w:tc>
      </w:tr>
      <w:tr w:rsidR="000B5E3C" w:rsidRPr="00926B1D" w:rsidTr="00F37000">
        <w:trPr>
          <w:jc w:val="center"/>
        </w:trPr>
        <w:tc>
          <w:tcPr>
            <w:tcW w:w="2077" w:type="dxa"/>
            <w:vAlign w:val="center"/>
          </w:tcPr>
          <w:p w:rsidR="000B5E3C" w:rsidRPr="00926B1D" w:rsidRDefault="000B5E3C" w:rsidP="00F37000">
            <w:pPr>
              <w:pStyle w:val="Corpsdetexte"/>
              <w:jc w:val="left"/>
            </w:pPr>
            <w:r>
              <w:lastRenderedPageBreak/>
              <w:t>Visualiser le projet dans sa globalité</w:t>
            </w:r>
          </w:p>
        </w:tc>
        <w:tc>
          <w:tcPr>
            <w:tcW w:w="2269" w:type="dxa"/>
            <w:vAlign w:val="center"/>
          </w:tcPr>
          <w:p w:rsidR="000B5E3C" w:rsidRPr="00926B1D" w:rsidRDefault="000B5E3C" w:rsidP="00F37000">
            <w:pPr>
              <w:pStyle w:val="Corpsdetexte"/>
              <w:jc w:val="left"/>
            </w:pPr>
          </w:p>
        </w:tc>
        <w:tc>
          <w:tcPr>
            <w:tcW w:w="1714" w:type="dxa"/>
            <w:vAlign w:val="center"/>
          </w:tcPr>
          <w:p w:rsidR="000B5E3C" w:rsidRPr="00926B1D" w:rsidRDefault="000B5E3C" w:rsidP="00F37000">
            <w:pPr>
              <w:pStyle w:val="Aide"/>
              <w:rPr>
                <w:rFonts w:cs="Arial"/>
              </w:rPr>
            </w:pPr>
          </w:p>
        </w:tc>
        <w:tc>
          <w:tcPr>
            <w:tcW w:w="1729" w:type="dxa"/>
            <w:vAlign w:val="center"/>
          </w:tcPr>
          <w:p w:rsidR="000B5E3C" w:rsidRPr="00413D96" w:rsidRDefault="000B5E3C" w:rsidP="00F37000">
            <w:pPr>
              <w:pStyle w:val="Aid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15/01/2020</w:t>
            </w:r>
          </w:p>
        </w:tc>
        <w:tc>
          <w:tcPr>
            <w:tcW w:w="1859" w:type="dxa"/>
            <w:vAlign w:val="center"/>
          </w:tcPr>
          <w:p w:rsidR="000B5E3C" w:rsidRPr="00926B1D" w:rsidRDefault="000B5E3C" w:rsidP="00F37000">
            <w:pPr>
              <w:jc w:val="left"/>
              <w:rPr>
                <w:rFonts w:cs="Arial"/>
                <w:i/>
                <w:color w:val="0000FF"/>
              </w:rPr>
            </w:pPr>
            <w:r>
              <w:rPr>
                <w:rFonts w:cs="Arial"/>
                <w:i/>
                <w:color w:val="0000FF"/>
              </w:rPr>
              <w:t>A faire</w:t>
            </w:r>
          </w:p>
        </w:tc>
      </w:tr>
      <w:tr w:rsidR="000B5E3C" w:rsidRPr="00926B1D" w:rsidTr="00F37000">
        <w:trPr>
          <w:jc w:val="center"/>
        </w:trPr>
        <w:tc>
          <w:tcPr>
            <w:tcW w:w="2077" w:type="dxa"/>
            <w:vAlign w:val="center"/>
          </w:tcPr>
          <w:p w:rsidR="000B5E3C" w:rsidRPr="00926B1D" w:rsidRDefault="000B5E3C" w:rsidP="00F37000">
            <w:pPr>
              <w:pStyle w:val="Corpsdetexte"/>
              <w:jc w:val="left"/>
            </w:pPr>
            <w:r>
              <w:t>Pouvoir re-uploader la présentation ou le rapport</w:t>
            </w:r>
          </w:p>
        </w:tc>
        <w:tc>
          <w:tcPr>
            <w:tcW w:w="2269" w:type="dxa"/>
            <w:vAlign w:val="center"/>
          </w:tcPr>
          <w:p w:rsidR="000B5E3C" w:rsidRPr="00926B1D" w:rsidRDefault="000B5E3C" w:rsidP="00F37000">
            <w:pPr>
              <w:pStyle w:val="Corpsdetexte"/>
              <w:jc w:val="left"/>
            </w:pPr>
          </w:p>
        </w:tc>
        <w:tc>
          <w:tcPr>
            <w:tcW w:w="1714" w:type="dxa"/>
            <w:vAlign w:val="center"/>
          </w:tcPr>
          <w:p w:rsidR="000B5E3C" w:rsidRPr="00926B1D" w:rsidRDefault="000B5E3C" w:rsidP="00F37000">
            <w:pPr>
              <w:pStyle w:val="Aide"/>
              <w:rPr>
                <w:rFonts w:cs="Arial"/>
              </w:rPr>
            </w:pPr>
          </w:p>
        </w:tc>
        <w:tc>
          <w:tcPr>
            <w:tcW w:w="1729" w:type="dxa"/>
            <w:vAlign w:val="center"/>
          </w:tcPr>
          <w:p w:rsidR="000B5E3C" w:rsidRPr="00413D96" w:rsidRDefault="000B5E3C" w:rsidP="00F37000">
            <w:pPr>
              <w:pStyle w:val="Aid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15/01/2020</w:t>
            </w:r>
          </w:p>
        </w:tc>
        <w:tc>
          <w:tcPr>
            <w:tcW w:w="1859" w:type="dxa"/>
            <w:vAlign w:val="center"/>
          </w:tcPr>
          <w:p w:rsidR="000B5E3C" w:rsidRPr="00926B1D" w:rsidRDefault="000B5E3C" w:rsidP="00F37000">
            <w:pPr>
              <w:jc w:val="left"/>
              <w:rPr>
                <w:rFonts w:cs="Arial"/>
                <w:i/>
                <w:color w:val="0000FF"/>
              </w:rPr>
            </w:pPr>
            <w:r>
              <w:rPr>
                <w:rFonts w:cs="Arial"/>
                <w:i/>
                <w:color w:val="0000FF"/>
              </w:rPr>
              <w:t>A améliorer</w:t>
            </w:r>
          </w:p>
        </w:tc>
      </w:tr>
    </w:tbl>
    <w:p w:rsidR="00A02FAB" w:rsidRDefault="00A02FAB" w:rsidP="00F46111">
      <w:pPr>
        <w:pStyle w:val="Titre1"/>
        <w:numPr>
          <w:ilvl w:val="0"/>
          <w:numId w:val="0"/>
        </w:numPr>
      </w:pPr>
    </w:p>
    <w:sectPr w:rsidR="00A02FAB" w:rsidSect="00595734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40" w:right="1418" w:bottom="1418" w:left="1418" w:header="426" w:footer="6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205" w:rsidRDefault="00936205">
      <w:r>
        <w:separator/>
      </w:r>
    </w:p>
    <w:p w:rsidR="00936205" w:rsidRDefault="00936205"/>
  </w:endnote>
  <w:endnote w:type="continuationSeparator" w:id="0">
    <w:p w:rsidR="00936205" w:rsidRDefault="00936205">
      <w:r>
        <w:continuationSeparator/>
      </w:r>
    </w:p>
    <w:p w:rsidR="00936205" w:rsidRDefault="00936205"/>
  </w:endnote>
  <w:endnote w:type="continuationNotice" w:id="1">
    <w:p w:rsidR="00936205" w:rsidRDefault="00936205">
      <w:pPr>
        <w:spacing w:before="0"/>
      </w:pPr>
    </w:p>
    <w:p w:rsidR="00936205" w:rsidRDefault="009362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8998584"/>
      <w:docPartObj>
        <w:docPartGallery w:val="Page Numbers (Bottom of Page)"/>
        <w:docPartUnique/>
      </w:docPartObj>
    </w:sdtPr>
    <w:sdtEndPr/>
    <w:sdtContent>
      <w:p w:rsidR="004E25A2" w:rsidRDefault="004E25A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E25A2" w:rsidRDefault="004E25A2">
    <w:pPr>
      <w:pStyle w:val="Pieddepage"/>
    </w:pPr>
  </w:p>
  <w:p w:rsidR="004E25A2" w:rsidRDefault="004E25A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5A2" w:rsidRDefault="004E25A2">
    <w:pPr>
      <w:pStyle w:val="Pieddepage"/>
      <w:jc w:val="right"/>
    </w:pPr>
  </w:p>
  <w:p w:rsidR="004E25A2" w:rsidRDefault="004E25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205" w:rsidRDefault="00936205">
      <w:r>
        <w:separator/>
      </w:r>
    </w:p>
    <w:p w:rsidR="00936205" w:rsidRDefault="00936205"/>
  </w:footnote>
  <w:footnote w:type="continuationSeparator" w:id="0">
    <w:p w:rsidR="00936205" w:rsidRDefault="00936205">
      <w:r>
        <w:continuationSeparator/>
      </w:r>
    </w:p>
    <w:p w:rsidR="00936205" w:rsidRDefault="00936205"/>
  </w:footnote>
  <w:footnote w:type="continuationNotice" w:id="1">
    <w:p w:rsidR="00936205" w:rsidRDefault="00936205">
      <w:pPr>
        <w:spacing w:before="0"/>
      </w:pPr>
    </w:p>
    <w:p w:rsidR="00936205" w:rsidRDefault="009362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-62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977"/>
      <w:gridCol w:w="4307"/>
      <w:gridCol w:w="3206"/>
    </w:tblGrid>
    <w:tr w:rsidR="004E25A2" w:rsidRPr="00945343" w:rsidTr="00F37000">
      <w:trPr>
        <w:cantSplit/>
        <w:trHeight w:val="440"/>
      </w:trPr>
      <w:tc>
        <w:tcPr>
          <w:tcW w:w="2977" w:type="dxa"/>
          <w:vMerge w:val="restart"/>
          <w:vAlign w:val="center"/>
        </w:tcPr>
        <w:p w:rsidR="004E25A2" w:rsidRPr="00FF236F" w:rsidRDefault="004E25A2" w:rsidP="009F44EC">
          <w:pPr>
            <w:jc w:val="center"/>
            <w:rPr>
              <w:rFonts w:cs="Arial"/>
              <w:b/>
              <w:sz w:val="21"/>
            </w:rPr>
          </w:pPr>
          <w:r w:rsidRPr="00FF236F">
            <w:rPr>
              <w:rFonts w:cs="Arial"/>
              <w:sz w:val="18"/>
            </w:rPr>
            <w:t>Equipe BILO</w:t>
          </w:r>
        </w:p>
      </w:tc>
      <w:tc>
        <w:tcPr>
          <w:tcW w:w="4307" w:type="dxa"/>
          <w:vAlign w:val="center"/>
        </w:tcPr>
        <w:p w:rsidR="004E25A2" w:rsidRPr="00945343" w:rsidRDefault="004E25A2" w:rsidP="009F44EC">
          <w:pPr>
            <w:spacing w:before="24" w:after="24"/>
            <w:jc w:val="center"/>
            <w:rPr>
              <w:rFonts w:cs="Arial"/>
              <w:b/>
            </w:rPr>
          </w:pPr>
          <w:r>
            <w:rPr>
              <w:rFonts w:cs="Arial"/>
            </w:rPr>
            <w:t>Plan d’Organisation Projet</w:t>
          </w:r>
        </w:p>
      </w:tc>
      <w:tc>
        <w:tcPr>
          <w:tcW w:w="3206" w:type="dxa"/>
          <w:vMerge w:val="restart"/>
          <w:vAlign w:val="center"/>
        </w:tcPr>
        <w:p w:rsidR="004E25A2" w:rsidRPr="00945343" w:rsidRDefault="004E25A2" w:rsidP="009F44EC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noProof/>
            </w:rPr>
            <w:drawing>
              <wp:inline distT="0" distB="0" distL="0" distR="0">
                <wp:extent cx="1934210" cy="587375"/>
                <wp:effectExtent l="0" t="0" r="8890" b="317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4210" cy="58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25A2" w:rsidRPr="00945343" w:rsidTr="00F37000">
      <w:trPr>
        <w:cantSplit/>
        <w:trHeight w:val="440"/>
      </w:trPr>
      <w:tc>
        <w:tcPr>
          <w:tcW w:w="2977" w:type="dxa"/>
          <w:vMerge/>
        </w:tcPr>
        <w:p w:rsidR="004E25A2" w:rsidRPr="00945343" w:rsidRDefault="004E25A2" w:rsidP="009F44EC">
          <w:pPr>
            <w:jc w:val="center"/>
            <w:rPr>
              <w:rFonts w:cs="Arial"/>
            </w:rPr>
          </w:pPr>
        </w:p>
      </w:tc>
      <w:tc>
        <w:tcPr>
          <w:tcW w:w="4307" w:type="dxa"/>
          <w:vAlign w:val="center"/>
        </w:tcPr>
        <w:p w:rsidR="004E25A2" w:rsidRPr="00945343" w:rsidRDefault="004E25A2" w:rsidP="009F44EC">
          <w:pPr>
            <w:spacing w:before="24" w:after="24"/>
            <w:jc w:val="center"/>
            <w:rPr>
              <w:rFonts w:cs="Arial"/>
              <w:b/>
            </w:rPr>
          </w:pPr>
          <w:r w:rsidRPr="00FF236F">
            <w:rPr>
              <w:rFonts w:cs="Arial"/>
              <w:color w:val="0070C0"/>
            </w:rPr>
            <w:t>PolyStages</w:t>
          </w:r>
        </w:p>
      </w:tc>
      <w:tc>
        <w:tcPr>
          <w:tcW w:w="3206" w:type="dxa"/>
          <w:vMerge/>
          <w:vAlign w:val="center"/>
        </w:tcPr>
        <w:p w:rsidR="004E25A2" w:rsidRPr="00945343" w:rsidRDefault="004E25A2" w:rsidP="009F44EC">
          <w:pPr>
            <w:jc w:val="center"/>
            <w:rPr>
              <w:rFonts w:cs="Arial"/>
              <w:b/>
            </w:rPr>
          </w:pPr>
        </w:p>
      </w:tc>
    </w:tr>
  </w:tbl>
  <w:p w:rsidR="004E25A2" w:rsidRDefault="004E25A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-62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977"/>
      <w:gridCol w:w="4307"/>
      <w:gridCol w:w="3206"/>
    </w:tblGrid>
    <w:tr w:rsidR="004E25A2" w:rsidRPr="00945343" w:rsidTr="00595734">
      <w:trPr>
        <w:cantSplit/>
        <w:trHeight w:val="440"/>
      </w:trPr>
      <w:tc>
        <w:tcPr>
          <w:tcW w:w="2977" w:type="dxa"/>
          <w:vMerge w:val="restart"/>
          <w:vAlign w:val="center"/>
        </w:tcPr>
        <w:p w:rsidR="004E25A2" w:rsidRPr="00FF236F" w:rsidRDefault="004E25A2" w:rsidP="00595734">
          <w:pPr>
            <w:jc w:val="center"/>
            <w:rPr>
              <w:rFonts w:cs="Arial"/>
              <w:sz w:val="21"/>
            </w:rPr>
          </w:pPr>
          <w:r w:rsidRPr="00FF236F">
            <w:rPr>
              <w:rFonts w:cs="Arial"/>
              <w:sz w:val="21"/>
            </w:rPr>
            <w:t>Equipe BILO</w:t>
          </w:r>
        </w:p>
      </w:tc>
      <w:tc>
        <w:tcPr>
          <w:tcW w:w="4307" w:type="dxa"/>
          <w:vAlign w:val="center"/>
        </w:tcPr>
        <w:p w:rsidR="004E25A2" w:rsidRPr="00945343" w:rsidRDefault="004E25A2" w:rsidP="00595734">
          <w:pPr>
            <w:spacing w:before="24" w:after="24"/>
            <w:jc w:val="center"/>
            <w:rPr>
              <w:rFonts w:cs="Arial"/>
              <w:b/>
            </w:rPr>
          </w:pPr>
          <w:r>
            <w:rPr>
              <w:rFonts w:cs="Arial"/>
            </w:rPr>
            <w:t>Plan d’Organisation Projet</w:t>
          </w:r>
        </w:p>
      </w:tc>
      <w:tc>
        <w:tcPr>
          <w:tcW w:w="3206" w:type="dxa"/>
          <w:vMerge w:val="restart"/>
          <w:vAlign w:val="center"/>
        </w:tcPr>
        <w:p w:rsidR="004E25A2" w:rsidRPr="00945343" w:rsidRDefault="004E25A2" w:rsidP="00595734">
          <w:pPr>
            <w:jc w:val="center"/>
            <w:rPr>
              <w:rFonts w:cs="Arial"/>
              <w:b/>
            </w:rPr>
          </w:pPr>
          <w:r>
            <w:rPr>
              <w:rFonts w:cs="Arial"/>
              <w:noProof/>
            </w:rPr>
            <w:drawing>
              <wp:inline distT="0" distB="0" distL="0" distR="0" wp14:anchorId="4D59109F" wp14:editId="6CDF7B47">
                <wp:extent cx="1934210" cy="587375"/>
                <wp:effectExtent l="0" t="0" r="8890" b="317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4210" cy="58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25A2" w:rsidRPr="00945343" w:rsidTr="00595734">
      <w:trPr>
        <w:cantSplit/>
        <w:trHeight w:val="440"/>
      </w:trPr>
      <w:tc>
        <w:tcPr>
          <w:tcW w:w="2977" w:type="dxa"/>
          <w:vMerge/>
        </w:tcPr>
        <w:p w:rsidR="004E25A2" w:rsidRPr="00945343" w:rsidRDefault="004E25A2" w:rsidP="00595734">
          <w:pPr>
            <w:jc w:val="center"/>
            <w:rPr>
              <w:rFonts w:cs="Arial"/>
            </w:rPr>
          </w:pPr>
        </w:p>
      </w:tc>
      <w:tc>
        <w:tcPr>
          <w:tcW w:w="4307" w:type="dxa"/>
          <w:vAlign w:val="center"/>
        </w:tcPr>
        <w:p w:rsidR="004E25A2" w:rsidRPr="00945343" w:rsidRDefault="004E25A2" w:rsidP="00595734">
          <w:pPr>
            <w:spacing w:before="24" w:after="24"/>
            <w:jc w:val="center"/>
            <w:rPr>
              <w:rFonts w:cs="Arial"/>
              <w:b/>
            </w:rPr>
          </w:pPr>
          <w:r w:rsidRPr="00FF236F">
            <w:rPr>
              <w:rFonts w:cs="Arial"/>
              <w:color w:val="0070C0"/>
            </w:rPr>
            <w:t>PolyStages</w:t>
          </w:r>
        </w:p>
      </w:tc>
      <w:tc>
        <w:tcPr>
          <w:tcW w:w="3206" w:type="dxa"/>
          <w:vMerge/>
          <w:vAlign w:val="center"/>
        </w:tcPr>
        <w:p w:rsidR="004E25A2" w:rsidRPr="00945343" w:rsidRDefault="004E25A2" w:rsidP="00595734">
          <w:pPr>
            <w:jc w:val="center"/>
            <w:rPr>
              <w:rFonts w:cs="Arial"/>
              <w:b/>
            </w:rPr>
          </w:pPr>
        </w:p>
      </w:tc>
    </w:tr>
  </w:tbl>
  <w:p w:rsidR="004E25A2" w:rsidRPr="00CE6D9E" w:rsidRDefault="004E25A2" w:rsidP="00CE6D9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6.25pt;height:26.25pt" o:bullet="t">
        <v:imagedata r:id="rId1" o:title="art8459"/>
      </v:shape>
    </w:pict>
  </w:numPicBullet>
  <w:numPicBullet w:numPicBulletId="1">
    <w:pict>
      <v:shape id="_x0000_i1027" type="#_x0000_t75" style="width:12pt;height:12pt" o:bullet="t">
        <v:imagedata r:id="rId2" o:title="art845C"/>
      </v:shape>
    </w:pict>
  </w:numPicBullet>
  <w:numPicBullet w:numPicBulletId="2">
    <w:pict>
      <v:shape id="_x0000_i1028" type="#_x0000_t75" style="width:26.25pt;height:26.25pt" o:bullet="t">
        <v:imagedata r:id="rId3" o:title="art8473"/>
      </v:shape>
    </w:pict>
  </w:numPicBullet>
  <w:abstractNum w:abstractNumId="0" w15:restartNumberingAfterBreak="0">
    <w:nsid w:val="FFFFFFFB"/>
    <w:multiLevelType w:val="multilevel"/>
    <w:tmpl w:val="377E5722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3"/>
        </w:tabs>
        <w:ind w:left="992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09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8CD610A"/>
    <w:multiLevelType w:val="multilevel"/>
    <w:tmpl w:val="040C0025"/>
    <w:numStyleLink w:val="Style1"/>
  </w:abstractNum>
  <w:abstractNum w:abstractNumId="2" w15:restartNumberingAfterBreak="0">
    <w:nsid w:val="0AE405BD"/>
    <w:multiLevelType w:val="hybridMultilevel"/>
    <w:tmpl w:val="BC602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51198"/>
    <w:multiLevelType w:val="hybridMultilevel"/>
    <w:tmpl w:val="51908782"/>
    <w:lvl w:ilvl="0" w:tplc="7B7EED76">
      <w:start w:val="1"/>
      <w:numFmt w:val="bullet"/>
      <w:lvlText w:val=""/>
      <w:lvlJc w:val="left"/>
      <w:pPr>
        <w:tabs>
          <w:tab w:val="num" w:pos="454"/>
        </w:tabs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A72B08"/>
    <w:multiLevelType w:val="hybridMultilevel"/>
    <w:tmpl w:val="1B505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A4D33"/>
    <w:multiLevelType w:val="hybridMultilevel"/>
    <w:tmpl w:val="B0E820EC"/>
    <w:lvl w:ilvl="0" w:tplc="64DE0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6C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4A4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40D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81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A86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AB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A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8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B13EFD"/>
    <w:multiLevelType w:val="hybridMultilevel"/>
    <w:tmpl w:val="CF6C0F20"/>
    <w:lvl w:ilvl="0" w:tplc="1194A3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F817C3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7CA2789"/>
    <w:multiLevelType w:val="hybridMultilevel"/>
    <w:tmpl w:val="078032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F2905"/>
    <w:multiLevelType w:val="hybridMultilevel"/>
    <w:tmpl w:val="9D08B0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C0471"/>
    <w:multiLevelType w:val="hybridMultilevel"/>
    <w:tmpl w:val="A7B694E0"/>
    <w:lvl w:ilvl="0" w:tplc="2E20E2D8">
      <w:start w:val="1"/>
      <w:numFmt w:val="upperRoman"/>
      <w:lvlText w:val="%1."/>
      <w:lvlJc w:val="left"/>
      <w:pPr>
        <w:ind w:left="180" w:hanging="720"/>
      </w:pPr>
      <w:rPr>
        <w:rFonts w:hint="default"/>
      </w:rPr>
    </w:lvl>
    <w:lvl w:ilvl="1" w:tplc="96DC063E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2AFC2EE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1652A3D"/>
    <w:multiLevelType w:val="hybridMultilevel"/>
    <w:tmpl w:val="3D425D16"/>
    <w:lvl w:ilvl="0" w:tplc="92983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A1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0E0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DA7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2C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D2B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CC2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DA7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69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412750"/>
    <w:multiLevelType w:val="hybridMultilevel"/>
    <w:tmpl w:val="DEC4B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4109E"/>
    <w:multiLevelType w:val="hybridMultilevel"/>
    <w:tmpl w:val="19F2C040"/>
    <w:lvl w:ilvl="0" w:tplc="9D8206C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41682"/>
    <w:multiLevelType w:val="hybridMultilevel"/>
    <w:tmpl w:val="4FC83952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6" w15:restartNumberingAfterBreak="0">
    <w:nsid w:val="3A1755B1"/>
    <w:multiLevelType w:val="multilevel"/>
    <w:tmpl w:val="040C0025"/>
    <w:styleLink w:val="Style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AE40BFA"/>
    <w:multiLevelType w:val="hybridMultilevel"/>
    <w:tmpl w:val="671AC610"/>
    <w:lvl w:ilvl="0" w:tplc="ED7409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98B72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EE86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08B4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7696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68AB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0CD5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C818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707C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B83467C"/>
    <w:multiLevelType w:val="multilevel"/>
    <w:tmpl w:val="514E8DCA"/>
    <w:lvl w:ilvl="0">
      <w:start w:val="1"/>
      <w:numFmt w:val="upperRoman"/>
      <w:pStyle w:val="Titre1"/>
      <w:lvlText w:val="%1."/>
      <w:lvlJc w:val="righ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2560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C1D6C91"/>
    <w:multiLevelType w:val="hybridMultilevel"/>
    <w:tmpl w:val="AE2C8324"/>
    <w:lvl w:ilvl="0" w:tplc="60BC6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9C2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02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20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47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80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C4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4A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2A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DA76C15"/>
    <w:multiLevelType w:val="hybridMultilevel"/>
    <w:tmpl w:val="3E9C7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C576A"/>
    <w:multiLevelType w:val="hybridMultilevel"/>
    <w:tmpl w:val="75E8E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42B75"/>
    <w:multiLevelType w:val="hybridMultilevel"/>
    <w:tmpl w:val="C82CB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40C6B"/>
    <w:multiLevelType w:val="hybridMultilevel"/>
    <w:tmpl w:val="1234B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A0870"/>
    <w:multiLevelType w:val="hybridMultilevel"/>
    <w:tmpl w:val="46743412"/>
    <w:lvl w:ilvl="0" w:tplc="DF22CEBE">
      <w:start w:val="1"/>
      <w:numFmt w:val="bullet"/>
      <w:pStyle w:val="Puce1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color w:val="auto"/>
        <w:sz w:val="24"/>
      </w:rPr>
    </w:lvl>
    <w:lvl w:ilvl="1" w:tplc="7BEC9F32">
      <w:start w:val="1"/>
      <w:numFmt w:val="bullet"/>
      <w:pStyle w:val="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048E5E">
      <w:start w:val="1"/>
      <w:numFmt w:val="bullet"/>
      <w:pStyle w:val="Puce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4044A"/>
    <w:multiLevelType w:val="hybridMultilevel"/>
    <w:tmpl w:val="5B7AE40E"/>
    <w:lvl w:ilvl="0" w:tplc="831A0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AA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0E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80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81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ACF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8A8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5CA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67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79B0ABE"/>
    <w:multiLevelType w:val="hybridMultilevel"/>
    <w:tmpl w:val="C1E62E26"/>
    <w:lvl w:ilvl="0" w:tplc="8CD89BF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9268B"/>
    <w:multiLevelType w:val="hybridMultilevel"/>
    <w:tmpl w:val="AFE8FBD8"/>
    <w:lvl w:ilvl="0" w:tplc="38880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4CB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A6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8D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8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88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CC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DEF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22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C85074F"/>
    <w:multiLevelType w:val="hybridMultilevel"/>
    <w:tmpl w:val="1690D668"/>
    <w:lvl w:ilvl="0" w:tplc="A9A25B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41C70"/>
    <w:multiLevelType w:val="hybridMultilevel"/>
    <w:tmpl w:val="4A9210BE"/>
    <w:lvl w:ilvl="0" w:tplc="A4D88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0D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E3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A2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A07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45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2B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A4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D09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78446F0"/>
    <w:multiLevelType w:val="hybridMultilevel"/>
    <w:tmpl w:val="62829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3776C"/>
    <w:multiLevelType w:val="hybridMultilevel"/>
    <w:tmpl w:val="59F6A950"/>
    <w:lvl w:ilvl="0" w:tplc="FEF49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9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63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AD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609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89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2E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45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8B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B677C57"/>
    <w:multiLevelType w:val="hybridMultilevel"/>
    <w:tmpl w:val="C9EAB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D010D"/>
    <w:multiLevelType w:val="hybridMultilevel"/>
    <w:tmpl w:val="D70EE42E"/>
    <w:lvl w:ilvl="0" w:tplc="61FED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0A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CA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C1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84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2B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2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62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FA8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10"/>
  </w:num>
  <w:num w:numId="3">
    <w:abstractNumId w:val="17"/>
  </w:num>
  <w:num w:numId="4">
    <w:abstractNumId w:val="3"/>
  </w:num>
  <w:num w:numId="5">
    <w:abstractNumId w:val="18"/>
  </w:num>
  <w:num w:numId="6">
    <w:abstractNumId w:val="7"/>
  </w:num>
  <w:num w:numId="7">
    <w:abstractNumId w:val="16"/>
  </w:num>
  <w:num w:numId="8">
    <w:abstractNumId w:val="11"/>
  </w:num>
  <w:num w:numId="9">
    <w:abstractNumId w:val="25"/>
  </w:num>
  <w:num w:numId="10">
    <w:abstractNumId w:val="12"/>
  </w:num>
  <w:num w:numId="11">
    <w:abstractNumId w:val="19"/>
  </w:num>
  <w:num w:numId="12">
    <w:abstractNumId w:val="31"/>
  </w:num>
  <w:num w:numId="13">
    <w:abstractNumId w:val="5"/>
  </w:num>
  <w:num w:numId="14">
    <w:abstractNumId w:val="27"/>
  </w:num>
  <w:num w:numId="15">
    <w:abstractNumId w:val="33"/>
  </w:num>
  <w:num w:numId="16">
    <w:abstractNumId w:val="29"/>
  </w:num>
  <w:num w:numId="17">
    <w:abstractNumId w:val="9"/>
  </w:num>
  <w:num w:numId="18">
    <w:abstractNumId w:val="18"/>
  </w:num>
  <w:num w:numId="19">
    <w:abstractNumId w:val="21"/>
  </w:num>
  <w:num w:numId="20">
    <w:abstractNumId w:val="13"/>
  </w:num>
  <w:num w:numId="21">
    <w:abstractNumId w:val="1"/>
  </w:num>
  <w:num w:numId="22">
    <w:abstractNumId w:val="28"/>
  </w:num>
  <w:num w:numId="23">
    <w:abstractNumId w:val="20"/>
  </w:num>
  <w:num w:numId="24">
    <w:abstractNumId w:val="26"/>
  </w:num>
  <w:num w:numId="25">
    <w:abstractNumId w:val="0"/>
  </w:num>
  <w:num w:numId="26">
    <w:abstractNumId w:val="32"/>
  </w:num>
  <w:num w:numId="27">
    <w:abstractNumId w:val="23"/>
  </w:num>
  <w:num w:numId="28">
    <w:abstractNumId w:val="30"/>
  </w:num>
  <w:num w:numId="29">
    <w:abstractNumId w:val="2"/>
  </w:num>
  <w:num w:numId="30">
    <w:abstractNumId w:val="14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15"/>
  </w:num>
  <w:num w:numId="34">
    <w:abstractNumId w:val="8"/>
  </w:num>
  <w:num w:numId="35">
    <w:abstractNumId w:val="6"/>
  </w:num>
  <w:num w:numId="36">
    <w:abstractNumId w:val="18"/>
  </w:num>
  <w:num w:numId="37">
    <w:abstractNumId w:val="22"/>
  </w:num>
  <w:num w:numId="38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644"/>
    <w:rsid w:val="000001CF"/>
    <w:rsid w:val="000009D6"/>
    <w:rsid w:val="00003882"/>
    <w:rsid w:val="000038A5"/>
    <w:rsid w:val="00003EBC"/>
    <w:rsid w:val="00003F5C"/>
    <w:rsid w:val="00005065"/>
    <w:rsid w:val="00005601"/>
    <w:rsid w:val="00005668"/>
    <w:rsid w:val="00005A99"/>
    <w:rsid w:val="0000787B"/>
    <w:rsid w:val="00007DFC"/>
    <w:rsid w:val="00010EC8"/>
    <w:rsid w:val="00012190"/>
    <w:rsid w:val="000133C8"/>
    <w:rsid w:val="00014AE6"/>
    <w:rsid w:val="00014E5E"/>
    <w:rsid w:val="00015746"/>
    <w:rsid w:val="00015871"/>
    <w:rsid w:val="00016DEE"/>
    <w:rsid w:val="00017BFA"/>
    <w:rsid w:val="00020D7F"/>
    <w:rsid w:val="00022884"/>
    <w:rsid w:val="00022D10"/>
    <w:rsid w:val="00022F0F"/>
    <w:rsid w:val="00023C56"/>
    <w:rsid w:val="0002439C"/>
    <w:rsid w:val="000248F0"/>
    <w:rsid w:val="000260CD"/>
    <w:rsid w:val="00031E5B"/>
    <w:rsid w:val="00033320"/>
    <w:rsid w:val="00034DD9"/>
    <w:rsid w:val="00035985"/>
    <w:rsid w:val="00035B73"/>
    <w:rsid w:val="00035BD2"/>
    <w:rsid w:val="00036B32"/>
    <w:rsid w:val="00036E91"/>
    <w:rsid w:val="00037340"/>
    <w:rsid w:val="00040502"/>
    <w:rsid w:val="00040642"/>
    <w:rsid w:val="0004076C"/>
    <w:rsid w:val="0004094C"/>
    <w:rsid w:val="00041656"/>
    <w:rsid w:val="000445F9"/>
    <w:rsid w:val="00045779"/>
    <w:rsid w:val="00046ABA"/>
    <w:rsid w:val="00047446"/>
    <w:rsid w:val="00047A8B"/>
    <w:rsid w:val="00050089"/>
    <w:rsid w:val="00052B76"/>
    <w:rsid w:val="00052F74"/>
    <w:rsid w:val="00053270"/>
    <w:rsid w:val="00053710"/>
    <w:rsid w:val="000548EC"/>
    <w:rsid w:val="000565AC"/>
    <w:rsid w:val="0006076D"/>
    <w:rsid w:val="000616A0"/>
    <w:rsid w:val="00061E1D"/>
    <w:rsid w:val="0006265C"/>
    <w:rsid w:val="00062C93"/>
    <w:rsid w:val="00063AD1"/>
    <w:rsid w:val="00064941"/>
    <w:rsid w:val="0006611B"/>
    <w:rsid w:val="0006659D"/>
    <w:rsid w:val="000667A4"/>
    <w:rsid w:val="00066C43"/>
    <w:rsid w:val="00066F56"/>
    <w:rsid w:val="00072332"/>
    <w:rsid w:val="00075153"/>
    <w:rsid w:val="00076D87"/>
    <w:rsid w:val="00077139"/>
    <w:rsid w:val="000775EB"/>
    <w:rsid w:val="00077C88"/>
    <w:rsid w:val="0008260B"/>
    <w:rsid w:val="00082C7D"/>
    <w:rsid w:val="00082DB9"/>
    <w:rsid w:val="00083160"/>
    <w:rsid w:val="00083D17"/>
    <w:rsid w:val="00083F27"/>
    <w:rsid w:val="00084ADD"/>
    <w:rsid w:val="00084B23"/>
    <w:rsid w:val="000853F7"/>
    <w:rsid w:val="00085679"/>
    <w:rsid w:val="00086082"/>
    <w:rsid w:val="00087674"/>
    <w:rsid w:val="00090B9E"/>
    <w:rsid w:val="00091B34"/>
    <w:rsid w:val="00092819"/>
    <w:rsid w:val="000928D4"/>
    <w:rsid w:val="00092FC0"/>
    <w:rsid w:val="00094269"/>
    <w:rsid w:val="00096AE4"/>
    <w:rsid w:val="00096B85"/>
    <w:rsid w:val="000977D8"/>
    <w:rsid w:val="00097CBA"/>
    <w:rsid w:val="000A136E"/>
    <w:rsid w:val="000A20DC"/>
    <w:rsid w:val="000A2722"/>
    <w:rsid w:val="000A276C"/>
    <w:rsid w:val="000A27BA"/>
    <w:rsid w:val="000A50D1"/>
    <w:rsid w:val="000A523D"/>
    <w:rsid w:val="000A5894"/>
    <w:rsid w:val="000A6AA2"/>
    <w:rsid w:val="000A75EB"/>
    <w:rsid w:val="000A7DE6"/>
    <w:rsid w:val="000B031E"/>
    <w:rsid w:val="000B045C"/>
    <w:rsid w:val="000B17A3"/>
    <w:rsid w:val="000B239A"/>
    <w:rsid w:val="000B2734"/>
    <w:rsid w:val="000B3727"/>
    <w:rsid w:val="000B4C22"/>
    <w:rsid w:val="000B5E3C"/>
    <w:rsid w:val="000B5EFB"/>
    <w:rsid w:val="000B65BB"/>
    <w:rsid w:val="000B67AC"/>
    <w:rsid w:val="000C093D"/>
    <w:rsid w:val="000C1009"/>
    <w:rsid w:val="000C271C"/>
    <w:rsid w:val="000C2DFA"/>
    <w:rsid w:val="000C5681"/>
    <w:rsid w:val="000C5BDD"/>
    <w:rsid w:val="000C61A0"/>
    <w:rsid w:val="000C767E"/>
    <w:rsid w:val="000C7ACC"/>
    <w:rsid w:val="000D01C5"/>
    <w:rsid w:val="000D0410"/>
    <w:rsid w:val="000D089D"/>
    <w:rsid w:val="000D18A1"/>
    <w:rsid w:val="000D18C4"/>
    <w:rsid w:val="000D2323"/>
    <w:rsid w:val="000D34BA"/>
    <w:rsid w:val="000D397D"/>
    <w:rsid w:val="000D44AA"/>
    <w:rsid w:val="000D4E55"/>
    <w:rsid w:val="000D554F"/>
    <w:rsid w:val="000D5C2C"/>
    <w:rsid w:val="000D6789"/>
    <w:rsid w:val="000D6EF1"/>
    <w:rsid w:val="000E1B01"/>
    <w:rsid w:val="000E27DF"/>
    <w:rsid w:val="000E2E03"/>
    <w:rsid w:val="000E32C2"/>
    <w:rsid w:val="000E55B3"/>
    <w:rsid w:val="000F161E"/>
    <w:rsid w:val="000F385C"/>
    <w:rsid w:val="000F56BB"/>
    <w:rsid w:val="000F5825"/>
    <w:rsid w:val="000F7CD4"/>
    <w:rsid w:val="001026BE"/>
    <w:rsid w:val="00104A66"/>
    <w:rsid w:val="00105398"/>
    <w:rsid w:val="00105A73"/>
    <w:rsid w:val="00106071"/>
    <w:rsid w:val="001064F4"/>
    <w:rsid w:val="00106CD9"/>
    <w:rsid w:val="001123FA"/>
    <w:rsid w:val="001128A5"/>
    <w:rsid w:val="00113523"/>
    <w:rsid w:val="00113553"/>
    <w:rsid w:val="0011363A"/>
    <w:rsid w:val="00115042"/>
    <w:rsid w:val="00117898"/>
    <w:rsid w:val="00117A11"/>
    <w:rsid w:val="00120132"/>
    <w:rsid w:val="00123274"/>
    <w:rsid w:val="001255CF"/>
    <w:rsid w:val="001256B0"/>
    <w:rsid w:val="0012697A"/>
    <w:rsid w:val="00127A0E"/>
    <w:rsid w:val="00127F86"/>
    <w:rsid w:val="0013160E"/>
    <w:rsid w:val="00134B9F"/>
    <w:rsid w:val="00135FF3"/>
    <w:rsid w:val="001364D7"/>
    <w:rsid w:val="00136781"/>
    <w:rsid w:val="00137063"/>
    <w:rsid w:val="001372CB"/>
    <w:rsid w:val="00137BF2"/>
    <w:rsid w:val="00140587"/>
    <w:rsid w:val="001426B1"/>
    <w:rsid w:val="001429C9"/>
    <w:rsid w:val="00143071"/>
    <w:rsid w:val="00143BD3"/>
    <w:rsid w:val="00144D75"/>
    <w:rsid w:val="00146C9C"/>
    <w:rsid w:val="001474C9"/>
    <w:rsid w:val="00147C55"/>
    <w:rsid w:val="0015071D"/>
    <w:rsid w:val="00150E35"/>
    <w:rsid w:val="00151326"/>
    <w:rsid w:val="00151B66"/>
    <w:rsid w:val="00151BE3"/>
    <w:rsid w:val="0015201B"/>
    <w:rsid w:val="00152B31"/>
    <w:rsid w:val="0015394A"/>
    <w:rsid w:val="001542A0"/>
    <w:rsid w:val="0015565A"/>
    <w:rsid w:val="00155DB2"/>
    <w:rsid w:val="0015633A"/>
    <w:rsid w:val="00156C4B"/>
    <w:rsid w:val="00157896"/>
    <w:rsid w:val="00160B94"/>
    <w:rsid w:val="00160CF8"/>
    <w:rsid w:val="001615E4"/>
    <w:rsid w:val="00161E80"/>
    <w:rsid w:val="0016222F"/>
    <w:rsid w:val="001643A2"/>
    <w:rsid w:val="0016577D"/>
    <w:rsid w:val="00165EFB"/>
    <w:rsid w:val="00166F69"/>
    <w:rsid w:val="00167663"/>
    <w:rsid w:val="0017017C"/>
    <w:rsid w:val="00170E62"/>
    <w:rsid w:val="001713CA"/>
    <w:rsid w:val="00171DC2"/>
    <w:rsid w:val="001722BD"/>
    <w:rsid w:val="00172802"/>
    <w:rsid w:val="00172B4B"/>
    <w:rsid w:val="001734E3"/>
    <w:rsid w:val="00173DE7"/>
    <w:rsid w:val="00174132"/>
    <w:rsid w:val="00174701"/>
    <w:rsid w:val="00174F90"/>
    <w:rsid w:val="00175534"/>
    <w:rsid w:val="00175556"/>
    <w:rsid w:val="00177BF5"/>
    <w:rsid w:val="00180657"/>
    <w:rsid w:val="00180EA7"/>
    <w:rsid w:val="00181C73"/>
    <w:rsid w:val="001823DE"/>
    <w:rsid w:val="00182795"/>
    <w:rsid w:val="0018329F"/>
    <w:rsid w:val="00183FC6"/>
    <w:rsid w:val="00184A84"/>
    <w:rsid w:val="001856C8"/>
    <w:rsid w:val="00186D72"/>
    <w:rsid w:val="0019072C"/>
    <w:rsid w:val="00190FFF"/>
    <w:rsid w:val="0019206C"/>
    <w:rsid w:val="00192D66"/>
    <w:rsid w:val="00192E70"/>
    <w:rsid w:val="00193368"/>
    <w:rsid w:val="00193472"/>
    <w:rsid w:val="00194D53"/>
    <w:rsid w:val="001959DB"/>
    <w:rsid w:val="00195FB5"/>
    <w:rsid w:val="00196050"/>
    <w:rsid w:val="00197EDD"/>
    <w:rsid w:val="001A220E"/>
    <w:rsid w:val="001A28AC"/>
    <w:rsid w:val="001A3311"/>
    <w:rsid w:val="001A33BD"/>
    <w:rsid w:val="001A3491"/>
    <w:rsid w:val="001A450D"/>
    <w:rsid w:val="001A4E57"/>
    <w:rsid w:val="001A621A"/>
    <w:rsid w:val="001A6A81"/>
    <w:rsid w:val="001A7A65"/>
    <w:rsid w:val="001A7EED"/>
    <w:rsid w:val="001B056A"/>
    <w:rsid w:val="001B0B9C"/>
    <w:rsid w:val="001B2080"/>
    <w:rsid w:val="001B2191"/>
    <w:rsid w:val="001B353B"/>
    <w:rsid w:val="001B3E2E"/>
    <w:rsid w:val="001B570E"/>
    <w:rsid w:val="001B7A0C"/>
    <w:rsid w:val="001C13C3"/>
    <w:rsid w:val="001C1B90"/>
    <w:rsid w:val="001C2008"/>
    <w:rsid w:val="001C20C0"/>
    <w:rsid w:val="001C4CDB"/>
    <w:rsid w:val="001C6194"/>
    <w:rsid w:val="001D40D6"/>
    <w:rsid w:val="001D4502"/>
    <w:rsid w:val="001D497C"/>
    <w:rsid w:val="001D4D35"/>
    <w:rsid w:val="001D63EF"/>
    <w:rsid w:val="001E03A8"/>
    <w:rsid w:val="001E15EB"/>
    <w:rsid w:val="001E1D9B"/>
    <w:rsid w:val="001E2120"/>
    <w:rsid w:val="001E2376"/>
    <w:rsid w:val="001E2547"/>
    <w:rsid w:val="001E38C3"/>
    <w:rsid w:val="001E60A1"/>
    <w:rsid w:val="001E77E0"/>
    <w:rsid w:val="001F0328"/>
    <w:rsid w:val="001F0D38"/>
    <w:rsid w:val="001F1AB0"/>
    <w:rsid w:val="001F2D83"/>
    <w:rsid w:val="001F374C"/>
    <w:rsid w:val="001F45E2"/>
    <w:rsid w:val="001F50DE"/>
    <w:rsid w:val="001F5457"/>
    <w:rsid w:val="001F611C"/>
    <w:rsid w:val="001F723D"/>
    <w:rsid w:val="001F7DFC"/>
    <w:rsid w:val="0020048D"/>
    <w:rsid w:val="00200491"/>
    <w:rsid w:val="00201B9E"/>
    <w:rsid w:val="0020307A"/>
    <w:rsid w:val="00203439"/>
    <w:rsid w:val="002038BC"/>
    <w:rsid w:val="00203E1A"/>
    <w:rsid w:val="00205DCB"/>
    <w:rsid w:val="00206747"/>
    <w:rsid w:val="00206D2E"/>
    <w:rsid w:val="002074E4"/>
    <w:rsid w:val="00210FF5"/>
    <w:rsid w:val="00212911"/>
    <w:rsid w:val="00213BDA"/>
    <w:rsid w:val="00213C5C"/>
    <w:rsid w:val="0021438E"/>
    <w:rsid w:val="00214BA3"/>
    <w:rsid w:val="002158BC"/>
    <w:rsid w:val="00220B78"/>
    <w:rsid w:val="00220F8E"/>
    <w:rsid w:val="002212C1"/>
    <w:rsid w:val="00221E5B"/>
    <w:rsid w:val="002221EA"/>
    <w:rsid w:val="00222377"/>
    <w:rsid w:val="002243F2"/>
    <w:rsid w:val="00224599"/>
    <w:rsid w:val="002262D1"/>
    <w:rsid w:val="00226858"/>
    <w:rsid w:val="002268A6"/>
    <w:rsid w:val="00230613"/>
    <w:rsid w:val="00230C88"/>
    <w:rsid w:val="00231639"/>
    <w:rsid w:val="002319F7"/>
    <w:rsid w:val="00232EA3"/>
    <w:rsid w:val="002330AC"/>
    <w:rsid w:val="00233389"/>
    <w:rsid w:val="00233A0B"/>
    <w:rsid w:val="002358EE"/>
    <w:rsid w:val="00235BAA"/>
    <w:rsid w:val="00240267"/>
    <w:rsid w:val="00240BBB"/>
    <w:rsid w:val="00242F35"/>
    <w:rsid w:val="00243999"/>
    <w:rsid w:val="00245F4A"/>
    <w:rsid w:val="00246E32"/>
    <w:rsid w:val="002503EC"/>
    <w:rsid w:val="00250C51"/>
    <w:rsid w:val="00250D43"/>
    <w:rsid w:val="00251C55"/>
    <w:rsid w:val="00251CC6"/>
    <w:rsid w:val="0025256F"/>
    <w:rsid w:val="00255A26"/>
    <w:rsid w:val="00255E68"/>
    <w:rsid w:val="00256219"/>
    <w:rsid w:val="002571F1"/>
    <w:rsid w:val="0025738F"/>
    <w:rsid w:val="0025756B"/>
    <w:rsid w:val="00257BC1"/>
    <w:rsid w:val="00260320"/>
    <w:rsid w:val="0026182D"/>
    <w:rsid w:val="00262632"/>
    <w:rsid w:val="00262A2D"/>
    <w:rsid w:val="00262F56"/>
    <w:rsid w:val="002646FB"/>
    <w:rsid w:val="00265001"/>
    <w:rsid w:val="0026730D"/>
    <w:rsid w:val="00267521"/>
    <w:rsid w:val="00273A9B"/>
    <w:rsid w:val="00273E79"/>
    <w:rsid w:val="002757A0"/>
    <w:rsid w:val="00275976"/>
    <w:rsid w:val="00276794"/>
    <w:rsid w:val="00276E35"/>
    <w:rsid w:val="00281147"/>
    <w:rsid w:val="00281942"/>
    <w:rsid w:val="0028257E"/>
    <w:rsid w:val="0028485D"/>
    <w:rsid w:val="00284E29"/>
    <w:rsid w:val="00285AF4"/>
    <w:rsid w:val="002864E8"/>
    <w:rsid w:val="00287E59"/>
    <w:rsid w:val="0029001A"/>
    <w:rsid w:val="002917CC"/>
    <w:rsid w:val="0029327E"/>
    <w:rsid w:val="0029395D"/>
    <w:rsid w:val="00293EA1"/>
    <w:rsid w:val="00293FF3"/>
    <w:rsid w:val="00294926"/>
    <w:rsid w:val="00294B40"/>
    <w:rsid w:val="00296877"/>
    <w:rsid w:val="002971AE"/>
    <w:rsid w:val="002A00C2"/>
    <w:rsid w:val="002A0E54"/>
    <w:rsid w:val="002A1350"/>
    <w:rsid w:val="002A246C"/>
    <w:rsid w:val="002A2DC9"/>
    <w:rsid w:val="002A4635"/>
    <w:rsid w:val="002A495E"/>
    <w:rsid w:val="002A6627"/>
    <w:rsid w:val="002A6C13"/>
    <w:rsid w:val="002A703B"/>
    <w:rsid w:val="002B0703"/>
    <w:rsid w:val="002B083F"/>
    <w:rsid w:val="002B0C74"/>
    <w:rsid w:val="002B1678"/>
    <w:rsid w:val="002B1B56"/>
    <w:rsid w:val="002B1C33"/>
    <w:rsid w:val="002B1E07"/>
    <w:rsid w:val="002B6CE4"/>
    <w:rsid w:val="002C13D2"/>
    <w:rsid w:val="002C1AAE"/>
    <w:rsid w:val="002C1E3C"/>
    <w:rsid w:val="002C2732"/>
    <w:rsid w:val="002C2DBE"/>
    <w:rsid w:val="002C2EEC"/>
    <w:rsid w:val="002C3B37"/>
    <w:rsid w:val="002C4B19"/>
    <w:rsid w:val="002C5FD5"/>
    <w:rsid w:val="002C611A"/>
    <w:rsid w:val="002C7570"/>
    <w:rsid w:val="002D1009"/>
    <w:rsid w:val="002D2949"/>
    <w:rsid w:val="002D44B0"/>
    <w:rsid w:val="002D5748"/>
    <w:rsid w:val="002D6A7E"/>
    <w:rsid w:val="002E0A8C"/>
    <w:rsid w:val="002E35C8"/>
    <w:rsid w:val="002E4F6C"/>
    <w:rsid w:val="002E63EC"/>
    <w:rsid w:val="002E7045"/>
    <w:rsid w:val="002E747B"/>
    <w:rsid w:val="002E76D9"/>
    <w:rsid w:val="002F061D"/>
    <w:rsid w:val="002F1436"/>
    <w:rsid w:val="002F1783"/>
    <w:rsid w:val="002F17E6"/>
    <w:rsid w:val="002F309A"/>
    <w:rsid w:val="002F732C"/>
    <w:rsid w:val="002F78E0"/>
    <w:rsid w:val="0030118B"/>
    <w:rsid w:val="0030151E"/>
    <w:rsid w:val="00301602"/>
    <w:rsid w:val="00302649"/>
    <w:rsid w:val="00302CFD"/>
    <w:rsid w:val="00304B42"/>
    <w:rsid w:val="003055EF"/>
    <w:rsid w:val="0030623C"/>
    <w:rsid w:val="00307E9D"/>
    <w:rsid w:val="003102DA"/>
    <w:rsid w:val="00310D03"/>
    <w:rsid w:val="00311359"/>
    <w:rsid w:val="00314475"/>
    <w:rsid w:val="00314D6D"/>
    <w:rsid w:val="0031509F"/>
    <w:rsid w:val="003157C0"/>
    <w:rsid w:val="00315F86"/>
    <w:rsid w:val="0032100A"/>
    <w:rsid w:val="00321E5F"/>
    <w:rsid w:val="00323CA9"/>
    <w:rsid w:val="003242FB"/>
    <w:rsid w:val="00325FA3"/>
    <w:rsid w:val="003266FD"/>
    <w:rsid w:val="0033012F"/>
    <w:rsid w:val="00330B7F"/>
    <w:rsid w:val="00331113"/>
    <w:rsid w:val="0033185E"/>
    <w:rsid w:val="00332877"/>
    <w:rsid w:val="00333FB9"/>
    <w:rsid w:val="00336658"/>
    <w:rsid w:val="00336A82"/>
    <w:rsid w:val="003417D9"/>
    <w:rsid w:val="00342FC3"/>
    <w:rsid w:val="00342FD1"/>
    <w:rsid w:val="003469D4"/>
    <w:rsid w:val="00346E6F"/>
    <w:rsid w:val="0034770F"/>
    <w:rsid w:val="00347A96"/>
    <w:rsid w:val="00347B1C"/>
    <w:rsid w:val="00347FDE"/>
    <w:rsid w:val="00350106"/>
    <w:rsid w:val="003514EC"/>
    <w:rsid w:val="0035158A"/>
    <w:rsid w:val="00352C0F"/>
    <w:rsid w:val="00353025"/>
    <w:rsid w:val="00353DE2"/>
    <w:rsid w:val="00355FC2"/>
    <w:rsid w:val="00356214"/>
    <w:rsid w:val="00356636"/>
    <w:rsid w:val="00356BBC"/>
    <w:rsid w:val="00357FC9"/>
    <w:rsid w:val="0036076D"/>
    <w:rsid w:val="00360F90"/>
    <w:rsid w:val="00361280"/>
    <w:rsid w:val="00364EEF"/>
    <w:rsid w:val="00365605"/>
    <w:rsid w:val="0036588E"/>
    <w:rsid w:val="00366E19"/>
    <w:rsid w:val="00370089"/>
    <w:rsid w:val="00371480"/>
    <w:rsid w:val="0037199A"/>
    <w:rsid w:val="0037263E"/>
    <w:rsid w:val="003743FF"/>
    <w:rsid w:val="00374D55"/>
    <w:rsid w:val="00375036"/>
    <w:rsid w:val="003751CE"/>
    <w:rsid w:val="003761C4"/>
    <w:rsid w:val="00376C28"/>
    <w:rsid w:val="003770C0"/>
    <w:rsid w:val="00377339"/>
    <w:rsid w:val="0038126D"/>
    <w:rsid w:val="00383D70"/>
    <w:rsid w:val="00384B42"/>
    <w:rsid w:val="00385644"/>
    <w:rsid w:val="00387089"/>
    <w:rsid w:val="0038738B"/>
    <w:rsid w:val="0039189A"/>
    <w:rsid w:val="00391FFC"/>
    <w:rsid w:val="00393CA5"/>
    <w:rsid w:val="00394367"/>
    <w:rsid w:val="003962C9"/>
    <w:rsid w:val="00397108"/>
    <w:rsid w:val="00397D54"/>
    <w:rsid w:val="00397ED1"/>
    <w:rsid w:val="003A02E2"/>
    <w:rsid w:val="003A0563"/>
    <w:rsid w:val="003A1574"/>
    <w:rsid w:val="003A3D41"/>
    <w:rsid w:val="003A4069"/>
    <w:rsid w:val="003B3458"/>
    <w:rsid w:val="003B3902"/>
    <w:rsid w:val="003B46FE"/>
    <w:rsid w:val="003B5B7F"/>
    <w:rsid w:val="003B5CFE"/>
    <w:rsid w:val="003B73ED"/>
    <w:rsid w:val="003B7446"/>
    <w:rsid w:val="003C049E"/>
    <w:rsid w:val="003C072C"/>
    <w:rsid w:val="003C0941"/>
    <w:rsid w:val="003C2F83"/>
    <w:rsid w:val="003C4497"/>
    <w:rsid w:val="003C6619"/>
    <w:rsid w:val="003C6852"/>
    <w:rsid w:val="003C6C33"/>
    <w:rsid w:val="003D0E9F"/>
    <w:rsid w:val="003D1F33"/>
    <w:rsid w:val="003D29D4"/>
    <w:rsid w:val="003D2A19"/>
    <w:rsid w:val="003D34C2"/>
    <w:rsid w:val="003D4452"/>
    <w:rsid w:val="003D4E0B"/>
    <w:rsid w:val="003D6878"/>
    <w:rsid w:val="003D6D81"/>
    <w:rsid w:val="003E093B"/>
    <w:rsid w:val="003E2B66"/>
    <w:rsid w:val="003E3375"/>
    <w:rsid w:val="003E3881"/>
    <w:rsid w:val="003E44DF"/>
    <w:rsid w:val="003E49FE"/>
    <w:rsid w:val="003E6554"/>
    <w:rsid w:val="003E720E"/>
    <w:rsid w:val="003E73CE"/>
    <w:rsid w:val="003F322E"/>
    <w:rsid w:val="003F5025"/>
    <w:rsid w:val="003F7A71"/>
    <w:rsid w:val="00400C73"/>
    <w:rsid w:val="00401259"/>
    <w:rsid w:val="0040128D"/>
    <w:rsid w:val="00401D03"/>
    <w:rsid w:val="0040295C"/>
    <w:rsid w:val="00402A77"/>
    <w:rsid w:val="00402F9C"/>
    <w:rsid w:val="0040740C"/>
    <w:rsid w:val="004076CF"/>
    <w:rsid w:val="00412AAD"/>
    <w:rsid w:val="00413985"/>
    <w:rsid w:val="00415506"/>
    <w:rsid w:val="00415BFA"/>
    <w:rsid w:val="00416B38"/>
    <w:rsid w:val="00416DDD"/>
    <w:rsid w:val="004206C4"/>
    <w:rsid w:val="00420DDE"/>
    <w:rsid w:val="00420F2C"/>
    <w:rsid w:val="0042132D"/>
    <w:rsid w:val="004218DE"/>
    <w:rsid w:val="004224D0"/>
    <w:rsid w:val="0042252F"/>
    <w:rsid w:val="00422BA2"/>
    <w:rsid w:val="00422D20"/>
    <w:rsid w:val="00423247"/>
    <w:rsid w:val="00423D27"/>
    <w:rsid w:val="00427530"/>
    <w:rsid w:val="004278DF"/>
    <w:rsid w:val="004301F2"/>
    <w:rsid w:val="00431196"/>
    <w:rsid w:val="004311B2"/>
    <w:rsid w:val="00432DF2"/>
    <w:rsid w:val="0043319F"/>
    <w:rsid w:val="00433857"/>
    <w:rsid w:val="00435348"/>
    <w:rsid w:val="00435E6E"/>
    <w:rsid w:val="00436029"/>
    <w:rsid w:val="004360D9"/>
    <w:rsid w:val="004361E6"/>
    <w:rsid w:val="0043658D"/>
    <w:rsid w:val="00437105"/>
    <w:rsid w:val="0044092E"/>
    <w:rsid w:val="0044184E"/>
    <w:rsid w:val="00443067"/>
    <w:rsid w:val="00445CDC"/>
    <w:rsid w:val="004467E5"/>
    <w:rsid w:val="00446A54"/>
    <w:rsid w:val="00446E81"/>
    <w:rsid w:val="004473D2"/>
    <w:rsid w:val="00447627"/>
    <w:rsid w:val="00450D87"/>
    <w:rsid w:val="004516D6"/>
    <w:rsid w:val="00451777"/>
    <w:rsid w:val="00451F3A"/>
    <w:rsid w:val="00452CD9"/>
    <w:rsid w:val="00453757"/>
    <w:rsid w:val="004557AE"/>
    <w:rsid w:val="00456E66"/>
    <w:rsid w:val="00456F35"/>
    <w:rsid w:val="00457353"/>
    <w:rsid w:val="00457BBB"/>
    <w:rsid w:val="00460AA2"/>
    <w:rsid w:val="00461E26"/>
    <w:rsid w:val="00461F18"/>
    <w:rsid w:val="00462D32"/>
    <w:rsid w:val="0046416C"/>
    <w:rsid w:val="0046442D"/>
    <w:rsid w:val="004708E3"/>
    <w:rsid w:val="00473D1F"/>
    <w:rsid w:val="00474332"/>
    <w:rsid w:val="0047459C"/>
    <w:rsid w:val="00474F3A"/>
    <w:rsid w:val="00480494"/>
    <w:rsid w:val="00480C49"/>
    <w:rsid w:val="00481A36"/>
    <w:rsid w:val="00481E56"/>
    <w:rsid w:val="00483A6F"/>
    <w:rsid w:val="00483C23"/>
    <w:rsid w:val="004840B9"/>
    <w:rsid w:val="00484FF8"/>
    <w:rsid w:val="00485717"/>
    <w:rsid w:val="00486B0B"/>
    <w:rsid w:val="00487172"/>
    <w:rsid w:val="0048725B"/>
    <w:rsid w:val="00487350"/>
    <w:rsid w:val="004873FA"/>
    <w:rsid w:val="00490879"/>
    <w:rsid w:val="00490B0F"/>
    <w:rsid w:val="00490B2B"/>
    <w:rsid w:val="00491077"/>
    <w:rsid w:val="00491E0B"/>
    <w:rsid w:val="00492AD2"/>
    <w:rsid w:val="004949CE"/>
    <w:rsid w:val="00494A64"/>
    <w:rsid w:val="00494BCA"/>
    <w:rsid w:val="00494FFD"/>
    <w:rsid w:val="0049565F"/>
    <w:rsid w:val="004956C2"/>
    <w:rsid w:val="0049624F"/>
    <w:rsid w:val="00497262"/>
    <w:rsid w:val="0049747A"/>
    <w:rsid w:val="00497E35"/>
    <w:rsid w:val="004A04BD"/>
    <w:rsid w:val="004A257A"/>
    <w:rsid w:val="004A303C"/>
    <w:rsid w:val="004A3072"/>
    <w:rsid w:val="004A4502"/>
    <w:rsid w:val="004A6048"/>
    <w:rsid w:val="004A611A"/>
    <w:rsid w:val="004A624B"/>
    <w:rsid w:val="004A6A38"/>
    <w:rsid w:val="004B1376"/>
    <w:rsid w:val="004B2CC5"/>
    <w:rsid w:val="004B2EC7"/>
    <w:rsid w:val="004B4512"/>
    <w:rsid w:val="004B536D"/>
    <w:rsid w:val="004B5AFD"/>
    <w:rsid w:val="004B78BD"/>
    <w:rsid w:val="004C0DC0"/>
    <w:rsid w:val="004C1C20"/>
    <w:rsid w:val="004C2879"/>
    <w:rsid w:val="004C2A12"/>
    <w:rsid w:val="004C2ADD"/>
    <w:rsid w:val="004C2B6F"/>
    <w:rsid w:val="004C37C0"/>
    <w:rsid w:val="004C54B2"/>
    <w:rsid w:val="004C5D3B"/>
    <w:rsid w:val="004C6273"/>
    <w:rsid w:val="004D0839"/>
    <w:rsid w:val="004D0A8D"/>
    <w:rsid w:val="004D0E42"/>
    <w:rsid w:val="004D3124"/>
    <w:rsid w:val="004D315A"/>
    <w:rsid w:val="004D361C"/>
    <w:rsid w:val="004D3755"/>
    <w:rsid w:val="004D4508"/>
    <w:rsid w:val="004D5CA4"/>
    <w:rsid w:val="004D5D18"/>
    <w:rsid w:val="004D5D27"/>
    <w:rsid w:val="004D79A6"/>
    <w:rsid w:val="004E0B6E"/>
    <w:rsid w:val="004E12B4"/>
    <w:rsid w:val="004E1A2F"/>
    <w:rsid w:val="004E25A2"/>
    <w:rsid w:val="004E293F"/>
    <w:rsid w:val="004E2CE0"/>
    <w:rsid w:val="004E3139"/>
    <w:rsid w:val="004E4492"/>
    <w:rsid w:val="004E4ADB"/>
    <w:rsid w:val="004E6E31"/>
    <w:rsid w:val="004E6F37"/>
    <w:rsid w:val="004E7DFA"/>
    <w:rsid w:val="004E7F2B"/>
    <w:rsid w:val="004F04D3"/>
    <w:rsid w:val="004F0C0F"/>
    <w:rsid w:val="004F1101"/>
    <w:rsid w:val="004F2D1F"/>
    <w:rsid w:val="004F2E78"/>
    <w:rsid w:val="004F4204"/>
    <w:rsid w:val="005002CE"/>
    <w:rsid w:val="00500573"/>
    <w:rsid w:val="005005C2"/>
    <w:rsid w:val="00500AF0"/>
    <w:rsid w:val="0050119F"/>
    <w:rsid w:val="0050151D"/>
    <w:rsid w:val="005019A8"/>
    <w:rsid w:val="0050200D"/>
    <w:rsid w:val="0050232B"/>
    <w:rsid w:val="00502625"/>
    <w:rsid w:val="0050297E"/>
    <w:rsid w:val="0050307F"/>
    <w:rsid w:val="0050406A"/>
    <w:rsid w:val="005041B9"/>
    <w:rsid w:val="00506128"/>
    <w:rsid w:val="005062FA"/>
    <w:rsid w:val="005069E6"/>
    <w:rsid w:val="00507B9E"/>
    <w:rsid w:val="00510A57"/>
    <w:rsid w:val="00511735"/>
    <w:rsid w:val="00513528"/>
    <w:rsid w:val="005138B4"/>
    <w:rsid w:val="00513F99"/>
    <w:rsid w:val="00517096"/>
    <w:rsid w:val="00520C07"/>
    <w:rsid w:val="00522793"/>
    <w:rsid w:val="005233F6"/>
    <w:rsid w:val="00523D2A"/>
    <w:rsid w:val="00525581"/>
    <w:rsid w:val="00527574"/>
    <w:rsid w:val="005277C6"/>
    <w:rsid w:val="005308A7"/>
    <w:rsid w:val="00530BB6"/>
    <w:rsid w:val="00530CE4"/>
    <w:rsid w:val="00532E83"/>
    <w:rsid w:val="00533BCC"/>
    <w:rsid w:val="0053485F"/>
    <w:rsid w:val="00534A70"/>
    <w:rsid w:val="0053778D"/>
    <w:rsid w:val="005379CB"/>
    <w:rsid w:val="00540320"/>
    <w:rsid w:val="005411E4"/>
    <w:rsid w:val="005417D0"/>
    <w:rsid w:val="00542F98"/>
    <w:rsid w:val="005431A3"/>
    <w:rsid w:val="005437F3"/>
    <w:rsid w:val="0054389D"/>
    <w:rsid w:val="00546E70"/>
    <w:rsid w:val="005472EB"/>
    <w:rsid w:val="00547C1E"/>
    <w:rsid w:val="0055025A"/>
    <w:rsid w:val="0055163B"/>
    <w:rsid w:val="0055253A"/>
    <w:rsid w:val="0055448E"/>
    <w:rsid w:val="005557EE"/>
    <w:rsid w:val="00555F32"/>
    <w:rsid w:val="00556CC3"/>
    <w:rsid w:val="00557D97"/>
    <w:rsid w:val="005632F0"/>
    <w:rsid w:val="005633E8"/>
    <w:rsid w:val="00563F8D"/>
    <w:rsid w:val="0056427A"/>
    <w:rsid w:val="005678CE"/>
    <w:rsid w:val="005702D8"/>
    <w:rsid w:val="0057189C"/>
    <w:rsid w:val="00572788"/>
    <w:rsid w:val="005734E9"/>
    <w:rsid w:val="0057541E"/>
    <w:rsid w:val="005757C9"/>
    <w:rsid w:val="00575B86"/>
    <w:rsid w:val="0057636C"/>
    <w:rsid w:val="00577D68"/>
    <w:rsid w:val="00580740"/>
    <w:rsid w:val="005820A7"/>
    <w:rsid w:val="005836EE"/>
    <w:rsid w:val="00584B9E"/>
    <w:rsid w:val="005851DD"/>
    <w:rsid w:val="00586400"/>
    <w:rsid w:val="0058667B"/>
    <w:rsid w:val="00591963"/>
    <w:rsid w:val="005919DE"/>
    <w:rsid w:val="00591DB4"/>
    <w:rsid w:val="00591EDC"/>
    <w:rsid w:val="00592650"/>
    <w:rsid w:val="005927F2"/>
    <w:rsid w:val="00595734"/>
    <w:rsid w:val="005A0709"/>
    <w:rsid w:val="005A0C20"/>
    <w:rsid w:val="005A0CF2"/>
    <w:rsid w:val="005A1B7D"/>
    <w:rsid w:val="005A2CF0"/>
    <w:rsid w:val="005A3B0A"/>
    <w:rsid w:val="005A45DD"/>
    <w:rsid w:val="005A4B3C"/>
    <w:rsid w:val="005A7A14"/>
    <w:rsid w:val="005B03B5"/>
    <w:rsid w:val="005B0D08"/>
    <w:rsid w:val="005B17C0"/>
    <w:rsid w:val="005B1D00"/>
    <w:rsid w:val="005B2C19"/>
    <w:rsid w:val="005B2FE6"/>
    <w:rsid w:val="005B32DD"/>
    <w:rsid w:val="005B4F02"/>
    <w:rsid w:val="005B5051"/>
    <w:rsid w:val="005B665F"/>
    <w:rsid w:val="005B6856"/>
    <w:rsid w:val="005B78C7"/>
    <w:rsid w:val="005C074C"/>
    <w:rsid w:val="005C0AA3"/>
    <w:rsid w:val="005C1756"/>
    <w:rsid w:val="005C4A7A"/>
    <w:rsid w:val="005C6A39"/>
    <w:rsid w:val="005C6E98"/>
    <w:rsid w:val="005D0194"/>
    <w:rsid w:val="005D24F8"/>
    <w:rsid w:val="005D258C"/>
    <w:rsid w:val="005D46CB"/>
    <w:rsid w:val="005D49BA"/>
    <w:rsid w:val="005E13F9"/>
    <w:rsid w:val="005E2A47"/>
    <w:rsid w:val="005E2EB9"/>
    <w:rsid w:val="005E39BE"/>
    <w:rsid w:val="005E3AA4"/>
    <w:rsid w:val="005E4B31"/>
    <w:rsid w:val="005E4BA5"/>
    <w:rsid w:val="005E4FE8"/>
    <w:rsid w:val="005E603B"/>
    <w:rsid w:val="005E6999"/>
    <w:rsid w:val="005E6BEF"/>
    <w:rsid w:val="005E786D"/>
    <w:rsid w:val="005E7987"/>
    <w:rsid w:val="005E7F14"/>
    <w:rsid w:val="005F0A9F"/>
    <w:rsid w:val="005F119A"/>
    <w:rsid w:val="005F1634"/>
    <w:rsid w:val="005F37CD"/>
    <w:rsid w:val="005F3E74"/>
    <w:rsid w:val="005F4C40"/>
    <w:rsid w:val="005F5844"/>
    <w:rsid w:val="00600D2D"/>
    <w:rsid w:val="0060136C"/>
    <w:rsid w:val="006016A6"/>
    <w:rsid w:val="006028B0"/>
    <w:rsid w:val="006036A1"/>
    <w:rsid w:val="006053FD"/>
    <w:rsid w:val="006060BF"/>
    <w:rsid w:val="00606CAD"/>
    <w:rsid w:val="006103A5"/>
    <w:rsid w:val="0061050E"/>
    <w:rsid w:val="006120FD"/>
    <w:rsid w:val="006127FF"/>
    <w:rsid w:val="006136FE"/>
    <w:rsid w:val="00614615"/>
    <w:rsid w:val="00614B33"/>
    <w:rsid w:val="00614B7E"/>
    <w:rsid w:val="00614E04"/>
    <w:rsid w:val="00614E0A"/>
    <w:rsid w:val="00615CA4"/>
    <w:rsid w:val="00616824"/>
    <w:rsid w:val="0061717B"/>
    <w:rsid w:val="00620364"/>
    <w:rsid w:val="00620559"/>
    <w:rsid w:val="00620750"/>
    <w:rsid w:val="00620BAF"/>
    <w:rsid w:val="00620C1E"/>
    <w:rsid w:val="00621807"/>
    <w:rsid w:val="00621EBC"/>
    <w:rsid w:val="006257E2"/>
    <w:rsid w:val="006259D6"/>
    <w:rsid w:val="00626E99"/>
    <w:rsid w:val="00626FEE"/>
    <w:rsid w:val="00627161"/>
    <w:rsid w:val="00630139"/>
    <w:rsid w:val="00630822"/>
    <w:rsid w:val="006331AC"/>
    <w:rsid w:val="006351DF"/>
    <w:rsid w:val="00637B5F"/>
    <w:rsid w:val="00640048"/>
    <w:rsid w:val="006409B4"/>
    <w:rsid w:val="006415A6"/>
    <w:rsid w:val="00642452"/>
    <w:rsid w:val="00642C8F"/>
    <w:rsid w:val="006435B2"/>
    <w:rsid w:val="00643EBF"/>
    <w:rsid w:val="00644414"/>
    <w:rsid w:val="00645055"/>
    <w:rsid w:val="00645269"/>
    <w:rsid w:val="00651B4E"/>
    <w:rsid w:val="00652772"/>
    <w:rsid w:val="00652859"/>
    <w:rsid w:val="006528AE"/>
    <w:rsid w:val="00653677"/>
    <w:rsid w:val="00653F2D"/>
    <w:rsid w:val="006540F1"/>
    <w:rsid w:val="006541A0"/>
    <w:rsid w:val="0065424A"/>
    <w:rsid w:val="00655D99"/>
    <w:rsid w:val="00655F8D"/>
    <w:rsid w:val="00656663"/>
    <w:rsid w:val="0065691B"/>
    <w:rsid w:val="00656B45"/>
    <w:rsid w:val="00657993"/>
    <w:rsid w:val="00662892"/>
    <w:rsid w:val="0066450B"/>
    <w:rsid w:val="00664701"/>
    <w:rsid w:val="006648A7"/>
    <w:rsid w:val="00665DA5"/>
    <w:rsid w:val="00666398"/>
    <w:rsid w:val="006671A7"/>
    <w:rsid w:val="006678A0"/>
    <w:rsid w:val="00670C61"/>
    <w:rsid w:val="006710E2"/>
    <w:rsid w:val="006756CD"/>
    <w:rsid w:val="00676BBE"/>
    <w:rsid w:val="00676C02"/>
    <w:rsid w:val="006773A5"/>
    <w:rsid w:val="00677A09"/>
    <w:rsid w:val="00680F53"/>
    <w:rsid w:val="006811F0"/>
    <w:rsid w:val="0068176A"/>
    <w:rsid w:val="00681D0D"/>
    <w:rsid w:val="006823B6"/>
    <w:rsid w:val="00682689"/>
    <w:rsid w:val="00685297"/>
    <w:rsid w:val="00685FB0"/>
    <w:rsid w:val="006861F5"/>
    <w:rsid w:val="006863D9"/>
    <w:rsid w:val="00687AD2"/>
    <w:rsid w:val="00690162"/>
    <w:rsid w:val="006903ED"/>
    <w:rsid w:val="00690E71"/>
    <w:rsid w:val="00692C1E"/>
    <w:rsid w:val="00692C41"/>
    <w:rsid w:val="006933F1"/>
    <w:rsid w:val="006940FC"/>
    <w:rsid w:val="0069503D"/>
    <w:rsid w:val="006963B6"/>
    <w:rsid w:val="0069640B"/>
    <w:rsid w:val="006966E9"/>
    <w:rsid w:val="0069764B"/>
    <w:rsid w:val="006A0130"/>
    <w:rsid w:val="006A1212"/>
    <w:rsid w:val="006A1C4A"/>
    <w:rsid w:val="006A1F39"/>
    <w:rsid w:val="006A2130"/>
    <w:rsid w:val="006A33A3"/>
    <w:rsid w:val="006A5817"/>
    <w:rsid w:val="006A5834"/>
    <w:rsid w:val="006A633A"/>
    <w:rsid w:val="006A6B56"/>
    <w:rsid w:val="006B2E1E"/>
    <w:rsid w:val="006B3223"/>
    <w:rsid w:val="006B414D"/>
    <w:rsid w:val="006B620D"/>
    <w:rsid w:val="006B66C2"/>
    <w:rsid w:val="006B7654"/>
    <w:rsid w:val="006B7937"/>
    <w:rsid w:val="006C1139"/>
    <w:rsid w:val="006C2297"/>
    <w:rsid w:val="006C2F6C"/>
    <w:rsid w:val="006C3245"/>
    <w:rsid w:val="006C3A7A"/>
    <w:rsid w:val="006C3E99"/>
    <w:rsid w:val="006C4547"/>
    <w:rsid w:val="006C46C8"/>
    <w:rsid w:val="006C4F4C"/>
    <w:rsid w:val="006C54B4"/>
    <w:rsid w:val="006C6DAD"/>
    <w:rsid w:val="006D08FC"/>
    <w:rsid w:val="006D2129"/>
    <w:rsid w:val="006D2F61"/>
    <w:rsid w:val="006D3E5F"/>
    <w:rsid w:val="006D45D0"/>
    <w:rsid w:val="006D6687"/>
    <w:rsid w:val="006D6ACC"/>
    <w:rsid w:val="006D74A3"/>
    <w:rsid w:val="006E0A1C"/>
    <w:rsid w:val="006E1063"/>
    <w:rsid w:val="006E10CE"/>
    <w:rsid w:val="006E1E10"/>
    <w:rsid w:val="006E3928"/>
    <w:rsid w:val="006E58EF"/>
    <w:rsid w:val="006E682C"/>
    <w:rsid w:val="006E7CD2"/>
    <w:rsid w:val="006F0517"/>
    <w:rsid w:val="006F0DF8"/>
    <w:rsid w:val="006F0FED"/>
    <w:rsid w:val="006F12B7"/>
    <w:rsid w:val="006F28AC"/>
    <w:rsid w:val="006F30BD"/>
    <w:rsid w:val="006F5DB9"/>
    <w:rsid w:val="007025DC"/>
    <w:rsid w:val="00702648"/>
    <w:rsid w:val="0070296C"/>
    <w:rsid w:val="00702F8F"/>
    <w:rsid w:val="00705644"/>
    <w:rsid w:val="00707001"/>
    <w:rsid w:val="00707209"/>
    <w:rsid w:val="0071005E"/>
    <w:rsid w:val="00710424"/>
    <w:rsid w:val="00711A06"/>
    <w:rsid w:val="00712243"/>
    <w:rsid w:val="007129B4"/>
    <w:rsid w:val="00713053"/>
    <w:rsid w:val="00713B7E"/>
    <w:rsid w:val="00713F8A"/>
    <w:rsid w:val="0071491B"/>
    <w:rsid w:val="00715ED8"/>
    <w:rsid w:val="007163BF"/>
    <w:rsid w:val="00716562"/>
    <w:rsid w:val="007166F6"/>
    <w:rsid w:val="00716C02"/>
    <w:rsid w:val="007178EA"/>
    <w:rsid w:val="00717BAC"/>
    <w:rsid w:val="00717EAE"/>
    <w:rsid w:val="0072015D"/>
    <w:rsid w:val="007205CE"/>
    <w:rsid w:val="0072170F"/>
    <w:rsid w:val="00723087"/>
    <w:rsid w:val="0072340D"/>
    <w:rsid w:val="00723794"/>
    <w:rsid w:val="0072381B"/>
    <w:rsid w:val="00724200"/>
    <w:rsid w:val="00726C03"/>
    <w:rsid w:val="00726DB7"/>
    <w:rsid w:val="0072744A"/>
    <w:rsid w:val="00727ED9"/>
    <w:rsid w:val="00730B64"/>
    <w:rsid w:val="00731019"/>
    <w:rsid w:val="00733078"/>
    <w:rsid w:val="007355A0"/>
    <w:rsid w:val="00737439"/>
    <w:rsid w:val="00737903"/>
    <w:rsid w:val="00740670"/>
    <w:rsid w:val="0074314B"/>
    <w:rsid w:val="00743F22"/>
    <w:rsid w:val="007442DC"/>
    <w:rsid w:val="0074449C"/>
    <w:rsid w:val="00745CC0"/>
    <w:rsid w:val="00746641"/>
    <w:rsid w:val="00746BD4"/>
    <w:rsid w:val="00750251"/>
    <w:rsid w:val="00751DB9"/>
    <w:rsid w:val="00752130"/>
    <w:rsid w:val="00752E35"/>
    <w:rsid w:val="00753C6C"/>
    <w:rsid w:val="0075436F"/>
    <w:rsid w:val="00756327"/>
    <w:rsid w:val="00757B55"/>
    <w:rsid w:val="00760AE1"/>
    <w:rsid w:val="00760E7D"/>
    <w:rsid w:val="00762E48"/>
    <w:rsid w:val="007639D6"/>
    <w:rsid w:val="00765EAD"/>
    <w:rsid w:val="00766796"/>
    <w:rsid w:val="00766C7B"/>
    <w:rsid w:val="007677D2"/>
    <w:rsid w:val="00771537"/>
    <w:rsid w:val="00771F51"/>
    <w:rsid w:val="00773249"/>
    <w:rsid w:val="00773413"/>
    <w:rsid w:val="00775E9B"/>
    <w:rsid w:val="00776D61"/>
    <w:rsid w:val="007804EA"/>
    <w:rsid w:val="00780F85"/>
    <w:rsid w:val="0078216D"/>
    <w:rsid w:val="00782CC3"/>
    <w:rsid w:val="00783F73"/>
    <w:rsid w:val="00784004"/>
    <w:rsid w:val="007847E7"/>
    <w:rsid w:val="0078487E"/>
    <w:rsid w:val="00786DE1"/>
    <w:rsid w:val="00786EB2"/>
    <w:rsid w:val="00787430"/>
    <w:rsid w:val="00790BD1"/>
    <w:rsid w:val="00791D40"/>
    <w:rsid w:val="00793330"/>
    <w:rsid w:val="00793507"/>
    <w:rsid w:val="007940FB"/>
    <w:rsid w:val="00795D13"/>
    <w:rsid w:val="00795F10"/>
    <w:rsid w:val="007970C4"/>
    <w:rsid w:val="00797F0C"/>
    <w:rsid w:val="007A186F"/>
    <w:rsid w:val="007A26B9"/>
    <w:rsid w:val="007A2DC7"/>
    <w:rsid w:val="007A32EA"/>
    <w:rsid w:val="007A34CC"/>
    <w:rsid w:val="007A4237"/>
    <w:rsid w:val="007A53D2"/>
    <w:rsid w:val="007A734B"/>
    <w:rsid w:val="007B01D7"/>
    <w:rsid w:val="007B3C15"/>
    <w:rsid w:val="007B672C"/>
    <w:rsid w:val="007B7BC5"/>
    <w:rsid w:val="007C12F2"/>
    <w:rsid w:val="007C1351"/>
    <w:rsid w:val="007C1D6A"/>
    <w:rsid w:val="007C22A9"/>
    <w:rsid w:val="007C2BE3"/>
    <w:rsid w:val="007C30FA"/>
    <w:rsid w:val="007C3CD5"/>
    <w:rsid w:val="007C4B4E"/>
    <w:rsid w:val="007C5D18"/>
    <w:rsid w:val="007C67B7"/>
    <w:rsid w:val="007D056F"/>
    <w:rsid w:val="007D05C8"/>
    <w:rsid w:val="007D0DD2"/>
    <w:rsid w:val="007D3848"/>
    <w:rsid w:val="007D6529"/>
    <w:rsid w:val="007D67FD"/>
    <w:rsid w:val="007D716D"/>
    <w:rsid w:val="007D767F"/>
    <w:rsid w:val="007D76CD"/>
    <w:rsid w:val="007E003F"/>
    <w:rsid w:val="007E0719"/>
    <w:rsid w:val="007E100F"/>
    <w:rsid w:val="007E1713"/>
    <w:rsid w:val="007E1BBA"/>
    <w:rsid w:val="007E4F0A"/>
    <w:rsid w:val="007E5741"/>
    <w:rsid w:val="007F0D72"/>
    <w:rsid w:val="007F1887"/>
    <w:rsid w:val="007F3F8B"/>
    <w:rsid w:val="007F4B30"/>
    <w:rsid w:val="007F4D99"/>
    <w:rsid w:val="007F6B2A"/>
    <w:rsid w:val="007F7157"/>
    <w:rsid w:val="007F71CC"/>
    <w:rsid w:val="00800690"/>
    <w:rsid w:val="00800AD7"/>
    <w:rsid w:val="00801A34"/>
    <w:rsid w:val="008021AC"/>
    <w:rsid w:val="00803106"/>
    <w:rsid w:val="008048D4"/>
    <w:rsid w:val="00804F59"/>
    <w:rsid w:val="0080575B"/>
    <w:rsid w:val="008058D3"/>
    <w:rsid w:val="0080596D"/>
    <w:rsid w:val="00805F96"/>
    <w:rsid w:val="00806642"/>
    <w:rsid w:val="008116E9"/>
    <w:rsid w:val="00813877"/>
    <w:rsid w:val="008158B9"/>
    <w:rsid w:val="008159A0"/>
    <w:rsid w:val="0081649E"/>
    <w:rsid w:val="0081660D"/>
    <w:rsid w:val="00816836"/>
    <w:rsid w:val="00816905"/>
    <w:rsid w:val="00816A8C"/>
    <w:rsid w:val="008206EA"/>
    <w:rsid w:val="00821116"/>
    <w:rsid w:val="0082140A"/>
    <w:rsid w:val="008219A9"/>
    <w:rsid w:val="00821EF8"/>
    <w:rsid w:val="0082235A"/>
    <w:rsid w:val="00822434"/>
    <w:rsid w:val="00824830"/>
    <w:rsid w:val="00824851"/>
    <w:rsid w:val="00825189"/>
    <w:rsid w:val="00825AAC"/>
    <w:rsid w:val="008265F7"/>
    <w:rsid w:val="00826DA7"/>
    <w:rsid w:val="008273AB"/>
    <w:rsid w:val="00834C90"/>
    <w:rsid w:val="00835B3E"/>
    <w:rsid w:val="00835C19"/>
    <w:rsid w:val="00835FD6"/>
    <w:rsid w:val="008378AA"/>
    <w:rsid w:val="00841656"/>
    <w:rsid w:val="00841E3A"/>
    <w:rsid w:val="00843149"/>
    <w:rsid w:val="008445B9"/>
    <w:rsid w:val="008461C0"/>
    <w:rsid w:val="00847611"/>
    <w:rsid w:val="00854242"/>
    <w:rsid w:val="008546BF"/>
    <w:rsid w:val="00854732"/>
    <w:rsid w:val="00855CD8"/>
    <w:rsid w:val="00856D03"/>
    <w:rsid w:val="00857163"/>
    <w:rsid w:val="00857AA8"/>
    <w:rsid w:val="008602FF"/>
    <w:rsid w:val="0086076C"/>
    <w:rsid w:val="00860817"/>
    <w:rsid w:val="00860B10"/>
    <w:rsid w:val="008631C3"/>
    <w:rsid w:val="0086412E"/>
    <w:rsid w:val="00864AC2"/>
    <w:rsid w:val="00865ECC"/>
    <w:rsid w:val="00866FF4"/>
    <w:rsid w:val="00867560"/>
    <w:rsid w:val="00867BFC"/>
    <w:rsid w:val="008704A3"/>
    <w:rsid w:val="008706D5"/>
    <w:rsid w:val="00870895"/>
    <w:rsid w:val="00870A42"/>
    <w:rsid w:val="00870F29"/>
    <w:rsid w:val="00872BD2"/>
    <w:rsid w:val="008734F3"/>
    <w:rsid w:val="0087486E"/>
    <w:rsid w:val="00874996"/>
    <w:rsid w:val="00875B27"/>
    <w:rsid w:val="00875B72"/>
    <w:rsid w:val="00875C11"/>
    <w:rsid w:val="0087612E"/>
    <w:rsid w:val="00883697"/>
    <w:rsid w:val="00883D25"/>
    <w:rsid w:val="0088492D"/>
    <w:rsid w:val="00884CC7"/>
    <w:rsid w:val="00884DCE"/>
    <w:rsid w:val="00884DF8"/>
    <w:rsid w:val="00885C1B"/>
    <w:rsid w:val="0088601F"/>
    <w:rsid w:val="00886DB0"/>
    <w:rsid w:val="00887667"/>
    <w:rsid w:val="00887801"/>
    <w:rsid w:val="00887B6A"/>
    <w:rsid w:val="00887C1A"/>
    <w:rsid w:val="00891884"/>
    <w:rsid w:val="00892564"/>
    <w:rsid w:val="00892DB3"/>
    <w:rsid w:val="00893323"/>
    <w:rsid w:val="008935FA"/>
    <w:rsid w:val="00893906"/>
    <w:rsid w:val="00894071"/>
    <w:rsid w:val="00895115"/>
    <w:rsid w:val="00895254"/>
    <w:rsid w:val="00895276"/>
    <w:rsid w:val="008958C8"/>
    <w:rsid w:val="00897C76"/>
    <w:rsid w:val="008A18E9"/>
    <w:rsid w:val="008A2974"/>
    <w:rsid w:val="008A4056"/>
    <w:rsid w:val="008A5147"/>
    <w:rsid w:val="008A618F"/>
    <w:rsid w:val="008B06C5"/>
    <w:rsid w:val="008B0EBD"/>
    <w:rsid w:val="008B3133"/>
    <w:rsid w:val="008B64F6"/>
    <w:rsid w:val="008B6644"/>
    <w:rsid w:val="008B6E0E"/>
    <w:rsid w:val="008B7927"/>
    <w:rsid w:val="008B7D70"/>
    <w:rsid w:val="008B7D96"/>
    <w:rsid w:val="008C0C16"/>
    <w:rsid w:val="008C1491"/>
    <w:rsid w:val="008C386E"/>
    <w:rsid w:val="008C3ABA"/>
    <w:rsid w:val="008C40C2"/>
    <w:rsid w:val="008C557F"/>
    <w:rsid w:val="008C718C"/>
    <w:rsid w:val="008D03AF"/>
    <w:rsid w:val="008D13D1"/>
    <w:rsid w:val="008D1EF5"/>
    <w:rsid w:val="008D26CD"/>
    <w:rsid w:val="008D4AC7"/>
    <w:rsid w:val="008D5178"/>
    <w:rsid w:val="008D5181"/>
    <w:rsid w:val="008D61E3"/>
    <w:rsid w:val="008D63AD"/>
    <w:rsid w:val="008D69E9"/>
    <w:rsid w:val="008D6F02"/>
    <w:rsid w:val="008D78EF"/>
    <w:rsid w:val="008D7A9B"/>
    <w:rsid w:val="008E2323"/>
    <w:rsid w:val="008E2550"/>
    <w:rsid w:val="008E2FAD"/>
    <w:rsid w:val="008E3926"/>
    <w:rsid w:val="008E3EF9"/>
    <w:rsid w:val="008E47F0"/>
    <w:rsid w:val="008E5345"/>
    <w:rsid w:val="008E694B"/>
    <w:rsid w:val="008E6E1F"/>
    <w:rsid w:val="008E7DBA"/>
    <w:rsid w:val="008F02D4"/>
    <w:rsid w:val="008F07CD"/>
    <w:rsid w:val="008F0C9E"/>
    <w:rsid w:val="008F2EEF"/>
    <w:rsid w:val="008F3104"/>
    <w:rsid w:val="008F4163"/>
    <w:rsid w:val="008F4333"/>
    <w:rsid w:val="008F572A"/>
    <w:rsid w:val="008F75C5"/>
    <w:rsid w:val="008F7659"/>
    <w:rsid w:val="008F7FE9"/>
    <w:rsid w:val="00900EEB"/>
    <w:rsid w:val="009013A0"/>
    <w:rsid w:val="00901646"/>
    <w:rsid w:val="00901D23"/>
    <w:rsid w:val="009025BF"/>
    <w:rsid w:val="00902D74"/>
    <w:rsid w:val="00905DAC"/>
    <w:rsid w:val="00906A77"/>
    <w:rsid w:val="0091110F"/>
    <w:rsid w:val="009137F2"/>
    <w:rsid w:val="009138F4"/>
    <w:rsid w:val="00913C54"/>
    <w:rsid w:val="00913F21"/>
    <w:rsid w:val="009148A9"/>
    <w:rsid w:val="0091496B"/>
    <w:rsid w:val="00915C41"/>
    <w:rsid w:val="00917578"/>
    <w:rsid w:val="009200BE"/>
    <w:rsid w:val="0092079B"/>
    <w:rsid w:val="00920B35"/>
    <w:rsid w:val="00922B78"/>
    <w:rsid w:val="00922EF7"/>
    <w:rsid w:val="0092493D"/>
    <w:rsid w:val="009259CE"/>
    <w:rsid w:val="009277DA"/>
    <w:rsid w:val="0092784E"/>
    <w:rsid w:val="00927E3A"/>
    <w:rsid w:val="00927E86"/>
    <w:rsid w:val="00933749"/>
    <w:rsid w:val="009351E8"/>
    <w:rsid w:val="0093532D"/>
    <w:rsid w:val="0093581B"/>
    <w:rsid w:val="00936205"/>
    <w:rsid w:val="0093640C"/>
    <w:rsid w:val="00937BC1"/>
    <w:rsid w:val="00940044"/>
    <w:rsid w:val="00940062"/>
    <w:rsid w:val="00941C37"/>
    <w:rsid w:val="0094200F"/>
    <w:rsid w:val="00942483"/>
    <w:rsid w:val="0094256C"/>
    <w:rsid w:val="0094271D"/>
    <w:rsid w:val="00943FDF"/>
    <w:rsid w:val="009452A7"/>
    <w:rsid w:val="009454BF"/>
    <w:rsid w:val="0094561F"/>
    <w:rsid w:val="00945BD1"/>
    <w:rsid w:val="00946164"/>
    <w:rsid w:val="009470D4"/>
    <w:rsid w:val="00947E58"/>
    <w:rsid w:val="00947E72"/>
    <w:rsid w:val="00950863"/>
    <w:rsid w:val="0095191F"/>
    <w:rsid w:val="00951FFE"/>
    <w:rsid w:val="0095327F"/>
    <w:rsid w:val="00953D5F"/>
    <w:rsid w:val="009561C0"/>
    <w:rsid w:val="0095761A"/>
    <w:rsid w:val="00957851"/>
    <w:rsid w:val="00957FDF"/>
    <w:rsid w:val="009601D8"/>
    <w:rsid w:val="00960A2E"/>
    <w:rsid w:val="00961130"/>
    <w:rsid w:val="009618B9"/>
    <w:rsid w:val="00962242"/>
    <w:rsid w:val="00963193"/>
    <w:rsid w:val="00963A61"/>
    <w:rsid w:val="00964276"/>
    <w:rsid w:val="00965947"/>
    <w:rsid w:val="00965CB8"/>
    <w:rsid w:val="009677CE"/>
    <w:rsid w:val="00970B7F"/>
    <w:rsid w:val="009711DE"/>
    <w:rsid w:val="009719B1"/>
    <w:rsid w:val="009739D9"/>
    <w:rsid w:val="009741A1"/>
    <w:rsid w:val="00974285"/>
    <w:rsid w:val="0097492E"/>
    <w:rsid w:val="00976122"/>
    <w:rsid w:val="00976C78"/>
    <w:rsid w:val="0097738E"/>
    <w:rsid w:val="00977A1F"/>
    <w:rsid w:val="00980985"/>
    <w:rsid w:val="00982DCA"/>
    <w:rsid w:val="00982E34"/>
    <w:rsid w:val="0098493B"/>
    <w:rsid w:val="009853E4"/>
    <w:rsid w:val="00985640"/>
    <w:rsid w:val="0098608B"/>
    <w:rsid w:val="009866FC"/>
    <w:rsid w:val="00986FD6"/>
    <w:rsid w:val="00990B34"/>
    <w:rsid w:val="00990B55"/>
    <w:rsid w:val="00991308"/>
    <w:rsid w:val="00993195"/>
    <w:rsid w:val="009A1924"/>
    <w:rsid w:val="009A1BB9"/>
    <w:rsid w:val="009A2C06"/>
    <w:rsid w:val="009A3394"/>
    <w:rsid w:val="009A38C9"/>
    <w:rsid w:val="009A41BD"/>
    <w:rsid w:val="009A44B8"/>
    <w:rsid w:val="009A4606"/>
    <w:rsid w:val="009A4A30"/>
    <w:rsid w:val="009A5700"/>
    <w:rsid w:val="009A62A1"/>
    <w:rsid w:val="009B06D7"/>
    <w:rsid w:val="009B0CB4"/>
    <w:rsid w:val="009B0FE3"/>
    <w:rsid w:val="009B1909"/>
    <w:rsid w:val="009B29F7"/>
    <w:rsid w:val="009B42D1"/>
    <w:rsid w:val="009B4B7F"/>
    <w:rsid w:val="009B55DC"/>
    <w:rsid w:val="009B5B98"/>
    <w:rsid w:val="009C0227"/>
    <w:rsid w:val="009C09FF"/>
    <w:rsid w:val="009C2815"/>
    <w:rsid w:val="009C29D1"/>
    <w:rsid w:val="009C334F"/>
    <w:rsid w:val="009C46F0"/>
    <w:rsid w:val="009C4AFB"/>
    <w:rsid w:val="009C547E"/>
    <w:rsid w:val="009C5A35"/>
    <w:rsid w:val="009C6EB3"/>
    <w:rsid w:val="009C7713"/>
    <w:rsid w:val="009D1CD2"/>
    <w:rsid w:val="009D215C"/>
    <w:rsid w:val="009D2E13"/>
    <w:rsid w:val="009D3A35"/>
    <w:rsid w:val="009D3AA3"/>
    <w:rsid w:val="009D401A"/>
    <w:rsid w:val="009D5983"/>
    <w:rsid w:val="009D5C09"/>
    <w:rsid w:val="009D752A"/>
    <w:rsid w:val="009E0066"/>
    <w:rsid w:val="009E06BA"/>
    <w:rsid w:val="009E1A5C"/>
    <w:rsid w:val="009E2ED4"/>
    <w:rsid w:val="009E2FA2"/>
    <w:rsid w:val="009E3FAB"/>
    <w:rsid w:val="009E4BC3"/>
    <w:rsid w:val="009E541B"/>
    <w:rsid w:val="009E5E24"/>
    <w:rsid w:val="009E7463"/>
    <w:rsid w:val="009F05BE"/>
    <w:rsid w:val="009F0C88"/>
    <w:rsid w:val="009F22EE"/>
    <w:rsid w:val="009F2A17"/>
    <w:rsid w:val="009F35A5"/>
    <w:rsid w:val="009F44BB"/>
    <w:rsid w:val="009F44EC"/>
    <w:rsid w:val="009F480C"/>
    <w:rsid w:val="009F4BFD"/>
    <w:rsid w:val="009F5900"/>
    <w:rsid w:val="009F5E78"/>
    <w:rsid w:val="009F706E"/>
    <w:rsid w:val="009F761D"/>
    <w:rsid w:val="009F7E0F"/>
    <w:rsid w:val="00A00343"/>
    <w:rsid w:val="00A0142B"/>
    <w:rsid w:val="00A01505"/>
    <w:rsid w:val="00A016EE"/>
    <w:rsid w:val="00A01FB8"/>
    <w:rsid w:val="00A02F1A"/>
    <w:rsid w:val="00A02FAB"/>
    <w:rsid w:val="00A040D5"/>
    <w:rsid w:val="00A04574"/>
    <w:rsid w:val="00A05FF5"/>
    <w:rsid w:val="00A06F83"/>
    <w:rsid w:val="00A070DA"/>
    <w:rsid w:val="00A07489"/>
    <w:rsid w:val="00A11091"/>
    <w:rsid w:val="00A11AFD"/>
    <w:rsid w:val="00A11B48"/>
    <w:rsid w:val="00A11DE6"/>
    <w:rsid w:val="00A1310A"/>
    <w:rsid w:val="00A1407A"/>
    <w:rsid w:val="00A163D7"/>
    <w:rsid w:val="00A17555"/>
    <w:rsid w:val="00A17885"/>
    <w:rsid w:val="00A20AC4"/>
    <w:rsid w:val="00A217AE"/>
    <w:rsid w:val="00A22E14"/>
    <w:rsid w:val="00A2342A"/>
    <w:rsid w:val="00A2441C"/>
    <w:rsid w:val="00A24512"/>
    <w:rsid w:val="00A25817"/>
    <w:rsid w:val="00A25991"/>
    <w:rsid w:val="00A25CC4"/>
    <w:rsid w:val="00A26892"/>
    <w:rsid w:val="00A27212"/>
    <w:rsid w:val="00A274F1"/>
    <w:rsid w:val="00A305F7"/>
    <w:rsid w:val="00A30A6D"/>
    <w:rsid w:val="00A32DB7"/>
    <w:rsid w:val="00A33437"/>
    <w:rsid w:val="00A33FEC"/>
    <w:rsid w:val="00A35175"/>
    <w:rsid w:val="00A3575B"/>
    <w:rsid w:val="00A35BC2"/>
    <w:rsid w:val="00A376EB"/>
    <w:rsid w:val="00A41D03"/>
    <w:rsid w:val="00A43C69"/>
    <w:rsid w:val="00A44ED2"/>
    <w:rsid w:val="00A457D4"/>
    <w:rsid w:val="00A462CF"/>
    <w:rsid w:val="00A46952"/>
    <w:rsid w:val="00A477EC"/>
    <w:rsid w:val="00A47F0A"/>
    <w:rsid w:val="00A50434"/>
    <w:rsid w:val="00A50520"/>
    <w:rsid w:val="00A50E26"/>
    <w:rsid w:val="00A51DE3"/>
    <w:rsid w:val="00A5290F"/>
    <w:rsid w:val="00A53AFC"/>
    <w:rsid w:val="00A54DC9"/>
    <w:rsid w:val="00A57CD2"/>
    <w:rsid w:val="00A6215E"/>
    <w:rsid w:val="00A62533"/>
    <w:rsid w:val="00A6363A"/>
    <w:rsid w:val="00A63888"/>
    <w:rsid w:val="00A6471C"/>
    <w:rsid w:val="00A65D53"/>
    <w:rsid w:val="00A66E7C"/>
    <w:rsid w:val="00A712DF"/>
    <w:rsid w:val="00A7199B"/>
    <w:rsid w:val="00A73645"/>
    <w:rsid w:val="00A75299"/>
    <w:rsid w:val="00A759AF"/>
    <w:rsid w:val="00A75A62"/>
    <w:rsid w:val="00A75CF7"/>
    <w:rsid w:val="00A774E0"/>
    <w:rsid w:val="00A7782E"/>
    <w:rsid w:val="00A77914"/>
    <w:rsid w:val="00A80115"/>
    <w:rsid w:val="00A807B7"/>
    <w:rsid w:val="00A838CB"/>
    <w:rsid w:val="00A838DA"/>
    <w:rsid w:val="00A84A94"/>
    <w:rsid w:val="00A84E3C"/>
    <w:rsid w:val="00A853E7"/>
    <w:rsid w:val="00A87D72"/>
    <w:rsid w:val="00A90AEA"/>
    <w:rsid w:val="00A9112E"/>
    <w:rsid w:val="00A915F8"/>
    <w:rsid w:val="00A91967"/>
    <w:rsid w:val="00A93379"/>
    <w:rsid w:val="00A93A43"/>
    <w:rsid w:val="00A9497E"/>
    <w:rsid w:val="00A9612C"/>
    <w:rsid w:val="00A97FC4"/>
    <w:rsid w:val="00AA042C"/>
    <w:rsid w:val="00AA05EA"/>
    <w:rsid w:val="00AA1178"/>
    <w:rsid w:val="00AA22E6"/>
    <w:rsid w:val="00AA3ADD"/>
    <w:rsid w:val="00AA3B81"/>
    <w:rsid w:val="00AA3D73"/>
    <w:rsid w:val="00AA3FAD"/>
    <w:rsid w:val="00AA622A"/>
    <w:rsid w:val="00AA6675"/>
    <w:rsid w:val="00AA6843"/>
    <w:rsid w:val="00AA7319"/>
    <w:rsid w:val="00AA75E5"/>
    <w:rsid w:val="00AA76C8"/>
    <w:rsid w:val="00AB114D"/>
    <w:rsid w:val="00AB2D8C"/>
    <w:rsid w:val="00AB3B7A"/>
    <w:rsid w:val="00AB491F"/>
    <w:rsid w:val="00AB4C6A"/>
    <w:rsid w:val="00AB4DC3"/>
    <w:rsid w:val="00AB6D2C"/>
    <w:rsid w:val="00AB7864"/>
    <w:rsid w:val="00AC08CA"/>
    <w:rsid w:val="00AC1127"/>
    <w:rsid w:val="00AC127B"/>
    <w:rsid w:val="00AC1DDF"/>
    <w:rsid w:val="00AC20FB"/>
    <w:rsid w:val="00AC3116"/>
    <w:rsid w:val="00AC3399"/>
    <w:rsid w:val="00AC3B45"/>
    <w:rsid w:val="00AC4065"/>
    <w:rsid w:val="00AC4C86"/>
    <w:rsid w:val="00AC5323"/>
    <w:rsid w:val="00AC60C7"/>
    <w:rsid w:val="00AC63B9"/>
    <w:rsid w:val="00AD00EE"/>
    <w:rsid w:val="00AD0572"/>
    <w:rsid w:val="00AD0BB4"/>
    <w:rsid w:val="00AD1236"/>
    <w:rsid w:val="00AD1928"/>
    <w:rsid w:val="00AD25FE"/>
    <w:rsid w:val="00AD291E"/>
    <w:rsid w:val="00AD55B4"/>
    <w:rsid w:val="00AD6192"/>
    <w:rsid w:val="00AE0583"/>
    <w:rsid w:val="00AE1464"/>
    <w:rsid w:val="00AE1A9D"/>
    <w:rsid w:val="00AE3104"/>
    <w:rsid w:val="00AE3167"/>
    <w:rsid w:val="00AE55DD"/>
    <w:rsid w:val="00AE5906"/>
    <w:rsid w:val="00AE7528"/>
    <w:rsid w:val="00AF004F"/>
    <w:rsid w:val="00AF034E"/>
    <w:rsid w:val="00AF0733"/>
    <w:rsid w:val="00AF2232"/>
    <w:rsid w:val="00AF2302"/>
    <w:rsid w:val="00AF29C0"/>
    <w:rsid w:val="00AF2E9D"/>
    <w:rsid w:val="00AF440A"/>
    <w:rsid w:val="00AF45CB"/>
    <w:rsid w:val="00AF6308"/>
    <w:rsid w:val="00B0589A"/>
    <w:rsid w:val="00B061EE"/>
    <w:rsid w:val="00B0638A"/>
    <w:rsid w:val="00B06A56"/>
    <w:rsid w:val="00B07020"/>
    <w:rsid w:val="00B07C65"/>
    <w:rsid w:val="00B11523"/>
    <w:rsid w:val="00B1216A"/>
    <w:rsid w:val="00B1261F"/>
    <w:rsid w:val="00B126D8"/>
    <w:rsid w:val="00B12BED"/>
    <w:rsid w:val="00B135AE"/>
    <w:rsid w:val="00B15203"/>
    <w:rsid w:val="00B153C1"/>
    <w:rsid w:val="00B15986"/>
    <w:rsid w:val="00B15D38"/>
    <w:rsid w:val="00B16430"/>
    <w:rsid w:val="00B16C86"/>
    <w:rsid w:val="00B21203"/>
    <w:rsid w:val="00B218A4"/>
    <w:rsid w:val="00B22372"/>
    <w:rsid w:val="00B22664"/>
    <w:rsid w:val="00B23640"/>
    <w:rsid w:val="00B2545A"/>
    <w:rsid w:val="00B26092"/>
    <w:rsid w:val="00B26237"/>
    <w:rsid w:val="00B30886"/>
    <w:rsid w:val="00B3153E"/>
    <w:rsid w:val="00B32918"/>
    <w:rsid w:val="00B32FB0"/>
    <w:rsid w:val="00B361FE"/>
    <w:rsid w:val="00B36D7B"/>
    <w:rsid w:val="00B402EB"/>
    <w:rsid w:val="00B41168"/>
    <w:rsid w:val="00B41E51"/>
    <w:rsid w:val="00B426C0"/>
    <w:rsid w:val="00B43176"/>
    <w:rsid w:val="00B44E03"/>
    <w:rsid w:val="00B468BE"/>
    <w:rsid w:val="00B47140"/>
    <w:rsid w:val="00B51A82"/>
    <w:rsid w:val="00B53375"/>
    <w:rsid w:val="00B53B81"/>
    <w:rsid w:val="00B541A1"/>
    <w:rsid w:val="00B54CD4"/>
    <w:rsid w:val="00B55C79"/>
    <w:rsid w:val="00B561EA"/>
    <w:rsid w:val="00B56B1D"/>
    <w:rsid w:val="00B56B6B"/>
    <w:rsid w:val="00B61AC1"/>
    <w:rsid w:val="00B63339"/>
    <w:rsid w:val="00B6437F"/>
    <w:rsid w:val="00B65C88"/>
    <w:rsid w:val="00B66453"/>
    <w:rsid w:val="00B67511"/>
    <w:rsid w:val="00B67978"/>
    <w:rsid w:val="00B70DF1"/>
    <w:rsid w:val="00B70F08"/>
    <w:rsid w:val="00B71F65"/>
    <w:rsid w:val="00B72AB7"/>
    <w:rsid w:val="00B72AF9"/>
    <w:rsid w:val="00B7374D"/>
    <w:rsid w:val="00B73BEF"/>
    <w:rsid w:val="00B7411A"/>
    <w:rsid w:val="00B74C30"/>
    <w:rsid w:val="00B74FDE"/>
    <w:rsid w:val="00B76621"/>
    <w:rsid w:val="00B769C9"/>
    <w:rsid w:val="00B76E7E"/>
    <w:rsid w:val="00B774AC"/>
    <w:rsid w:val="00B8109D"/>
    <w:rsid w:val="00B8136B"/>
    <w:rsid w:val="00B81681"/>
    <w:rsid w:val="00B81A7C"/>
    <w:rsid w:val="00B81C10"/>
    <w:rsid w:val="00B81D32"/>
    <w:rsid w:val="00B82266"/>
    <w:rsid w:val="00B82CC8"/>
    <w:rsid w:val="00B82FE3"/>
    <w:rsid w:val="00B8418F"/>
    <w:rsid w:val="00B84B60"/>
    <w:rsid w:val="00B85D05"/>
    <w:rsid w:val="00B86463"/>
    <w:rsid w:val="00B86BF1"/>
    <w:rsid w:val="00B86CB2"/>
    <w:rsid w:val="00B873F6"/>
    <w:rsid w:val="00B87D25"/>
    <w:rsid w:val="00B905CB"/>
    <w:rsid w:val="00B906A9"/>
    <w:rsid w:val="00B92681"/>
    <w:rsid w:val="00B93221"/>
    <w:rsid w:val="00B939C1"/>
    <w:rsid w:val="00B941A2"/>
    <w:rsid w:val="00B94D69"/>
    <w:rsid w:val="00B94F87"/>
    <w:rsid w:val="00B9637D"/>
    <w:rsid w:val="00BA02C0"/>
    <w:rsid w:val="00BA0F85"/>
    <w:rsid w:val="00BA2115"/>
    <w:rsid w:val="00BA2F4E"/>
    <w:rsid w:val="00BA487D"/>
    <w:rsid w:val="00BA7E3B"/>
    <w:rsid w:val="00BB25D0"/>
    <w:rsid w:val="00BB4AE2"/>
    <w:rsid w:val="00BB5AF5"/>
    <w:rsid w:val="00BC1437"/>
    <w:rsid w:val="00BC1C01"/>
    <w:rsid w:val="00BC2522"/>
    <w:rsid w:val="00BC2B60"/>
    <w:rsid w:val="00BC2E53"/>
    <w:rsid w:val="00BC3D5A"/>
    <w:rsid w:val="00BC436C"/>
    <w:rsid w:val="00BC499A"/>
    <w:rsid w:val="00BC7715"/>
    <w:rsid w:val="00BC773E"/>
    <w:rsid w:val="00BC7B9B"/>
    <w:rsid w:val="00BC7EBC"/>
    <w:rsid w:val="00BD0A7C"/>
    <w:rsid w:val="00BD297F"/>
    <w:rsid w:val="00BD3259"/>
    <w:rsid w:val="00BD3DC8"/>
    <w:rsid w:val="00BD43BC"/>
    <w:rsid w:val="00BD4892"/>
    <w:rsid w:val="00BD5845"/>
    <w:rsid w:val="00BD5E2A"/>
    <w:rsid w:val="00BD66ED"/>
    <w:rsid w:val="00BD69E2"/>
    <w:rsid w:val="00BD6AFF"/>
    <w:rsid w:val="00BD713B"/>
    <w:rsid w:val="00BE1089"/>
    <w:rsid w:val="00BE1604"/>
    <w:rsid w:val="00BE1A20"/>
    <w:rsid w:val="00BE1C1D"/>
    <w:rsid w:val="00BE26F2"/>
    <w:rsid w:val="00BE35A0"/>
    <w:rsid w:val="00BE3D55"/>
    <w:rsid w:val="00BE44D1"/>
    <w:rsid w:val="00BE50A5"/>
    <w:rsid w:val="00BE604C"/>
    <w:rsid w:val="00BE6879"/>
    <w:rsid w:val="00BE79A3"/>
    <w:rsid w:val="00BF2104"/>
    <w:rsid w:val="00BF2592"/>
    <w:rsid w:val="00BF29BC"/>
    <w:rsid w:val="00BF2F82"/>
    <w:rsid w:val="00BF4651"/>
    <w:rsid w:val="00BF5645"/>
    <w:rsid w:val="00BF6265"/>
    <w:rsid w:val="00BF6F1B"/>
    <w:rsid w:val="00BF7044"/>
    <w:rsid w:val="00BF7781"/>
    <w:rsid w:val="00C007D1"/>
    <w:rsid w:val="00C00801"/>
    <w:rsid w:val="00C017CF"/>
    <w:rsid w:val="00C01B32"/>
    <w:rsid w:val="00C022E2"/>
    <w:rsid w:val="00C036A2"/>
    <w:rsid w:val="00C04748"/>
    <w:rsid w:val="00C063F1"/>
    <w:rsid w:val="00C06C2F"/>
    <w:rsid w:val="00C06D00"/>
    <w:rsid w:val="00C1014C"/>
    <w:rsid w:val="00C10EE1"/>
    <w:rsid w:val="00C11146"/>
    <w:rsid w:val="00C11282"/>
    <w:rsid w:val="00C11379"/>
    <w:rsid w:val="00C14795"/>
    <w:rsid w:val="00C14E01"/>
    <w:rsid w:val="00C1585B"/>
    <w:rsid w:val="00C15C3B"/>
    <w:rsid w:val="00C16EB5"/>
    <w:rsid w:val="00C16FA9"/>
    <w:rsid w:val="00C172FA"/>
    <w:rsid w:val="00C17D12"/>
    <w:rsid w:val="00C2304B"/>
    <w:rsid w:val="00C23122"/>
    <w:rsid w:val="00C2320D"/>
    <w:rsid w:val="00C23790"/>
    <w:rsid w:val="00C24930"/>
    <w:rsid w:val="00C3001A"/>
    <w:rsid w:val="00C3029F"/>
    <w:rsid w:val="00C30CA1"/>
    <w:rsid w:val="00C31291"/>
    <w:rsid w:val="00C329A8"/>
    <w:rsid w:val="00C34E9C"/>
    <w:rsid w:val="00C35936"/>
    <w:rsid w:val="00C362C8"/>
    <w:rsid w:val="00C363FA"/>
    <w:rsid w:val="00C3688A"/>
    <w:rsid w:val="00C4063F"/>
    <w:rsid w:val="00C408F6"/>
    <w:rsid w:val="00C413F9"/>
    <w:rsid w:val="00C4192A"/>
    <w:rsid w:val="00C4252C"/>
    <w:rsid w:val="00C42896"/>
    <w:rsid w:val="00C43035"/>
    <w:rsid w:val="00C433B4"/>
    <w:rsid w:val="00C44C94"/>
    <w:rsid w:val="00C456E5"/>
    <w:rsid w:val="00C46AF9"/>
    <w:rsid w:val="00C470C2"/>
    <w:rsid w:val="00C50160"/>
    <w:rsid w:val="00C52C61"/>
    <w:rsid w:val="00C53247"/>
    <w:rsid w:val="00C54367"/>
    <w:rsid w:val="00C554ED"/>
    <w:rsid w:val="00C561F7"/>
    <w:rsid w:val="00C56877"/>
    <w:rsid w:val="00C56FCC"/>
    <w:rsid w:val="00C60627"/>
    <w:rsid w:val="00C613C0"/>
    <w:rsid w:val="00C6236C"/>
    <w:rsid w:val="00C6241D"/>
    <w:rsid w:val="00C62F74"/>
    <w:rsid w:val="00C635B4"/>
    <w:rsid w:val="00C6382C"/>
    <w:rsid w:val="00C63ABF"/>
    <w:rsid w:val="00C6628E"/>
    <w:rsid w:val="00C715E8"/>
    <w:rsid w:val="00C716B1"/>
    <w:rsid w:val="00C71BC0"/>
    <w:rsid w:val="00C723EE"/>
    <w:rsid w:val="00C723FF"/>
    <w:rsid w:val="00C72602"/>
    <w:rsid w:val="00C7331D"/>
    <w:rsid w:val="00C73A8E"/>
    <w:rsid w:val="00C73F90"/>
    <w:rsid w:val="00C77297"/>
    <w:rsid w:val="00C772FE"/>
    <w:rsid w:val="00C77501"/>
    <w:rsid w:val="00C80146"/>
    <w:rsid w:val="00C82B30"/>
    <w:rsid w:val="00C82D64"/>
    <w:rsid w:val="00C837F9"/>
    <w:rsid w:val="00C83A1D"/>
    <w:rsid w:val="00C84777"/>
    <w:rsid w:val="00C854F9"/>
    <w:rsid w:val="00C85841"/>
    <w:rsid w:val="00C86E3F"/>
    <w:rsid w:val="00C90251"/>
    <w:rsid w:val="00C92C61"/>
    <w:rsid w:val="00C93BE8"/>
    <w:rsid w:val="00C93FAB"/>
    <w:rsid w:val="00C954CA"/>
    <w:rsid w:val="00C95B21"/>
    <w:rsid w:val="00C95E60"/>
    <w:rsid w:val="00C969BB"/>
    <w:rsid w:val="00C9720A"/>
    <w:rsid w:val="00CA10AD"/>
    <w:rsid w:val="00CA28FE"/>
    <w:rsid w:val="00CA2E20"/>
    <w:rsid w:val="00CA70CB"/>
    <w:rsid w:val="00CA7739"/>
    <w:rsid w:val="00CB091E"/>
    <w:rsid w:val="00CB0A39"/>
    <w:rsid w:val="00CB247F"/>
    <w:rsid w:val="00CB249B"/>
    <w:rsid w:val="00CB39C6"/>
    <w:rsid w:val="00CB3BD5"/>
    <w:rsid w:val="00CB4062"/>
    <w:rsid w:val="00CB5783"/>
    <w:rsid w:val="00CB5D7E"/>
    <w:rsid w:val="00CB7594"/>
    <w:rsid w:val="00CC0095"/>
    <w:rsid w:val="00CC0AF9"/>
    <w:rsid w:val="00CC0D65"/>
    <w:rsid w:val="00CC0DEF"/>
    <w:rsid w:val="00CC0EDC"/>
    <w:rsid w:val="00CC3C3A"/>
    <w:rsid w:val="00CC4750"/>
    <w:rsid w:val="00CC5CB5"/>
    <w:rsid w:val="00CC6439"/>
    <w:rsid w:val="00CC690E"/>
    <w:rsid w:val="00CC6913"/>
    <w:rsid w:val="00CC696C"/>
    <w:rsid w:val="00CC7240"/>
    <w:rsid w:val="00CD0005"/>
    <w:rsid w:val="00CD1763"/>
    <w:rsid w:val="00CD28C3"/>
    <w:rsid w:val="00CD42A4"/>
    <w:rsid w:val="00CD4D63"/>
    <w:rsid w:val="00CD5152"/>
    <w:rsid w:val="00CD57DF"/>
    <w:rsid w:val="00CD5840"/>
    <w:rsid w:val="00CD61E2"/>
    <w:rsid w:val="00CD689D"/>
    <w:rsid w:val="00CD74CF"/>
    <w:rsid w:val="00CD77AD"/>
    <w:rsid w:val="00CE2922"/>
    <w:rsid w:val="00CE310D"/>
    <w:rsid w:val="00CE5C8B"/>
    <w:rsid w:val="00CE6015"/>
    <w:rsid w:val="00CE6470"/>
    <w:rsid w:val="00CE64BB"/>
    <w:rsid w:val="00CE6D9E"/>
    <w:rsid w:val="00CE7980"/>
    <w:rsid w:val="00CF0B01"/>
    <w:rsid w:val="00CF3257"/>
    <w:rsid w:val="00CF359A"/>
    <w:rsid w:val="00CF3947"/>
    <w:rsid w:val="00CF5891"/>
    <w:rsid w:val="00CF7692"/>
    <w:rsid w:val="00D01789"/>
    <w:rsid w:val="00D0401A"/>
    <w:rsid w:val="00D0497D"/>
    <w:rsid w:val="00D052B1"/>
    <w:rsid w:val="00D0698B"/>
    <w:rsid w:val="00D0709B"/>
    <w:rsid w:val="00D104E9"/>
    <w:rsid w:val="00D10892"/>
    <w:rsid w:val="00D110D3"/>
    <w:rsid w:val="00D1214B"/>
    <w:rsid w:val="00D14C19"/>
    <w:rsid w:val="00D209BC"/>
    <w:rsid w:val="00D20A9E"/>
    <w:rsid w:val="00D21134"/>
    <w:rsid w:val="00D2187B"/>
    <w:rsid w:val="00D224F5"/>
    <w:rsid w:val="00D225E1"/>
    <w:rsid w:val="00D22A49"/>
    <w:rsid w:val="00D23034"/>
    <w:rsid w:val="00D24012"/>
    <w:rsid w:val="00D24A4F"/>
    <w:rsid w:val="00D25454"/>
    <w:rsid w:val="00D26B6F"/>
    <w:rsid w:val="00D27306"/>
    <w:rsid w:val="00D3037B"/>
    <w:rsid w:val="00D30A84"/>
    <w:rsid w:val="00D31297"/>
    <w:rsid w:val="00D31516"/>
    <w:rsid w:val="00D31D93"/>
    <w:rsid w:val="00D326A6"/>
    <w:rsid w:val="00D32740"/>
    <w:rsid w:val="00D33333"/>
    <w:rsid w:val="00D3466F"/>
    <w:rsid w:val="00D34D0E"/>
    <w:rsid w:val="00D35D90"/>
    <w:rsid w:val="00D3610F"/>
    <w:rsid w:val="00D36656"/>
    <w:rsid w:val="00D366EF"/>
    <w:rsid w:val="00D378C7"/>
    <w:rsid w:val="00D4071B"/>
    <w:rsid w:val="00D411D2"/>
    <w:rsid w:val="00D417B9"/>
    <w:rsid w:val="00D43C71"/>
    <w:rsid w:val="00D449DA"/>
    <w:rsid w:val="00D5167D"/>
    <w:rsid w:val="00D51E1C"/>
    <w:rsid w:val="00D51E6A"/>
    <w:rsid w:val="00D54763"/>
    <w:rsid w:val="00D5619D"/>
    <w:rsid w:val="00D56F4F"/>
    <w:rsid w:val="00D57579"/>
    <w:rsid w:val="00D605FD"/>
    <w:rsid w:val="00D6068D"/>
    <w:rsid w:val="00D60AB0"/>
    <w:rsid w:val="00D6199D"/>
    <w:rsid w:val="00D635EF"/>
    <w:rsid w:val="00D64C6C"/>
    <w:rsid w:val="00D6519A"/>
    <w:rsid w:val="00D65449"/>
    <w:rsid w:val="00D65534"/>
    <w:rsid w:val="00D67377"/>
    <w:rsid w:val="00D7131C"/>
    <w:rsid w:val="00D71552"/>
    <w:rsid w:val="00D71F34"/>
    <w:rsid w:val="00D72DB1"/>
    <w:rsid w:val="00D74263"/>
    <w:rsid w:val="00D77315"/>
    <w:rsid w:val="00D77D58"/>
    <w:rsid w:val="00D80C0B"/>
    <w:rsid w:val="00D8264F"/>
    <w:rsid w:val="00D8385F"/>
    <w:rsid w:val="00D851CD"/>
    <w:rsid w:val="00D8638F"/>
    <w:rsid w:val="00D90F2D"/>
    <w:rsid w:val="00D93ED9"/>
    <w:rsid w:val="00D944E9"/>
    <w:rsid w:val="00D94812"/>
    <w:rsid w:val="00D958FE"/>
    <w:rsid w:val="00D95B11"/>
    <w:rsid w:val="00D96629"/>
    <w:rsid w:val="00D96871"/>
    <w:rsid w:val="00D96CD0"/>
    <w:rsid w:val="00DA058C"/>
    <w:rsid w:val="00DA3026"/>
    <w:rsid w:val="00DA32FC"/>
    <w:rsid w:val="00DA4012"/>
    <w:rsid w:val="00DA4BE1"/>
    <w:rsid w:val="00DA50EF"/>
    <w:rsid w:val="00DA54ED"/>
    <w:rsid w:val="00DA5B58"/>
    <w:rsid w:val="00DA5CDD"/>
    <w:rsid w:val="00DA630C"/>
    <w:rsid w:val="00DA7595"/>
    <w:rsid w:val="00DB2362"/>
    <w:rsid w:val="00DB3644"/>
    <w:rsid w:val="00DB36D3"/>
    <w:rsid w:val="00DB3E38"/>
    <w:rsid w:val="00DB5AB3"/>
    <w:rsid w:val="00DB6A97"/>
    <w:rsid w:val="00DB74BC"/>
    <w:rsid w:val="00DC05D2"/>
    <w:rsid w:val="00DC0AFA"/>
    <w:rsid w:val="00DC0B47"/>
    <w:rsid w:val="00DC252E"/>
    <w:rsid w:val="00DC3FCD"/>
    <w:rsid w:val="00DC494C"/>
    <w:rsid w:val="00DC4F66"/>
    <w:rsid w:val="00DC69A1"/>
    <w:rsid w:val="00DD0C4E"/>
    <w:rsid w:val="00DD1DE6"/>
    <w:rsid w:val="00DD4801"/>
    <w:rsid w:val="00DD49FD"/>
    <w:rsid w:val="00DD4CFE"/>
    <w:rsid w:val="00DD620A"/>
    <w:rsid w:val="00DD6E36"/>
    <w:rsid w:val="00DD6E57"/>
    <w:rsid w:val="00DE4211"/>
    <w:rsid w:val="00DE42CB"/>
    <w:rsid w:val="00DE5B02"/>
    <w:rsid w:val="00DE6E16"/>
    <w:rsid w:val="00DE7126"/>
    <w:rsid w:val="00DF0998"/>
    <w:rsid w:val="00DF1C02"/>
    <w:rsid w:val="00DF36F9"/>
    <w:rsid w:val="00DF3C45"/>
    <w:rsid w:val="00DF3E71"/>
    <w:rsid w:val="00DF46EA"/>
    <w:rsid w:val="00DF4F0B"/>
    <w:rsid w:val="00DF5434"/>
    <w:rsid w:val="00DF718E"/>
    <w:rsid w:val="00DF7267"/>
    <w:rsid w:val="00E018F1"/>
    <w:rsid w:val="00E01C29"/>
    <w:rsid w:val="00E02AD7"/>
    <w:rsid w:val="00E02E62"/>
    <w:rsid w:val="00E042A2"/>
    <w:rsid w:val="00E055F0"/>
    <w:rsid w:val="00E05901"/>
    <w:rsid w:val="00E06B1F"/>
    <w:rsid w:val="00E0782D"/>
    <w:rsid w:val="00E10A8C"/>
    <w:rsid w:val="00E112AA"/>
    <w:rsid w:val="00E112DA"/>
    <w:rsid w:val="00E1199A"/>
    <w:rsid w:val="00E12FE1"/>
    <w:rsid w:val="00E13440"/>
    <w:rsid w:val="00E13DB3"/>
    <w:rsid w:val="00E14A98"/>
    <w:rsid w:val="00E15707"/>
    <w:rsid w:val="00E16ABD"/>
    <w:rsid w:val="00E20032"/>
    <w:rsid w:val="00E21D26"/>
    <w:rsid w:val="00E22FE0"/>
    <w:rsid w:val="00E23395"/>
    <w:rsid w:val="00E239D2"/>
    <w:rsid w:val="00E24AD9"/>
    <w:rsid w:val="00E2562B"/>
    <w:rsid w:val="00E26400"/>
    <w:rsid w:val="00E2698F"/>
    <w:rsid w:val="00E26D03"/>
    <w:rsid w:val="00E27F55"/>
    <w:rsid w:val="00E315BF"/>
    <w:rsid w:val="00E32054"/>
    <w:rsid w:val="00E32578"/>
    <w:rsid w:val="00E34025"/>
    <w:rsid w:val="00E34236"/>
    <w:rsid w:val="00E347F4"/>
    <w:rsid w:val="00E34A2E"/>
    <w:rsid w:val="00E3514D"/>
    <w:rsid w:val="00E35F2F"/>
    <w:rsid w:val="00E36319"/>
    <w:rsid w:val="00E36562"/>
    <w:rsid w:val="00E375FC"/>
    <w:rsid w:val="00E3767A"/>
    <w:rsid w:val="00E41090"/>
    <w:rsid w:val="00E414FA"/>
    <w:rsid w:val="00E41871"/>
    <w:rsid w:val="00E42ADC"/>
    <w:rsid w:val="00E42E50"/>
    <w:rsid w:val="00E4341D"/>
    <w:rsid w:val="00E4371E"/>
    <w:rsid w:val="00E44777"/>
    <w:rsid w:val="00E44D27"/>
    <w:rsid w:val="00E44E3D"/>
    <w:rsid w:val="00E450D0"/>
    <w:rsid w:val="00E45A6A"/>
    <w:rsid w:val="00E47551"/>
    <w:rsid w:val="00E47CC0"/>
    <w:rsid w:val="00E5137C"/>
    <w:rsid w:val="00E5192E"/>
    <w:rsid w:val="00E52B55"/>
    <w:rsid w:val="00E53C2B"/>
    <w:rsid w:val="00E541C4"/>
    <w:rsid w:val="00E559BB"/>
    <w:rsid w:val="00E55D88"/>
    <w:rsid w:val="00E56660"/>
    <w:rsid w:val="00E57237"/>
    <w:rsid w:val="00E61675"/>
    <w:rsid w:val="00E61EB6"/>
    <w:rsid w:val="00E64182"/>
    <w:rsid w:val="00E6476E"/>
    <w:rsid w:val="00E658DD"/>
    <w:rsid w:val="00E667DB"/>
    <w:rsid w:val="00E7183E"/>
    <w:rsid w:val="00E7205E"/>
    <w:rsid w:val="00E7240A"/>
    <w:rsid w:val="00E72E79"/>
    <w:rsid w:val="00E74137"/>
    <w:rsid w:val="00E742F7"/>
    <w:rsid w:val="00E74C85"/>
    <w:rsid w:val="00E77E79"/>
    <w:rsid w:val="00E802E0"/>
    <w:rsid w:val="00E81E3C"/>
    <w:rsid w:val="00E826BC"/>
    <w:rsid w:val="00E82DAE"/>
    <w:rsid w:val="00E82EB7"/>
    <w:rsid w:val="00E82F17"/>
    <w:rsid w:val="00E83011"/>
    <w:rsid w:val="00E836E1"/>
    <w:rsid w:val="00E83B0F"/>
    <w:rsid w:val="00E84A91"/>
    <w:rsid w:val="00E84FA4"/>
    <w:rsid w:val="00E850BC"/>
    <w:rsid w:val="00E860AF"/>
    <w:rsid w:val="00E865C0"/>
    <w:rsid w:val="00E86789"/>
    <w:rsid w:val="00E87F28"/>
    <w:rsid w:val="00E9153E"/>
    <w:rsid w:val="00E917D6"/>
    <w:rsid w:val="00E9245B"/>
    <w:rsid w:val="00E929E2"/>
    <w:rsid w:val="00E93FD0"/>
    <w:rsid w:val="00E94622"/>
    <w:rsid w:val="00E960D6"/>
    <w:rsid w:val="00EA0C4D"/>
    <w:rsid w:val="00EA0D96"/>
    <w:rsid w:val="00EA1076"/>
    <w:rsid w:val="00EA185E"/>
    <w:rsid w:val="00EA259C"/>
    <w:rsid w:val="00EA2A8F"/>
    <w:rsid w:val="00EA300B"/>
    <w:rsid w:val="00EA3C6F"/>
    <w:rsid w:val="00EA642E"/>
    <w:rsid w:val="00EA71B6"/>
    <w:rsid w:val="00EA7870"/>
    <w:rsid w:val="00EB06F7"/>
    <w:rsid w:val="00EB145F"/>
    <w:rsid w:val="00EB30DE"/>
    <w:rsid w:val="00EB323A"/>
    <w:rsid w:val="00EB3C84"/>
    <w:rsid w:val="00EB4864"/>
    <w:rsid w:val="00EB496D"/>
    <w:rsid w:val="00EC0C39"/>
    <w:rsid w:val="00EC13F0"/>
    <w:rsid w:val="00EC3EB0"/>
    <w:rsid w:val="00EC444E"/>
    <w:rsid w:val="00EC5627"/>
    <w:rsid w:val="00EC56A9"/>
    <w:rsid w:val="00EC5AEB"/>
    <w:rsid w:val="00EC6ECE"/>
    <w:rsid w:val="00EC744E"/>
    <w:rsid w:val="00ED0B17"/>
    <w:rsid w:val="00ED0F28"/>
    <w:rsid w:val="00ED1143"/>
    <w:rsid w:val="00ED12A9"/>
    <w:rsid w:val="00ED12B3"/>
    <w:rsid w:val="00ED1877"/>
    <w:rsid w:val="00ED1ACE"/>
    <w:rsid w:val="00ED1D6B"/>
    <w:rsid w:val="00ED3EC8"/>
    <w:rsid w:val="00ED44F5"/>
    <w:rsid w:val="00ED661C"/>
    <w:rsid w:val="00ED6ADE"/>
    <w:rsid w:val="00ED6ECA"/>
    <w:rsid w:val="00ED6FC5"/>
    <w:rsid w:val="00EE29D9"/>
    <w:rsid w:val="00EE2A0A"/>
    <w:rsid w:val="00EE2CD1"/>
    <w:rsid w:val="00EE3F90"/>
    <w:rsid w:val="00EE5107"/>
    <w:rsid w:val="00EE5CBE"/>
    <w:rsid w:val="00EE651D"/>
    <w:rsid w:val="00EE6FEF"/>
    <w:rsid w:val="00EE7B2D"/>
    <w:rsid w:val="00EF08BA"/>
    <w:rsid w:val="00EF2AA7"/>
    <w:rsid w:val="00EF2CF3"/>
    <w:rsid w:val="00EF403D"/>
    <w:rsid w:val="00EF5001"/>
    <w:rsid w:val="00EF50B0"/>
    <w:rsid w:val="00EF60AF"/>
    <w:rsid w:val="00F0050E"/>
    <w:rsid w:val="00F01073"/>
    <w:rsid w:val="00F0306A"/>
    <w:rsid w:val="00F033E9"/>
    <w:rsid w:val="00F0518C"/>
    <w:rsid w:val="00F05890"/>
    <w:rsid w:val="00F05E3D"/>
    <w:rsid w:val="00F06299"/>
    <w:rsid w:val="00F0772E"/>
    <w:rsid w:val="00F0782C"/>
    <w:rsid w:val="00F07CBA"/>
    <w:rsid w:val="00F114AC"/>
    <w:rsid w:val="00F11542"/>
    <w:rsid w:val="00F11C08"/>
    <w:rsid w:val="00F12190"/>
    <w:rsid w:val="00F15E54"/>
    <w:rsid w:val="00F1634B"/>
    <w:rsid w:val="00F16E37"/>
    <w:rsid w:val="00F1784B"/>
    <w:rsid w:val="00F17EBF"/>
    <w:rsid w:val="00F200A0"/>
    <w:rsid w:val="00F20311"/>
    <w:rsid w:val="00F21EC3"/>
    <w:rsid w:val="00F21F1E"/>
    <w:rsid w:val="00F2238C"/>
    <w:rsid w:val="00F22577"/>
    <w:rsid w:val="00F2404C"/>
    <w:rsid w:val="00F25A9C"/>
    <w:rsid w:val="00F25FE6"/>
    <w:rsid w:val="00F269B2"/>
    <w:rsid w:val="00F26A22"/>
    <w:rsid w:val="00F26C3C"/>
    <w:rsid w:val="00F301C0"/>
    <w:rsid w:val="00F3026A"/>
    <w:rsid w:val="00F30DB2"/>
    <w:rsid w:val="00F314DB"/>
    <w:rsid w:val="00F34A8D"/>
    <w:rsid w:val="00F35CF5"/>
    <w:rsid w:val="00F360BA"/>
    <w:rsid w:val="00F37000"/>
    <w:rsid w:val="00F37037"/>
    <w:rsid w:val="00F41973"/>
    <w:rsid w:val="00F42884"/>
    <w:rsid w:val="00F43E9F"/>
    <w:rsid w:val="00F44B3E"/>
    <w:rsid w:val="00F45F1A"/>
    <w:rsid w:val="00F46111"/>
    <w:rsid w:val="00F46120"/>
    <w:rsid w:val="00F47E2A"/>
    <w:rsid w:val="00F5013A"/>
    <w:rsid w:val="00F505F2"/>
    <w:rsid w:val="00F515CD"/>
    <w:rsid w:val="00F52D51"/>
    <w:rsid w:val="00F53BB2"/>
    <w:rsid w:val="00F54264"/>
    <w:rsid w:val="00F54EE7"/>
    <w:rsid w:val="00F56645"/>
    <w:rsid w:val="00F572D0"/>
    <w:rsid w:val="00F578E7"/>
    <w:rsid w:val="00F6177A"/>
    <w:rsid w:val="00F61B53"/>
    <w:rsid w:val="00F620DB"/>
    <w:rsid w:val="00F62555"/>
    <w:rsid w:val="00F6290A"/>
    <w:rsid w:val="00F63715"/>
    <w:rsid w:val="00F6460B"/>
    <w:rsid w:val="00F66A82"/>
    <w:rsid w:val="00F672FF"/>
    <w:rsid w:val="00F70656"/>
    <w:rsid w:val="00F713E0"/>
    <w:rsid w:val="00F72CDC"/>
    <w:rsid w:val="00F754AE"/>
    <w:rsid w:val="00F7594E"/>
    <w:rsid w:val="00F76C19"/>
    <w:rsid w:val="00F775C5"/>
    <w:rsid w:val="00F779CE"/>
    <w:rsid w:val="00F77C0C"/>
    <w:rsid w:val="00F80049"/>
    <w:rsid w:val="00F807DA"/>
    <w:rsid w:val="00F80FB2"/>
    <w:rsid w:val="00F843F8"/>
    <w:rsid w:val="00F84415"/>
    <w:rsid w:val="00F84BDD"/>
    <w:rsid w:val="00F85A3E"/>
    <w:rsid w:val="00F8715B"/>
    <w:rsid w:val="00F87B34"/>
    <w:rsid w:val="00F87E31"/>
    <w:rsid w:val="00F91746"/>
    <w:rsid w:val="00F91A49"/>
    <w:rsid w:val="00F91ACC"/>
    <w:rsid w:val="00F948DC"/>
    <w:rsid w:val="00F9655A"/>
    <w:rsid w:val="00F96880"/>
    <w:rsid w:val="00F96C7E"/>
    <w:rsid w:val="00F97EBB"/>
    <w:rsid w:val="00FA089A"/>
    <w:rsid w:val="00FA1086"/>
    <w:rsid w:val="00FA11A5"/>
    <w:rsid w:val="00FA12C7"/>
    <w:rsid w:val="00FA1C1D"/>
    <w:rsid w:val="00FA1DA6"/>
    <w:rsid w:val="00FA2E94"/>
    <w:rsid w:val="00FA379C"/>
    <w:rsid w:val="00FA388E"/>
    <w:rsid w:val="00FA3CA6"/>
    <w:rsid w:val="00FA5B25"/>
    <w:rsid w:val="00FB0D6E"/>
    <w:rsid w:val="00FB10B9"/>
    <w:rsid w:val="00FB2CB0"/>
    <w:rsid w:val="00FB2EA1"/>
    <w:rsid w:val="00FB4BBB"/>
    <w:rsid w:val="00FB4C95"/>
    <w:rsid w:val="00FB4D9F"/>
    <w:rsid w:val="00FB5423"/>
    <w:rsid w:val="00FB5D28"/>
    <w:rsid w:val="00FB7148"/>
    <w:rsid w:val="00FB79D9"/>
    <w:rsid w:val="00FC0E62"/>
    <w:rsid w:val="00FC257C"/>
    <w:rsid w:val="00FC2DE9"/>
    <w:rsid w:val="00FC3508"/>
    <w:rsid w:val="00FC3D26"/>
    <w:rsid w:val="00FC44A8"/>
    <w:rsid w:val="00FC4B29"/>
    <w:rsid w:val="00FC5955"/>
    <w:rsid w:val="00FC709D"/>
    <w:rsid w:val="00FC7592"/>
    <w:rsid w:val="00FD02E7"/>
    <w:rsid w:val="00FD2220"/>
    <w:rsid w:val="00FD260C"/>
    <w:rsid w:val="00FD4C0B"/>
    <w:rsid w:val="00FD6475"/>
    <w:rsid w:val="00FD6957"/>
    <w:rsid w:val="00FD7280"/>
    <w:rsid w:val="00FD7305"/>
    <w:rsid w:val="00FD74D0"/>
    <w:rsid w:val="00FE3164"/>
    <w:rsid w:val="00FE4EE1"/>
    <w:rsid w:val="00FE51B6"/>
    <w:rsid w:val="00FE5431"/>
    <w:rsid w:val="00FE55B8"/>
    <w:rsid w:val="00FE6A69"/>
    <w:rsid w:val="00FF236F"/>
    <w:rsid w:val="00FF2C4C"/>
    <w:rsid w:val="00FF2F41"/>
    <w:rsid w:val="00FF4046"/>
    <w:rsid w:val="00FF42AC"/>
    <w:rsid w:val="00FF4CD6"/>
    <w:rsid w:val="00FF5B0C"/>
    <w:rsid w:val="00FF68AD"/>
    <w:rsid w:val="00FF7456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C2ACD1"/>
  <w15:docId w15:val="{734C00CB-5E01-41C8-8152-DD6346B0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2" w:qFormat="1"/>
    <w:lsdException w:name="heading 3" w:uiPriority="3" w:qFormat="1"/>
    <w:lsdException w:name="heading 4" w:uiPriority="4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4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74C"/>
    <w:pPr>
      <w:spacing w:before="120"/>
      <w:jc w:val="both"/>
    </w:pPr>
    <w:rPr>
      <w:rFonts w:ascii="Arial" w:hAnsi="Arial"/>
      <w:szCs w:val="24"/>
    </w:rPr>
  </w:style>
  <w:style w:type="paragraph" w:styleId="Titre1">
    <w:name w:val="heading 1"/>
    <w:aliases w:val="Titre 10,Titre 0,H1,GTECH Chap1,Teamlog-T1,PA Chapter,TEAMLOG T1,H,Se...,Titre_1"/>
    <w:basedOn w:val="Normal"/>
    <w:next w:val="Normal"/>
    <w:link w:val="Titre1Car"/>
    <w:uiPriority w:val="1"/>
    <w:qFormat/>
    <w:rsid w:val="00595734"/>
    <w:pPr>
      <w:keepNext/>
      <w:pageBreakBefore/>
      <w:numPr>
        <w:numId w:val="5"/>
      </w:numPr>
      <w:pBdr>
        <w:bottom w:val="single" w:sz="4" w:space="1" w:color="auto"/>
      </w:pBdr>
      <w:spacing w:after="360"/>
      <w:ind w:right="1418"/>
      <w:outlineLvl w:val="0"/>
    </w:pPr>
    <w:rPr>
      <w:b/>
      <w:bCs/>
      <w:sz w:val="36"/>
    </w:rPr>
  </w:style>
  <w:style w:type="paragraph" w:styleId="Titre2">
    <w:name w:val="heading 2"/>
    <w:aliases w:val="H2,GTECH Chap2,Teamlog-T2,PA Major Section,Titre Paragraphe,TEAMLOG T..."/>
    <w:basedOn w:val="Normal"/>
    <w:next w:val="Normal"/>
    <w:link w:val="Titre2Car"/>
    <w:uiPriority w:val="2"/>
    <w:qFormat/>
    <w:rsid w:val="00104A66"/>
    <w:pPr>
      <w:keepNext/>
      <w:numPr>
        <w:ilvl w:val="1"/>
        <w:numId w:val="5"/>
      </w:numPr>
      <w:pBdr>
        <w:bottom w:val="single" w:sz="4" w:space="1" w:color="auto"/>
      </w:pBdr>
      <w:spacing w:before="240" w:after="240"/>
      <w:ind w:left="576"/>
      <w:jc w:val="left"/>
      <w:outlineLvl w:val="1"/>
    </w:pPr>
    <w:rPr>
      <w:b/>
      <w:bCs/>
      <w:sz w:val="22"/>
    </w:rPr>
  </w:style>
  <w:style w:type="paragraph" w:styleId="Titre3">
    <w:name w:val="heading 3"/>
    <w:aliases w:val="Teamlog-T3,H3,T3,Map,PA Minor Section,TEAMLOG T3,Headig3,Level 1 - 1,Heading 31,Heading 32,Heading 33,Heading 311,Heading 321,GSA3,h3,heading 3,3rd level,H31,H32,H311,Tea-T3,Titre 31,t3.T3,l3,CT,3,Titre3,t3,Corps_de_texte,Titre 3 DD,Heading 3"/>
    <w:basedOn w:val="Titre4"/>
    <w:next w:val="Normal"/>
    <w:link w:val="Titre3Car"/>
    <w:uiPriority w:val="3"/>
    <w:qFormat/>
    <w:rsid w:val="00AF0733"/>
    <w:pPr>
      <w:keepLines/>
      <w:numPr>
        <w:ilvl w:val="2"/>
      </w:numPr>
      <w:outlineLvl w:val="2"/>
    </w:pPr>
  </w:style>
  <w:style w:type="paragraph" w:styleId="Titre4">
    <w:name w:val="heading 4"/>
    <w:aliases w:val="H4,Teamlog-T4,PA Micro Section,TEAMLOG T4,Level 2 - a,Article,Tea-T4,..."/>
    <w:basedOn w:val="Normal"/>
    <w:next w:val="Normal"/>
    <w:link w:val="Titre4Car"/>
    <w:uiPriority w:val="4"/>
    <w:qFormat/>
    <w:rsid w:val="00AF0733"/>
    <w:pPr>
      <w:keepNext/>
      <w:numPr>
        <w:ilvl w:val="3"/>
        <w:numId w:val="5"/>
      </w:numPr>
      <w:pBdr>
        <w:bottom w:val="single" w:sz="4" w:space="1" w:color="auto"/>
      </w:pBdr>
      <w:jc w:val="left"/>
      <w:outlineLvl w:val="3"/>
    </w:pPr>
    <w:rPr>
      <w:b/>
      <w:bCs/>
      <w:sz w:val="18"/>
    </w:rPr>
  </w:style>
  <w:style w:type="paragraph" w:styleId="Titre5">
    <w:name w:val="heading 5"/>
    <w:aliases w:val="H5,PA Pico Section,Level 3 - i,Teamlog-T5,Proposal Center 5,Bloc,Heading 5,Bloc1,Bloc2,Bloc3,Bloc4,Roman list,T5,ASAPHeading 5,Contrat 5,Texte inter,TEXTE INTER,Chapitre 1.1.1.1.,niveau 5,Sous-chapitre (niveau 4),Org Heading 3,Titre5,heading 5,t"/>
    <w:basedOn w:val="Normal"/>
    <w:next w:val="Normal"/>
    <w:link w:val="Titre5Car"/>
    <w:unhideWhenUsed/>
    <w:qFormat/>
    <w:rsid w:val="00C969BB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PA Appendix,Legal Level 1.,Proposal Center 6,H6,Heading 6,Bullet list,Annexe1,T6,XÜberschrift 6,Renvoi Noir,Niveau 6,Niveau6,h6,Lev 6,sub-dash,sd,5,Aston T6,(Shift Ctrl 6),DO NOT USE_h6,Titre 6 CS,Ref Heading 3,rh3,Ref Heading 31,rh31,H61"/>
    <w:basedOn w:val="Normal"/>
    <w:next w:val="Normal"/>
    <w:link w:val="Titre6Car"/>
    <w:unhideWhenUsed/>
    <w:qFormat/>
    <w:rsid w:val="00C969BB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aliases w:val="Annexe 1,PA Appendix Major,Annexe2,Legal Level 1.1.,Proposal Center 7,Renvoi Bleu,letter list,lettered list,H7,Niveau 7,Niveau7,Lev 7,Aston T7,(Shift Ctrl 7),figure caption,Titre 7 CS,Annexe 21,Annexe 22,Annexe 23,Annexe 24,T7,T"/>
    <w:basedOn w:val="Normal"/>
    <w:next w:val="Normal"/>
    <w:link w:val="Titre7Car"/>
    <w:unhideWhenUsed/>
    <w:qFormat/>
    <w:rsid w:val="00C969BB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69BB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69BB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0 Car,Titre 0 Car,H1 Car,GTECH Chap1 Car,Teamlog-T1 Car,PA Chapter Car,TEAMLOG T1 Car,H Car,Se... Car,Titre_1 Car"/>
    <w:link w:val="Titre1"/>
    <w:uiPriority w:val="9"/>
    <w:locked/>
    <w:rsid w:val="00595734"/>
    <w:rPr>
      <w:rFonts w:ascii="Arial" w:hAnsi="Arial"/>
      <w:b/>
      <w:bCs/>
      <w:sz w:val="36"/>
      <w:szCs w:val="24"/>
    </w:rPr>
  </w:style>
  <w:style w:type="character" w:customStyle="1" w:styleId="Titre2Car">
    <w:name w:val="Titre 2 Car"/>
    <w:aliases w:val="H2 Car,GTECH Chap2 Car,Teamlog-T2 Car,PA Major Section Car,Titre Paragraphe Car,TEAMLOG T... Car"/>
    <w:link w:val="Titre2"/>
    <w:uiPriority w:val="9"/>
    <w:rsid w:val="00104A66"/>
    <w:rPr>
      <w:rFonts w:ascii="Arial" w:hAnsi="Arial"/>
      <w:b/>
      <w:bCs/>
      <w:sz w:val="22"/>
      <w:szCs w:val="24"/>
    </w:rPr>
  </w:style>
  <w:style w:type="character" w:customStyle="1" w:styleId="Titre3Car">
    <w:name w:val="Titre 3 Car"/>
    <w:aliases w:val="Teamlog-T3 Car,H3 Car,T3 Car,Map Car,PA Minor Section Car,TEAMLOG T3 Car,Headig3 Car,Level 1 - 1 Car,Heading 31 Car,Heading 32 Car,Heading 33 Car,Heading 311 Car,Heading 321 Car,GSA3 Car,h3 Car,heading 3 Car,3rd level Car,H31 Car,H32 Car"/>
    <w:link w:val="Titre3"/>
    <w:uiPriority w:val="9"/>
    <w:rsid w:val="00AF0733"/>
    <w:rPr>
      <w:rFonts w:ascii="Arial" w:hAnsi="Arial"/>
      <w:b/>
      <w:bCs/>
      <w:sz w:val="18"/>
      <w:szCs w:val="24"/>
    </w:rPr>
  </w:style>
  <w:style w:type="character" w:customStyle="1" w:styleId="Titre4Car">
    <w:name w:val="Titre 4 Car"/>
    <w:aliases w:val="H4 Car,Teamlog-T4 Car,PA Micro Section Car,TEAMLOG T4 Car,Level 2 - a Car,Article Car,Tea-T4 Car,... Car"/>
    <w:link w:val="Titre4"/>
    <w:uiPriority w:val="9"/>
    <w:rsid w:val="00AF0733"/>
    <w:rPr>
      <w:rFonts w:ascii="Arial" w:hAnsi="Arial"/>
      <w:b/>
      <w:bCs/>
      <w:sz w:val="18"/>
      <w:szCs w:val="24"/>
    </w:rPr>
  </w:style>
  <w:style w:type="paragraph" w:customStyle="1" w:styleId="Titredocument">
    <w:name w:val="Titre document"/>
    <w:rsid w:val="00595734"/>
    <w:pPr>
      <w:pBdr>
        <w:top w:val="single" w:sz="4" w:space="3" w:color="auto" w:shadow="1"/>
      </w:pBdr>
    </w:pPr>
    <w:rPr>
      <w:b/>
      <w:bCs/>
      <w:i/>
      <w:iCs/>
      <w:caps/>
      <w:sz w:val="48"/>
    </w:rPr>
  </w:style>
  <w:style w:type="paragraph" w:styleId="Corpsdetexte2">
    <w:name w:val="Body Text 2"/>
    <w:basedOn w:val="Normal"/>
    <w:link w:val="Corpsdetexte2Car"/>
    <w:uiPriority w:val="99"/>
    <w:rPr>
      <w:b/>
      <w:bCs/>
      <w:sz w:val="32"/>
    </w:rPr>
  </w:style>
  <w:style w:type="character" w:customStyle="1" w:styleId="Corpsdetexte2Car">
    <w:name w:val="Corps de texte 2 Car"/>
    <w:link w:val="Corpsdetexte2"/>
    <w:uiPriority w:val="99"/>
    <w:semiHidden/>
    <w:rsid w:val="00D47637"/>
    <w:rPr>
      <w:rFonts w:ascii="Arial" w:hAnsi="Arial"/>
      <w:szCs w:val="24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  <w:rPr>
      <w:sz w:val="22"/>
    </w:rPr>
  </w:style>
  <w:style w:type="character" w:customStyle="1" w:styleId="En-tteCar">
    <w:name w:val="En-tête Car"/>
    <w:link w:val="En-tte"/>
    <w:uiPriority w:val="99"/>
    <w:locked/>
    <w:rsid w:val="009351E8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  <w:rPr>
      <w:sz w:val="22"/>
    </w:rPr>
  </w:style>
  <w:style w:type="character" w:customStyle="1" w:styleId="PieddepageCar">
    <w:name w:val="Pied de page Car"/>
    <w:link w:val="Pieddepage"/>
    <w:uiPriority w:val="99"/>
    <w:locked/>
    <w:rsid w:val="00EE5107"/>
    <w:rPr>
      <w:rFonts w:ascii="Arial" w:hAnsi="Arial"/>
      <w:sz w:val="24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num" w:pos="360"/>
      </w:tabs>
      <w:ind w:left="360" w:hanging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rsid w:val="00D47637"/>
    <w:rPr>
      <w:rFonts w:ascii="Arial" w:hAnsi="Arial"/>
      <w:szCs w:val="24"/>
    </w:rPr>
  </w:style>
  <w:style w:type="paragraph" w:styleId="Retraitcorpsdetexte2">
    <w:name w:val="Body Text Indent 2"/>
    <w:basedOn w:val="Normal"/>
    <w:link w:val="Retraitcorpsdetexte2Car"/>
    <w:uiPriority w:val="99"/>
    <w:pPr>
      <w:ind w:left="720" w:hanging="360"/>
    </w:pPr>
    <w:rPr>
      <w:i/>
      <w:iCs/>
    </w:rPr>
  </w:style>
  <w:style w:type="character" w:customStyle="1" w:styleId="Retraitcorpsdetexte2Car">
    <w:name w:val="Retrait corps de texte 2 Car"/>
    <w:link w:val="Retraitcorpsdetexte2"/>
    <w:uiPriority w:val="99"/>
    <w:semiHidden/>
    <w:rsid w:val="00D47637"/>
    <w:rPr>
      <w:rFonts w:ascii="Arial" w:hAnsi="Arial"/>
      <w:szCs w:val="24"/>
    </w:rPr>
  </w:style>
  <w:style w:type="paragraph" w:styleId="Retraitcorpsdetexte3">
    <w:name w:val="Body Text Indent 3"/>
    <w:basedOn w:val="Normal"/>
    <w:link w:val="Retraitcorpsdetexte3Car"/>
    <w:uiPriority w:val="99"/>
    <w:pPr>
      <w:ind w:left="720" w:hanging="360"/>
    </w:pPr>
    <w:rPr>
      <w:i/>
      <w:iCs/>
      <w:sz w:val="18"/>
    </w:rPr>
  </w:style>
  <w:style w:type="character" w:customStyle="1" w:styleId="Retraitcorpsdetexte3Car">
    <w:name w:val="Retrait corps de texte 3 Car"/>
    <w:link w:val="Retraitcorpsdetexte3"/>
    <w:uiPriority w:val="99"/>
    <w:semiHidden/>
    <w:rsid w:val="00D47637"/>
    <w:rPr>
      <w:rFonts w:ascii="Arial" w:hAnsi="Arial"/>
      <w:sz w:val="16"/>
      <w:szCs w:val="16"/>
    </w:rPr>
  </w:style>
  <w:style w:type="paragraph" w:styleId="Corpsdetexte3">
    <w:name w:val="Body Text 3"/>
    <w:basedOn w:val="Normal"/>
    <w:link w:val="Corpsdetexte3Car"/>
    <w:uiPriority w:val="99"/>
    <w:rPr>
      <w:b/>
      <w:bCs/>
      <w:sz w:val="18"/>
    </w:rPr>
  </w:style>
  <w:style w:type="character" w:customStyle="1" w:styleId="Corpsdetexte3Car">
    <w:name w:val="Corps de texte 3 Car"/>
    <w:link w:val="Corpsdetexte3"/>
    <w:uiPriority w:val="99"/>
    <w:semiHidden/>
    <w:rsid w:val="00D47637"/>
    <w:rPr>
      <w:rFonts w:ascii="Arial" w:hAnsi="Arial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5D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4C5D3B"/>
    <w:rPr>
      <w:rFonts w:ascii="Tahoma" w:hAnsi="Tahoma"/>
      <w:sz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37C0"/>
    <w:pPr>
      <w:framePr w:hSpace="187" w:wrap="around" w:hAnchor="margin" w:yAlign="bottom"/>
      <w:spacing w:after="300"/>
      <w:contextualSpacing/>
    </w:pPr>
    <w:rPr>
      <w:rFonts w:cs="Arial"/>
      <w:color w:val="EEECE1"/>
      <w:spacing w:val="5"/>
      <w:kern w:val="28"/>
      <w:sz w:val="96"/>
      <w:szCs w:val="96"/>
    </w:rPr>
  </w:style>
  <w:style w:type="character" w:customStyle="1" w:styleId="TitreCar">
    <w:name w:val="Titre Car"/>
    <w:link w:val="Titre"/>
    <w:uiPriority w:val="10"/>
    <w:locked/>
    <w:rsid w:val="004C37C0"/>
    <w:rPr>
      <w:rFonts w:ascii="Arial" w:hAnsi="Arial" w:cs="Arial"/>
      <w:color w:val="EEECE1"/>
      <w:spacing w:val="5"/>
      <w:kern w:val="28"/>
      <w:sz w:val="96"/>
      <w:szCs w:val="96"/>
    </w:rPr>
  </w:style>
  <w:style w:type="paragraph" w:styleId="Paragraphedeliste">
    <w:name w:val="List Paragraph"/>
    <w:basedOn w:val="Normal"/>
    <w:link w:val="ParagraphedelisteCar"/>
    <w:uiPriority w:val="34"/>
    <w:qFormat/>
    <w:rsid w:val="00A357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323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En-ttedetabledesmatires">
    <w:name w:val="TOC Heading"/>
    <w:basedOn w:val="Titre1"/>
    <w:next w:val="Normal"/>
    <w:uiPriority w:val="39"/>
    <w:unhideWhenUsed/>
    <w:rsid w:val="00A80115"/>
    <w:pPr>
      <w:keepLines/>
      <w:spacing w:before="480" w:line="276" w:lineRule="auto"/>
      <w:ind w:right="0"/>
      <w:jc w:val="left"/>
      <w:outlineLvl w:val="9"/>
    </w:pPr>
    <w:rPr>
      <w:rFonts w:ascii="Cambria" w:hAnsi="Cambria"/>
      <w:b w:val="0"/>
      <w:bCs w:val="0"/>
      <w:color w:val="365F91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80115"/>
    <w:pPr>
      <w:spacing w:after="100"/>
    </w:pPr>
  </w:style>
  <w:style w:type="character" w:styleId="Lienhypertexte">
    <w:name w:val="Hyperlink"/>
    <w:uiPriority w:val="99"/>
    <w:unhideWhenUsed/>
    <w:rsid w:val="00A80115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80115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A80115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Rvision">
    <w:name w:val="Revision"/>
    <w:hidden/>
    <w:uiPriority w:val="99"/>
    <w:semiHidden/>
    <w:rsid w:val="0082235A"/>
    <w:rPr>
      <w:rFonts w:ascii="Arial" w:hAnsi="Arial"/>
      <w:szCs w:val="24"/>
    </w:rPr>
  </w:style>
  <w:style w:type="character" w:styleId="Marquedecommentaire">
    <w:name w:val="annotation reference"/>
    <w:uiPriority w:val="99"/>
    <w:semiHidden/>
    <w:unhideWhenUsed/>
    <w:rsid w:val="00941C37"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1C37"/>
    <w:rPr>
      <w:szCs w:val="20"/>
    </w:rPr>
  </w:style>
  <w:style w:type="character" w:customStyle="1" w:styleId="CommentaireCar">
    <w:name w:val="Commentaire Car"/>
    <w:link w:val="Commentaire"/>
    <w:uiPriority w:val="99"/>
    <w:semiHidden/>
    <w:locked/>
    <w:rsid w:val="00941C37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1C3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locked/>
    <w:rsid w:val="00941C37"/>
    <w:rPr>
      <w:rFonts w:ascii="Arial" w:hAnsi="Arial"/>
      <w:b/>
    </w:rPr>
  </w:style>
  <w:style w:type="table" w:styleId="Grilledutableau">
    <w:name w:val="Table Grid"/>
    <w:basedOn w:val="TableauNormal"/>
    <w:rsid w:val="007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797F0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5">
    <w:name w:val="Light Shading Accent 5"/>
    <w:basedOn w:val="TableauNormal"/>
    <w:uiPriority w:val="60"/>
    <w:rsid w:val="00670C6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steclaire-Accent1">
    <w:name w:val="Light List Accent 1"/>
    <w:basedOn w:val="TableauNormal"/>
    <w:uiPriority w:val="61"/>
    <w:rsid w:val="00670C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llemoyenne1-Accent1">
    <w:name w:val="Medium Grid 1 Accent 1"/>
    <w:basedOn w:val="TableauNormal"/>
    <w:uiPriority w:val="67"/>
    <w:rsid w:val="00FC3D2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Grilleclaire-Accent1">
    <w:name w:val="Light Grid Accent 1"/>
    <w:basedOn w:val="TableauNormal"/>
    <w:uiPriority w:val="62"/>
    <w:rsid w:val="00FC3D2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Verdana" w:eastAsia="Times New Roman" w:hAnsi="Verdan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Verdana" w:eastAsia="Times New Roman" w:hAnsi="Verdana" w:cs="Times New Roman"/>
        <w:b/>
        <w:bCs/>
      </w:rPr>
    </w:tblStylePr>
    <w:tblStylePr w:type="lastCol"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Sansinterligne">
    <w:name w:val="No Spacing"/>
    <w:uiPriority w:val="1"/>
    <w:qFormat/>
    <w:rsid w:val="00C14E01"/>
    <w:rPr>
      <w:rFonts w:ascii="Arial" w:hAnsi="Arial"/>
      <w:szCs w:val="24"/>
    </w:rPr>
  </w:style>
  <w:style w:type="paragraph" w:customStyle="1" w:styleId="Puce2">
    <w:name w:val="Puce 2"/>
    <w:basedOn w:val="Normal"/>
    <w:qFormat/>
    <w:rsid w:val="004C37C0"/>
    <w:pPr>
      <w:numPr>
        <w:ilvl w:val="1"/>
        <w:numId w:val="1"/>
      </w:numPr>
      <w:spacing w:after="240"/>
    </w:pPr>
  </w:style>
  <w:style w:type="paragraph" w:customStyle="1" w:styleId="Puce1">
    <w:name w:val="Puce 1"/>
    <w:basedOn w:val="Normal"/>
    <w:qFormat/>
    <w:rsid w:val="004C37C0"/>
    <w:pPr>
      <w:numPr>
        <w:numId w:val="1"/>
      </w:numPr>
      <w:spacing w:after="240"/>
    </w:pPr>
  </w:style>
  <w:style w:type="paragraph" w:customStyle="1" w:styleId="Puce1suite">
    <w:name w:val="Puce 1 suite"/>
    <w:basedOn w:val="Normal"/>
    <w:qFormat/>
    <w:rsid w:val="006F0517"/>
    <w:pPr>
      <w:spacing w:after="120"/>
      <w:ind w:left="357"/>
    </w:pPr>
  </w:style>
  <w:style w:type="paragraph" w:customStyle="1" w:styleId="Puce2suite">
    <w:name w:val="Puce 2 suite"/>
    <w:basedOn w:val="Puce2"/>
    <w:qFormat/>
    <w:rsid w:val="006F0517"/>
    <w:pPr>
      <w:numPr>
        <w:ilvl w:val="0"/>
        <w:numId w:val="0"/>
      </w:numPr>
      <w:spacing w:after="120"/>
      <w:ind w:left="1440"/>
    </w:pPr>
  </w:style>
  <w:style w:type="paragraph" w:customStyle="1" w:styleId="Image">
    <w:name w:val="Image"/>
    <w:basedOn w:val="Normal"/>
    <w:rsid w:val="004C37C0"/>
    <w:pPr>
      <w:spacing w:after="240"/>
      <w:jc w:val="center"/>
    </w:pPr>
    <w:rPr>
      <w:szCs w:val="20"/>
    </w:rPr>
  </w:style>
  <w:style w:type="paragraph" w:customStyle="1" w:styleId="Encadrmee">
    <w:name w:val="Encadré mee"/>
    <w:basedOn w:val="Normal"/>
    <w:qFormat/>
    <w:rsid w:val="00104A66"/>
    <w:pPr>
      <w:shd w:val="clear" w:color="auto" w:fill="DBE5F1" w:themeFill="accent1" w:themeFillTint="33"/>
    </w:pPr>
    <w:rPr>
      <w:b/>
    </w:rPr>
  </w:style>
  <w:style w:type="paragraph" w:customStyle="1" w:styleId="Titresansnum">
    <w:name w:val="Titre sans num"/>
    <w:basedOn w:val="Titre1"/>
    <w:qFormat/>
    <w:rsid w:val="00243999"/>
    <w:pPr>
      <w:pageBreakBefore w:val="0"/>
      <w:numPr>
        <w:numId w:val="0"/>
      </w:numPr>
    </w:pPr>
  </w:style>
  <w:style w:type="character" w:customStyle="1" w:styleId="StyleGras">
    <w:name w:val="Style Gras"/>
    <w:basedOn w:val="Policepardfaut"/>
    <w:rsid w:val="00E667DB"/>
    <w:rPr>
      <w:rFonts w:ascii="Arial" w:hAnsi="Arial"/>
      <w:b/>
      <w:bCs/>
      <w:color w:val="1F497D" w:themeColor="text2"/>
      <w:sz w:val="20"/>
    </w:rPr>
  </w:style>
  <w:style w:type="paragraph" w:customStyle="1" w:styleId="StylePuce1Gras">
    <w:name w:val="Style Puce 1 + Gras"/>
    <w:basedOn w:val="Puce1"/>
    <w:rsid w:val="00E667DB"/>
    <w:rPr>
      <w:b/>
      <w:bCs/>
      <w:color w:val="1F497D" w:themeColor="text2"/>
    </w:rPr>
  </w:style>
  <w:style w:type="character" w:customStyle="1" w:styleId="Titre5Car">
    <w:name w:val="Titre 5 Car"/>
    <w:aliases w:val="H5 Car,PA Pico Section Car,Level 3 - i Car,Teamlog-T5 Car,Proposal Center 5 Car,Bloc Car,Heading 5 Car,Bloc1 Car,Bloc2 Car,Bloc3 Car,Bloc4 Car,Roman list Car,T5 Car,ASAPHeading 5 Car,Contrat 5 Car,Texte inter Car,TEXTE INTER Car,niveau 5 Car"/>
    <w:basedOn w:val="Policepardfaut"/>
    <w:link w:val="Titre5"/>
    <w:uiPriority w:val="9"/>
    <w:semiHidden/>
    <w:rsid w:val="00C969BB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Titre6Car">
    <w:name w:val="Titre 6 Car"/>
    <w:aliases w:val="PA Appendix Car,Legal Level 1. Car,Proposal Center 6 Car,H6 Car,Heading 6 Car,Bullet list Car,Annexe1 Car,T6 Car,XÜberschrift 6 Car,Renvoi Noir Car,Niveau 6 Car,Niveau6 Car,h6 Car,Lev 6 Car,sub-dash Car,sd Car,5 Car,Aston T6 Car,rh3 Car"/>
    <w:basedOn w:val="Policepardfaut"/>
    <w:link w:val="Titre6"/>
    <w:uiPriority w:val="9"/>
    <w:semiHidden/>
    <w:rsid w:val="00C969BB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Titre7Car">
    <w:name w:val="Titre 7 Car"/>
    <w:aliases w:val="Annexe 1 Car,PA Appendix Major Car,Annexe2 Car,Legal Level 1.1. Car,Proposal Center 7 Car,Renvoi Bleu Car,letter list Car,lettered list Car,H7 Car,Niveau 7 Car,Niveau7 Car,Lev 7 Car,Aston T7 Car,(Shift Ctrl 7) Car,figure caption Car,T7 Car"/>
    <w:basedOn w:val="Policepardfaut"/>
    <w:link w:val="Titre7"/>
    <w:uiPriority w:val="9"/>
    <w:semiHidden/>
    <w:rsid w:val="00C969BB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969B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C969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Style1">
    <w:name w:val="Style1"/>
    <w:uiPriority w:val="99"/>
    <w:rsid w:val="00C969BB"/>
    <w:pPr>
      <w:numPr>
        <w:numId w:val="7"/>
      </w:numPr>
    </w:pPr>
  </w:style>
  <w:style w:type="paragraph" w:customStyle="1" w:styleId="Puce3">
    <w:name w:val="Puce 3"/>
    <w:basedOn w:val="Puce2"/>
    <w:qFormat/>
    <w:rsid w:val="008E3EF9"/>
    <w:pPr>
      <w:numPr>
        <w:ilvl w:val="2"/>
      </w:numPr>
    </w:pPr>
  </w:style>
  <w:style w:type="character" w:customStyle="1" w:styleId="Miseenvaleur">
    <w:name w:val="Mise en valeur"/>
    <w:basedOn w:val="StyleGras"/>
    <w:uiPriority w:val="7"/>
    <w:qFormat/>
    <w:rsid w:val="00595734"/>
    <w:rPr>
      <w:rFonts w:ascii="Arial" w:hAnsi="Arial"/>
      <w:b/>
      <w:bCs/>
      <w:color w:val="1F497D" w:themeColor="text2"/>
      <w:sz w:val="20"/>
    </w:rPr>
  </w:style>
  <w:style w:type="character" w:customStyle="1" w:styleId="ParagraphedelisteCar">
    <w:name w:val="Paragraphe de liste Car"/>
    <w:link w:val="Paragraphedeliste"/>
    <w:uiPriority w:val="34"/>
    <w:rsid w:val="00927E3A"/>
    <w:rPr>
      <w:rFonts w:ascii="Arial" w:hAnsi="Arial"/>
      <w:szCs w:val="24"/>
    </w:rPr>
  </w:style>
  <w:style w:type="paragraph" w:styleId="Retraitnormal">
    <w:name w:val="Normal Indent"/>
    <w:basedOn w:val="Normal"/>
    <w:uiPriority w:val="14"/>
    <w:qFormat/>
    <w:rsid w:val="00927E3A"/>
    <w:pPr>
      <w:keepLines/>
      <w:spacing w:before="240"/>
      <w:ind w:left="851"/>
    </w:pPr>
    <w:rPr>
      <w:szCs w:val="20"/>
    </w:rPr>
  </w:style>
  <w:style w:type="paragraph" w:customStyle="1" w:styleId="Petittitre">
    <w:name w:val="Petit titre"/>
    <w:basedOn w:val="Normal"/>
    <w:rsid w:val="0059573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20" w:color="auto" w:fill="FFFFFF"/>
      <w:spacing w:before="240"/>
      <w:jc w:val="center"/>
    </w:pPr>
    <w:rPr>
      <w:rFonts w:ascii="Times New Roman" w:hAnsi="Times New Roman"/>
      <w:b/>
      <w:i/>
      <w:caps/>
      <w:sz w:val="48"/>
      <w:szCs w:val="20"/>
    </w:rPr>
  </w:style>
  <w:style w:type="paragraph" w:customStyle="1" w:styleId="Sous-titredudocument">
    <w:name w:val="Sous-titre du document"/>
    <w:basedOn w:val="Petittitre"/>
    <w:rsid w:val="00595734"/>
    <w:pPr>
      <w:pBdr>
        <w:top w:val="single" w:sz="4" w:space="3" w:color="auto" w:shadow="1"/>
      </w:pBdr>
      <w:shd w:val="clear" w:color="auto" w:fill="auto"/>
    </w:pPr>
    <w:rPr>
      <w:bCs/>
      <w:i w:val="0"/>
      <w:sz w:val="28"/>
    </w:rPr>
  </w:style>
  <w:style w:type="paragraph" w:customStyle="1" w:styleId="titretableau">
    <w:name w:val="titre tableau"/>
    <w:basedOn w:val="Normal"/>
    <w:rsid w:val="001F374C"/>
    <w:pPr>
      <w:shd w:val="solid" w:color="C6D9F1" w:themeColor="text2" w:themeTint="33" w:fill="FFFFFF"/>
      <w:spacing w:before="0"/>
      <w:jc w:val="center"/>
    </w:pPr>
    <w:rPr>
      <w:b/>
      <w:szCs w:val="20"/>
    </w:rPr>
  </w:style>
  <w:style w:type="paragraph" w:customStyle="1" w:styleId="Aide">
    <w:name w:val="Aide"/>
    <w:basedOn w:val="Normal"/>
    <w:link w:val="AideCar"/>
    <w:rsid w:val="00F45F1A"/>
    <w:pPr>
      <w:keepNext/>
    </w:pPr>
    <w:rPr>
      <w:i/>
      <w:color w:val="1F497D" w:themeColor="text2"/>
    </w:rPr>
  </w:style>
  <w:style w:type="character" w:customStyle="1" w:styleId="AideCar">
    <w:name w:val="Aide Car"/>
    <w:basedOn w:val="Policepardfaut"/>
    <w:link w:val="Aide"/>
    <w:rsid w:val="00F45F1A"/>
    <w:rPr>
      <w:rFonts w:ascii="Arial" w:hAnsi="Arial"/>
      <w:i/>
      <w:color w:val="1F497D" w:themeColor="text2"/>
      <w:szCs w:val="24"/>
    </w:rPr>
  </w:style>
  <w:style w:type="paragraph" w:customStyle="1" w:styleId="Information">
    <w:name w:val="Information"/>
    <w:basedOn w:val="Normal"/>
    <w:rsid w:val="00595734"/>
    <w:pPr>
      <w:pBdr>
        <w:bottom w:val="single" w:sz="6" w:space="1" w:color="auto"/>
      </w:pBdr>
      <w:spacing w:before="0"/>
    </w:pPr>
    <w:rPr>
      <w:b/>
      <w:bCs/>
      <w:caps/>
      <w:szCs w:val="20"/>
    </w:rPr>
  </w:style>
  <w:style w:type="paragraph" w:customStyle="1" w:styleId="Sommaire">
    <w:name w:val="Sommaire"/>
    <w:basedOn w:val="Titre1"/>
    <w:qFormat/>
    <w:rsid w:val="00595734"/>
    <w:pPr>
      <w:numPr>
        <w:numId w:val="0"/>
      </w:numPr>
    </w:pPr>
  </w:style>
  <w:style w:type="paragraph" w:styleId="Corpsdetexte">
    <w:name w:val="Body Text"/>
    <w:basedOn w:val="Normal"/>
    <w:link w:val="CorpsdetexteCar"/>
    <w:unhideWhenUsed/>
    <w:rsid w:val="006671A7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6671A7"/>
    <w:rPr>
      <w:rFonts w:ascii="Arial" w:hAnsi="Arial"/>
      <w:szCs w:val="24"/>
    </w:rPr>
  </w:style>
  <w:style w:type="paragraph" w:customStyle="1" w:styleId="Tableaupremireligne">
    <w:name w:val="Tableau première ligne"/>
    <w:basedOn w:val="Normal"/>
    <w:uiPriority w:val="99"/>
    <w:rsid w:val="006671A7"/>
    <w:pPr>
      <w:keepNext/>
      <w:keepLines/>
      <w:spacing w:before="0"/>
      <w:jc w:val="center"/>
    </w:pPr>
    <w:rPr>
      <w:smallCaps/>
      <w:color w:val="000080"/>
      <w:sz w:val="22"/>
      <w:szCs w:val="20"/>
    </w:rPr>
  </w:style>
  <w:style w:type="table" w:styleId="Tramemoyenne1-Accent1">
    <w:name w:val="Medium Shading 1 Accent 1"/>
    <w:basedOn w:val="TableauNormal"/>
    <w:uiPriority w:val="63"/>
    <w:rsid w:val="006671A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uceAide">
    <w:name w:val="Puce Aide"/>
    <w:basedOn w:val="Puce1"/>
    <w:qFormat/>
    <w:rsid w:val="001F374C"/>
    <w:rPr>
      <w:i/>
      <w:color w:val="1F497D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644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998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402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51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04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403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470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6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633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21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863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8529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379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508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490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9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9618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1714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0897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469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60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93">
          <w:marLeft w:val="103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58">
          <w:marLeft w:val="562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7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86">
          <w:marLeft w:val="27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90">
          <w:marLeft w:val="27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0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17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13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63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75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4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94">
          <w:marLeft w:val="103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89">
          <w:marLeft w:val="13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15">
          <w:marLeft w:val="13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57">
          <w:marLeft w:val="13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83">
          <w:marLeft w:val="13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85">
          <w:marLeft w:val="562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07">
          <w:marLeft w:val="13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19">
          <w:marLeft w:val="13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23">
          <w:marLeft w:val="13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64">
          <w:marLeft w:val="13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85">
          <w:marLeft w:val="13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22">
          <w:marLeft w:val="103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8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883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3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6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21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78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17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98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37">
          <w:marLeft w:val="103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73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9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19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19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47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94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57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73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31">
          <w:marLeft w:val="103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84">
          <w:marLeft w:val="562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23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44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53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67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84">
          <w:marLeft w:val="27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78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04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12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87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81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2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6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3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9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1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6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2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00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9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2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5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0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9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03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13">
          <w:marLeft w:val="180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9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28">
          <w:marLeft w:val="180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6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7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7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06">
          <w:marLeft w:val="180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11">
          <w:marLeft w:val="27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58">
          <w:marLeft w:val="27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11">
          <w:marLeft w:val="27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05">
          <w:marLeft w:val="27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16">
          <w:marLeft w:val="27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63">
          <w:marLeft w:val="27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114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25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05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89">
          <w:marLeft w:val="1800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90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133">
          <w:marLeft w:val="27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80">
          <w:marLeft w:val="27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29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33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79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18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27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43">
          <w:marLeft w:val="562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54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87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35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10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112">
          <w:marLeft w:val="138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17">
          <w:marLeft w:val="103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57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74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0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2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201">
          <w:marLeft w:val="562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118">
          <w:marLeft w:val="103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7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2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8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3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7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54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9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7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4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96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01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55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37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9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9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218">
          <w:marLeft w:val="27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22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06">
          <w:marLeft w:val="27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86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24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45">
          <w:marLeft w:val="103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25">
          <w:marLeft w:val="103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97">
          <w:marLeft w:val="103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3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56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40">
          <w:marLeft w:val="562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81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36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79">
          <w:marLeft w:val="138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889">
          <w:marLeft w:val="138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54">
          <w:marLeft w:val="138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138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77">
          <w:marLeft w:val="138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02">
          <w:marLeft w:val="103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21">
          <w:marLeft w:val="138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26">
          <w:marLeft w:val="138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89">
          <w:marLeft w:val="138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13">
          <w:marLeft w:val="138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04">
          <w:marLeft w:val="562"/>
          <w:marRight w:val="0"/>
          <w:marTop w:val="3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0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2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8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18">
          <w:marLeft w:val="27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51">
          <w:marLeft w:val="27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91">
          <w:marLeft w:val="274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03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2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0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3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115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7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72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00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84">
          <w:marLeft w:val="562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41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76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885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14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16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52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53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76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62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21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42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87">
          <w:marLeft w:val="138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14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9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9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168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9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7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8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23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3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94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3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7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8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14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53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95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0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9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20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4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66">
          <w:marLeft w:val="103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8">
          <w:marLeft w:val="103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47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5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49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4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0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212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49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33">
          <w:marLeft w:val="562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45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04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59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225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6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74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03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11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22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95">
          <w:marLeft w:val="180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24">
          <w:marLeft w:val="103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30">
          <w:marLeft w:val="103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90">
          <w:marLeft w:val="562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09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8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79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88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5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2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7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13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03">
          <w:marLeft w:val="103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98">
          <w:marLeft w:val="103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96">
          <w:marLeft w:val="103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23">
          <w:marLeft w:val="103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4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1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113">
          <w:marLeft w:val="562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1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000">
          <w:marLeft w:val="562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83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39">
          <w:marLeft w:val="562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080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05">
          <w:marLeft w:val="103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9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171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3513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933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540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934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936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624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814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384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7953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8171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681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318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858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663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735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7654">
          <w:marLeft w:val="253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929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340">
          <w:marLeft w:val="253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16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100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522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792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165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661">
          <w:marLeft w:val="253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047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896">
          <w:marLeft w:val="253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7448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187">
          <w:marLeft w:val="253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7178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450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042">
          <w:marLeft w:val="253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100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228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137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336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344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193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16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035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544">
          <w:marLeft w:val="4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6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benichou\Google%20Drive\FDJ%20-%20M&#233;thode\00%20-%20Templates%20Livrables\Templates%20rechart&#233;s\PO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3e5dcec615e448995c84f90ef886811 xmlns="a68dd7f5-c70e-4740-8b0d-f0a99834f4b9">
      <Terms xmlns="http://schemas.microsoft.com/office/infopath/2007/PartnerControls">
        <TermInfo xmlns="http://schemas.microsoft.com/office/infopath/2007/PartnerControls">
          <TermName xmlns="http://schemas.microsoft.com/office/infopath/2007/PartnerControls">Modèle</TermName>
          <TermId xmlns="http://schemas.microsoft.com/office/infopath/2007/PartnerControls">cf311cf4-d26c-42e4-99ba-7a0d08b491db</TermId>
        </TermInfo>
      </Terms>
    </k3e5dcec615e448995c84f90ef886811>
    <PhaseLivrable xmlns="888e64f4-50ed-41e2-9e27-4ffe7c5617c8">0. Pilotage</PhaseLivrable>
    <h4180b97adca45bebbf391d12d171b25 xmlns="a68dd7f5-c70e-4740-8b0d-f0a99834f4b9">
      <Terms xmlns="http://schemas.microsoft.com/office/infopath/2007/PartnerControls">
        <TermInfo xmlns="http://schemas.microsoft.com/office/infopath/2007/PartnerControls">
          <TermName xmlns="http://schemas.microsoft.com/office/infopath/2007/PartnerControls">C2-Public</TermName>
          <TermId xmlns="http://schemas.microsoft.com/office/infopath/2007/PartnerControls">b5cf3ef0-64ac-4b98-9353-5b7a43e3d022</TermId>
        </TermInfo>
      </Terms>
    </h4180b97adca45bebbf391d12d171b25>
    <i721826cb5d4431b87a1ea6b0c8b3a20 xmlns="a68dd7f5-c70e-4740-8b0d-f0a99834f4b9">
      <Terms xmlns="http://schemas.microsoft.com/office/infopath/2007/PartnerControls">
        <TermInfo xmlns="http://schemas.microsoft.com/office/infopath/2007/PartnerControls">
          <TermName xmlns="http://schemas.microsoft.com/office/infopath/2007/PartnerControls">PTDI-GPS</TermName>
          <TermId xmlns="http://schemas.microsoft.com/office/infopath/2007/PartnerControls">314539d0-01e3-433b-8ea9-bf483e0bf472</TermId>
        </TermInfo>
      </Terms>
    </i721826cb5d4431b87a1ea6b0c8b3a20>
    <Version_x0020_livrable xmlns="8b5ee8e1-0a90-4da5-af73-0ec643c2bf72">1</Version_x0020_livrable>
    <TaxCatchAll xmlns="a68dd7f5-c70e-4740-8b0d-f0a99834f4b9">
      <Value>13</Value>
      <Value>17</Value>
      <Value>10</Value>
    </TaxCatchAll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c68eabac-5bae-48f9-be09-3dd42c878e62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434734F42614B8ABF68E5C613866E" ma:contentTypeVersion="19" ma:contentTypeDescription="Crée un document." ma:contentTypeScope="" ma:versionID="f2a3e6df5c46ec5887ca41e4d3a23646">
  <xsd:schema xmlns:xsd="http://www.w3.org/2001/XMLSchema" xmlns:xs="http://www.w3.org/2001/XMLSchema" xmlns:p="http://schemas.microsoft.com/office/2006/metadata/properties" xmlns:ns2="8b5ee8e1-0a90-4da5-af73-0ec643c2bf72" xmlns:ns3="a68dd7f5-c70e-4740-8b0d-f0a99834f4b9" xmlns:ns4="888e64f4-50ed-41e2-9e27-4ffe7c5617c8" xmlns:ns5="http://schemas.microsoft.com/sharepoint/v4" targetNamespace="http://schemas.microsoft.com/office/2006/metadata/properties" ma:root="true" ma:fieldsID="dcd7fd49299c8f8e63020751c748c09b" ns2:_="" ns3:_="" ns4:_="" ns5:_="">
    <xsd:import namespace="8b5ee8e1-0a90-4da5-af73-0ec643c2bf72"/>
    <xsd:import namespace="a68dd7f5-c70e-4740-8b0d-f0a99834f4b9"/>
    <xsd:import namespace="888e64f4-50ed-41e2-9e27-4ffe7c5617c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Version_x0020_livrable"/>
                <xsd:element ref="ns4:PhaseLivrable" minOccurs="0"/>
                <xsd:element ref="ns3:TaxCatchAll" minOccurs="0"/>
                <xsd:element ref="ns3:i721826cb5d4431b87a1ea6b0c8b3a20" minOccurs="0"/>
                <xsd:element ref="ns3:k3e5dcec615e448995c84f90ef886811" minOccurs="0"/>
                <xsd:element ref="ns3:h4180b97adca45bebbf391d12d171b25" minOccurs="0"/>
                <xsd:element ref="ns3:SharedWithUsers" minOccurs="0"/>
                <xsd:element ref="ns3:SharedWithDetails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ee8e1-0a90-4da5-af73-0ec643c2bf72" elementFormDefault="qualified">
    <xsd:import namespace="http://schemas.microsoft.com/office/2006/documentManagement/types"/>
    <xsd:import namespace="http://schemas.microsoft.com/office/infopath/2007/PartnerControls"/>
    <xsd:element name="Version_x0020_livrable" ma:index="2" ma:displayName="Version livrable" ma:decimals="1" ma:internalName="Version_x0020_livrabl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dd7f5-c70e-4740-8b0d-f0a99834f4b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F87DF8A-8566-4E9C-8DBC-55F82BB8CA43}" ma:internalName="TaxCatchAll" ma:showField="CatchAllData" ma:web="{888e64f4-50ed-41e2-9e27-4ffe7c5617c8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721826cb5d4431b87a1ea6b0c8b3a20" ma:index="11" ma:taxonomy="true" ma:internalName="i721826cb5d4431b87a1ea6b0c8b3a20" ma:taxonomyFieldName="Entit_x00e9_" ma:displayName="Entité" ma:default="8;#PTDI|a3337a68-15fe-4ce2-ad8a-8ee38019f7a9" ma:fieldId="{2721826c-b5d4-431b-87a1-ea6b0c8b3a20}" ma:sspId="65a8af05-ec36-4679-9533-93f739c4158f" ma:termSetId="9edc3a70-dfee-4587-ba23-723cb22d09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3e5dcec615e448995c84f90ef886811" ma:index="12" ma:taxonomy="true" ma:internalName="k3e5dcec615e448995c84f90ef886811" ma:taxonomyFieldName="Type_x0020_de_x0020_document" ma:displayName="Type de document" ma:default="9;#Autres|83908822-5d22-4fb2-a944-0ff5b9a7d98f" ma:fieldId="{43e5dcec-615e-4489-95c8-4f90ef886811}" ma:sspId="65a8af05-ec36-4679-9533-93f739c4158f" ma:termSetId="48a10465-2a40-4114-86ca-74e3c970b4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180b97adca45bebbf391d12d171b25" ma:index="13" ma:taxonomy="true" ma:internalName="h4180b97adca45bebbf391d12d171b25" ma:taxonomyFieldName="Confidentialit_x00e9_" ma:displayName="Confidentialité" ma:default="7;#C0-Confidentiel|fac39ae5-10d3-4727-b56f-d8c2fd7d0022" ma:fieldId="{14180b97-adca-45be-bbf3-91d12d171b25}" ma:sspId="65a8af05-ec36-4679-9533-93f739c4158f" ma:termSetId="1c3dd748-06bd-428c-9f7e-fbf3fcda3c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4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e64f4-50ed-41e2-9e27-4ffe7c5617c8" elementFormDefault="qualified">
    <xsd:import namespace="http://schemas.microsoft.com/office/2006/documentManagement/types"/>
    <xsd:import namespace="http://schemas.microsoft.com/office/infopath/2007/PartnerControls"/>
    <xsd:element name="PhaseLivrable" ma:index="6" nillable="true" ma:displayName="Phase Livrable" ma:default="0. Pilotage" ma:format="Dropdown" ma:internalName="PhaseLivrable">
      <xsd:simpleType>
        <xsd:restriction base="dms:Choice">
          <xsd:enumeration value="0 . Transverses"/>
          <xsd:enumeration value="0. Pilotage"/>
          <xsd:enumeration value="1. Définition"/>
          <xsd:enumeration value="2. Réalisation"/>
          <xsd:enumeration value="3. Clôtur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45C14-F2FD-4111-B874-4C3954381322}">
  <ds:schemaRefs>
    <ds:schemaRef ds:uri="http://schemas.microsoft.com/office/2006/metadata/properties"/>
    <ds:schemaRef ds:uri="http://schemas.microsoft.com/office/infopath/2007/PartnerControls"/>
    <ds:schemaRef ds:uri="a68dd7f5-c70e-4740-8b0d-f0a99834f4b9"/>
    <ds:schemaRef ds:uri="888e64f4-50ed-41e2-9e27-4ffe7c5617c8"/>
    <ds:schemaRef ds:uri="8b5ee8e1-0a90-4da5-af73-0ec643c2bf72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DC68D727-29D1-4EF6-A938-68C01D4EF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10657B-0E9A-4109-8D0F-FED3F21138E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2B3282EC-E0B6-4922-837A-0B59E4CB95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ee8e1-0a90-4da5-af73-0ec643c2bf72"/>
    <ds:schemaRef ds:uri="a68dd7f5-c70e-4740-8b0d-f0a99834f4b9"/>
    <ds:schemaRef ds:uri="888e64f4-50ed-41e2-9e27-4ffe7c5617c8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491B67-BC91-45E7-B1BC-48A4AA42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POP.dotx</Template>
  <TotalTime>736</TotalTime>
  <Pages>12</Pages>
  <Words>793</Words>
  <Characters>5778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Organisation Projet</vt:lpstr>
      <vt:lpstr>Méthode projet SI cycle en V</vt:lpstr>
    </vt:vector>
  </TitlesOfParts>
  <Company>LFDJ</Company>
  <LinksUpToDate>false</LinksUpToDate>
  <CharactersWithSpaces>6558</CharactersWithSpaces>
  <SharedDoc>false</SharedDoc>
  <HLinks>
    <vt:vector size="72" baseType="variant"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_Toc353797870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_Toc353797869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_Toc353797868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_Toc353797867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_Toc353797866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_Toc353797865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_Toc353797864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_Toc353797863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_Toc353797862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_Toc353797861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_Toc353797860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_Toc353797859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Organisation Projet</dc:title>
  <dc:subject>A l’usage des acteurs projet SI</dc:subject>
  <dc:creator>GUMOS Isabelle</dc:creator>
  <cp:keywords/>
  <dc:description/>
  <cp:lastModifiedBy>GUMOS Isabelle</cp:lastModifiedBy>
  <cp:revision>62</cp:revision>
  <cp:lastPrinted>2019-12-27T10:58:00Z</cp:lastPrinted>
  <dcterms:created xsi:type="dcterms:W3CDTF">2019-12-24T12:42:00Z</dcterms:created>
  <dcterms:modified xsi:type="dcterms:W3CDTF">2020-01-16T10:42:00Z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tité">
    <vt:lpwstr>13;#PTDI-GPS|314539d0-01e3-433b-8ea9-bf483e0bf472</vt:lpwstr>
  </property>
  <property fmtid="{D5CDD505-2E9C-101B-9397-08002B2CF9AE}" pid="3" name="ContentTypeId">
    <vt:lpwstr>0x01010019B434734F42614B8ABF68E5C613866E</vt:lpwstr>
  </property>
  <property fmtid="{D5CDD505-2E9C-101B-9397-08002B2CF9AE}" pid="4" name="Confidentialité">
    <vt:lpwstr>10;#C2-Public|b5cf3ef0-64ac-4b98-9353-5b7a43e3d022</vt:lpwstr>
  </property>
  <property fmtid="{D5CDD505-2E9C-101B-9397-08002B2CF9AE}" pid="5" name="Type de document">
    <vt:lpwstr>17;#Modèle|cf311cf4-d26c-42e4-99ba-7a0d08b491db</vt:lpwstr>
  </property>
</Properties>
</file>