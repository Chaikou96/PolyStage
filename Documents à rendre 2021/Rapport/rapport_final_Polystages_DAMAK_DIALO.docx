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39370783"/>
        <w:docPartObj>
          <w:docPartGallery w:val="Cover Pages"/>
          <w:docPartUnique/>
        </w:docPartObj>
      </w:sdtPr>
      <w:sdtEndPr>
        <w:rPr>
          <w:rFonts w:asciiTheme="majorBidi" w:hAnsiTheme="majorBidi" w:cstheme="majorBidi"/>
        </w:rPr>
      </w:sdtEndPr>
      <w:sdtContent>
        <w:p w14:paraId="1A43A427" w14:textId="263E4A5B" w:rsidR="00F07303" w:rsidRDefault="00F07303">
          <w:r w:rsidRPr="002C1E60">
            <w:rPr>
              <w:rFonts w:asciiTheme="majorBidi" w:hAnsiTheme="majorBidi" w:cstheme="majorBidi"/>
              <w:noProof/>
              <w:lang w:val="en-US"/>
            </w:rPr>
            <w:drawing>
              <wp:anchor distT="0" distB="0" distL="114300" distR="114300" simplePos="0" relativeHeight="251691008" behindDoc="0" locked="0" layoutInCell="1" allowOverlap="1" wp14:anchorId="67CD5100" wp14:editId="7414BBC4">
                <wp:simplePos x="0" y="0"/>
                <wp:positionH relativeFrom="column">
                  <wp:posOffset>-225262</wp:posOffset>
                </wp:positionH>
                <wp:positionV relativeFrom="paragraph">
                  <wp:posOffset>614</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9">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09A007FD" w14:textId="19A9E837" w:rsidR="00F07303" w:rsidRDefault="00F07303" w:rsidP="00F07303">
          <w:pPr>
            <w:spacing w:line="200" w:lineRule="exact"/>
          </w:pPr>
          <w:bookmarkStart w:id="0" w:name="page1"/>
          <w:bookmarkEnd w:id="0"/>
        </w:p>
        <w:p w14:paraId="5B5F2BAA" w14:textId="77777777" w:rsidR="00F07303" w:rsidRDefault="00F07303" w:rsidP="00F07303">
          <w:pPr>
            <w:spacing w:line="200" w:lineRule="exact"/>
          </w:pPr>
        </w:p>
        <w:p w14:paraId="6D1AF1FA" w14:textId="77777777" w:rsidR="00F07303" w:rsidRDefault="00F07303" w:rsidP="00F07303">
          <w:pPr>
            <w:spacing w:line="200" w:lineRule="exact"/>
          </w:pPr>
        </w:p>
        <w:p w14:paraId="3DC1F257" w14:textId="77777777" w:rsidR="00F07303" w:rsidRDefault="00F07303" w:rsidP="00F07303">
          <w:pPr>
            <w:spacing w:line="200" w:lineRule="exact"/>
          </w:pPr>
        </w:p>
        <w:p w14:paraId="547ACA72" w14:textId="77777777" w:rsidR="00F07303" w:rsidRDefault="00F07303" w:rsidP="00F07303">
          <w:pPr>
            <w:spacing w:line="200" w:lineRule="exact"/>
          </w:pPr>
        </w:p>
        <w:p w14:paraId="05B56543" w14:textId="77777777" w:rsidR="00F07303" w:rsidRDefault="00F07303" w:rsidP="00F07303">
          <w:pPr>
            <w:spacing w:line="200" w:lineRule="exact"/>
          </w:pPr>
        </w:p>
        <w:p w14:paraId="1AFA79C2" w14:textId="77777777" w:rsidR="00F07303" w:rsidRDefault="00F07303" w:rsidP="00F07303">
          <w:pPr>
            <w:spacing w:line="200" w:lineRule="exact"/>
          </w:pPr>
        </w:p>
        <w:p w14:paraId="161DC6B8" w14:textId="77777777" w:rsidR="00F07303" w:rsidRDefault="00F07303" w:rsidP="00F07303">
          <w:pPr>
            <w:spacing w:line="200" w:lineRule="exact"/>
          </w:pPr>
        </w:p>
        <w:p w14:paraId="0F5D4003" w14:textId="77777777" w:rsidR="00F07303" w:rsidRDefault="00F07303" w:rsidP="00F07303">
          <w:pPr>
            <w:spacing w:line="200" w:lineRule="exact"/>
          </w:pPr>
        </w:p>
        <w:p w14:paraId="076D6B4A" w14:textId="77777777" w:rsidR="00F07303" w:rsidRDefault="00F07303" w:rsidP="00F07303">
          <w:pPr>
            <w:spacing w:line="200" w:lineRule="exact"/>
          </w:pPr>
        </w:p>
        <w:p w14:paraId="0BB9B234" w14:textId="77777777" w:rsidR="00F07303" w:rsidRDefault="00F07303" w:rsidP="00F07303">
          <w:pPr>
            <w:spacing w:line="200" w:lineRule="exact"/>
          </w:pPr>
        </w:p>
        <w:p w14:paraId="6DF630D5" w14:textId="77777777" w:rsidR="00F07303" w:rsidRDefault="00F07303" w:rsidP="00F07303">
          <w:pPr>
            <w:spacing w:line="200" w:lineRule="exact"/>
          </w:pPr>
        </w:p>
        <w:p w14:paraId="18BC4136" w14:textId="3020AD8D" w:rsidR="00F07303" w:rsidRDefault="00F07303" w:rsidP="00F07303">
          <w:pPr>
            <w:spacing w:line="298" w:lineRule="exact"/>
          </w:pPr>
        </w:p>
        <w:p w14:paraId="70AEC1B4" w14:textId="7B49FB2A" w:rsidR="000A783D" w:rsidRDefault="000A783D" w:rsidP="00F07303">
          <w:pPr>
            <w:spacing w:line="298" w:lineRule="exact"/>
          </w:pPr>
        </w:p>
        <w:p w14:paraId="395D9F9D" w14:textId="77777777" w:rsidR="000A783D" w:rsidRPr="000A783D" w:rsidRDefault="000A783D" w:rsidP="000A783D">
          <w:pPr>
            <w:ind w:right="6"/>
            <w:jc w:val="center"/>
          </w:pPr>
          <w:r w:rsidRPr="000A783D">
            <w:rPr>
              <w:b/>
              <w:bCs/>
              <w:sz w:val="48"/>
              <w:szCs w:val="48"/>
            </w:rPr>
            <w:t xml:space="preserve">Application Web de gestion de stages </w:t>
          </w:r>
        </w:p>
        <w:p w14:paraId="6035864C" w14:textId="77777777" w:rsidR="000A783D" w:rsidRDefault="000A783D" w:rsidP="00F07303">
          <w:pPr>
            <w:spacing w:line="298" w:lineRule="exact"/>
          </w:pPr>
        </w:p>
        <w:p w14:paraId="091E6267" w14:textId="1A0E6FDD" w:rsidR="00F07303" w:rsidRPr="000A783D" w:rsidRDefault="00F07303" w:rsidP="00F07303">
          <w:pPr>
            <w:ind w:right="6"/>
            <w:jc w:val="center"/>
            <w:rPr>
              <w:sz w:val="13"/>
              <w:szCs w:val="13"/>
            </w:rPr>
          </w:pPr>
          <w:r w:rsidRPr="000A783D">
            <w:rPr>
              <w:b/>
              <w:bCs/>
              <w:sz w:val="44"/>
              <w:szCs w:val="44"/>
            </w:rPr>
            <w:t>RAPPORT DE PFE</w:t>
          </w:r>
        </w:p>
        <w:p w14:paraId="6DB1BC38" w14:textId="77777777" w:rsidR="00F07303" w:rsidRDefault="00F07303" w:rsidP="00F07303">
          <w:pPr>
            <w:spacing w:line="226" w:lineRule="exact"/>
          </w:pPr>
        </w:p>
        <w:p w14:paraId="363834BC" w14:textId="77777777" w:rsidR="00F07303" w:rsidRDefault="00F07303" w:rsidP="00F07303">
          <w:pPr>
            <w:spacing w:line="200" w:lineRule="exact"/>
          </w:pPr>
        </w:p>
        <w:p w14:paraId="254BE21F" w14:textId="77777777" w:rsidR="00F07303" w:rsidRDefault="00F07303" w:rsidP="00F07303">
          <w:pPr>
            <w:spacing w:line="200" w:lineRule="exact"/>
          </w:pPr>
        </w:p>
        <w:p w14:paraId="6B2E8039" w14:textId="77777777" w:rsidR="00F07303" w:rsidRDefault="00F07303" w:rsidP="00F07303">
          <w:pPr>
            <w:spacing w:line="400" w:lineRule="exact"/>
          </w:pPr>
        </w:p>
        <w:p w14:paraId="71F9F70D" w14:textId="1900BF54" w:rsidR="00F07303" w:rsidRDefault="00A77935" w:rsidP="00F07303">
          <w:pPr>
            <w:ind w:right="6"/>
            <w:jc w:val="center"/>
            <w:rPr>
              <w:sz w:val="20"/>
              <w:szCs w:val="20"/>
            </w:rPr>
          </w:pPr>
          <w:r>
            <w:rPr>
              <w:sz w:val="28"/>
              <w:szCs w:val="28"/>
            </w:rPr>
            <w:t>Octobre</w:t>
          </w:r>
          <w:r w:rsidR="00F07303">
            <w:rPr>
              <w:sz w:val="28"/>
              <w:szCs w:val="28"/>
            </w:rPr>
            <w:t xml:space="preserve"> 2020-Janvier 2021</w:t>
          </w:r>
        </w:p>
        <w:p w14:paraId="1D87A0BD" w14:textId="77777777" w:rsidR="00F07303" w:rsidRDefault="00F07303" w:rsidP="00F07303">
          <w:pPr>
            <w:spacing w:line="200" w:lineRule="exact"/>
          </w:pPr>
        </w:p>
        <w:p w14:paraId="772E459A" w14:textId="77777777" w:rsidR="00F07303" w:rsidRDefault="00F07303" w:rsidP="00F07303">
          <w:pPr>
            <w:spacing w:line="200" w:lineRule="exact"/>
          </w:pPr>
        </w:p>
        <w:p w14:paraId="45312812" w14:textId="77777777" w:rsidR="00F07303" w:rsidRDefault="00F07303" w:rsidP="00F07303">
          <w:pPr>
            <w:spacing w:line="200" w:lineRule="exact"/>
          </w:pPr>
        </w:p>
        <w:p w14:paraId="09DB0F96" w14:textId="77777777" w:rsidR="00F07303" w:rsidRDefault="00F07303" w:rsidP="00F07303">
          <w:pPr>
            <w:spacing w:line="200" w:lineRule="exact"/>
          </w:pPr>
        </w:p>
        <w:p w14:paraId="33F1A730" w14:textId="77777777" w:rsidR="00F07303" w:rsidRDefault="00F07303" w:rsidP="00F07303">
          <w:pPr>
            <w:spacing w:line="200" w:lineRule="exact"/>
          </w:pPr>
        </w:p>
        <w:p w14:paraId="58A7B108" w14:textId="77777777" w:rsidR="00F07303" w:rsidRDefault="00F07303" w:rsidP="00F07303">
          <w:pPr>
            <w:spacing w:line="200" w:lineRule="exact"/>
          </w:pPr>
        </w:p>
        <w:p w14:paraId="343F5C85" w14:textId="77777777" w:rsidR="00F07303" w:rsidRDefault="00F07303" w:rsidP="00F07303">
          <w:pPr>
            <w:spacing w:line="200" w:lineRule="exact"/>
          </w:pPr>
        </w:p>
        <w:p w14:paraId="7DCD2145" w14:textId="77777777" w:rsidR="00F07303" w:rsidRDefault="00F07303" w:rsidP="00F07303">
          <w:pPr>
            <w:spacing w:line="200" w:lineRule="exact"/>
          </w:pPr>
        </w:p>
        <w:p w14:paraId="418254CB" w14:textId="77777777" w:rsidR="00F07303" w:rsidRDefault="00F07303" w:rsidP="00F07303">
          <w:pPr>
            <w:spacing w:line="205" w:lineRule="exact"/>
          </w:pPr>
        </w:p>
        <w:p w14:paraId="3FFBCBFC" w14:textId="6239AC9B" w:rsidR="00F07303" w:rsidRPr="000A783D" w:rsidRDefault="00F07303" w:rsidP="00F07303">
          <w:pPr>
            <w:rPr>
              <w:b/>
              <w:bCs/>
              <w:sz w:val="32"/>
              <w:szCs w:val="32"/>
              <w:lang w:val="en-US"/>
            </w:rPr>
          </w:pPr>
          <w:proofErr w:type="spellStart"/>
          <w:r w:rsidRPr="000A783D">
            <w:rPr>
              <w:b/>
              <w:bCs/>
              <w:sz w:val="32"/>
              <w:szCs w:val="32"/>
              <w:lang w:val="en-US"/>
            </w:rPr>
            <w:t>Aymen</w:t>
          </w:r>
          <w:proofErr w:type="spellEnd"/>
          <w:r w:rsidRPr="000A783D">
            <w:rPr>
              <w:b/>
              <w:bCs/>
              <w:sz w:val="32"/>
              <w:szCs w:val="32"/>
              <w:lang w:val="en-US"/>
            </w:rPr>
            <w:t xml:space="preserve"> DAMAK</w:t>
          </w:r>
        </w:p>
        <w:p w14:paraId="5F1B363A" w14:textId="31FC46A8" w:rsidR="00F07303" w:rsidRPr="000A783D" w:rsidRDefault="00F07303" w:rsidP="00F07303">
          <w:pPr>
            <w:rPr>
              <w:b/>
              <w:bCs/>
              <w:sz w:val="32"/>
              <w:szCs w:val="32"/>
              <w:lang w:val="en-US"/>
            </w:rPr>
          </w:pPr>
        </w:p>
        <w:p w14:paraId="362F70FA" w14:textId="6EE5E8A7" w:rsidR="00F07303" w:rsidRDefault="00F07303" w:rsidP="00F07303">
          <w:pPr>
            <w:rPr>
              <w:b/>
              <w:bCs/>
              <w:sz w:val="32"/>
              <w:szCs w:val="32"/>
              <w:lang w:val="en-US"/>
            </w:rPr>
          </w:pPr>
          <w:proofErr w:type="spellStart"/>
          <w:r w:rsidRPr="000A783D">
            <w:rPr>
              <w:b/>
              <w:bCs/>
              <w:sz w:val="32"/>
              <w:szCs w:val="32"/>
              <w:lang w:val="en-US"/>
            </w:rPr>
            <w:t>Chaikou</w:t>
          </w:r>
          <w:proofErr w:type="spellEnd"/>
          <w:r w:rsidRPr="000A783D">
            <w:rPr>
              <w:b/>
              <w:bCs/>
              <w:sz w:val="32"/>
              <w:szCs w:val="32"/>
              <w:lang w:val="en-US"/>
            </w:rPr>
            <w:t xml:space="preserve"> </w:t>
          </w:r>
          <w:proofErr w:type="spellStart"/>
          <w:r w:rsidRPr="000A783D">
            <w:rPr>
              <w:b/>
              <w:bCs/>
              <w:sz w:val="32"/>
              <w:szCs w:val="32"/>
              <w:lang w:val="en-US"/>
            </w:rPr>
            <w:t>Ahmadou</w:t>
          </w:r>
          <w:proofErr w:type="spellEnd"/>
          <w:r w:rsidRPr="000A783D">
            <w:rPr>
              <w:b/>
              <w:bCs/>
              <w:sz w:val="32"/>
              <w:szCs w:val="32"/>
              <w:lang w:val="en-US"/>
            </w:rPr>
            <w:t xml:space="preserve"> </w:t>
          </w:r>
          <w:proofErr w:type="spellStart"/>
          <w:r w:rsidRPr="000A783D">
            <w:rPr>
              <w:b/>
              <w:bCs/>
              <w:sz w:val="32"/>
              <w:szCs w:val="32"/>
              <w:lang w:val="en-US"/>
            </w:rPr>
            <w:t>Tidiane</w:t>
          </w:r>
          <w:proofErr w:type="spellEnd"/>
          <w:r w:rsidRPr="000A783D">
            <w:rPr>
              <w:b/>
              <w:bCs/>
              <w:sz w:val="32"/>
              <w:szCs w:val="32"/>
              <w:lang w:val="en-US"/>
            </w:rPr>
            <w:t xml:space="preserve"> DIALLO </w:t>
          </w:r>
        </w:p>
        <w:p w14:paraId="051B2ECE" w14:textId="7EDF4A1B" w:rsidR="00F617F3" w:rsidRDefault="00F617F3" w:rsidP="00F07303">
          <w:pPr>
            <w:rPr>
              <w:b/>
              <w:bCs/>
              <w:sz w:val="32"/>
              <w:szCs w:val="32"/>
              <w:lang w:val="en-US"/>
            </w:rPr>
          </w:pPr>
        </w:p>
        <w:p w14:paraId="572AF3A1" w14:textId="3B1568F2" w:rsidR="00F617F3" w:rsidRPr="000A783D" w:rsidRDefault="00F617F3" w:rsidP="00F07303">
          <w:pPr>
            <w:rPr>
              <w:b/>
              <w:bCs/>
              <w:sz w:val="32"/>
              <w:szCs w:val="32"/>
              <w:lang w:val="en-US"/>
            </w:rPr>
          </w:pPr>
          <w:r>
            <w:rPr>
              <w:b/>
              <w:bCs/>
              <w:sz w:val="32"/>
              <w:szCs w:val="32"/>
              <w:lang w:val="en-US"/>
            </w:rPr>
            <w:t>Informatique 5A</w:t>
          </w:r>
        </w:p>
        <w:p w14:paraId="1BB92B71" w14:textId="77777777" w:rsidR="00F07303" w:rsidRPr="000A783D" w:rsidRDefault="00F07303" w:rsidP="00F07303">
          <w:pPr>
            <w:rPr>
              <w:sz w:val="20"/>
              <w:szCs w:val="20"/>
              <w:lang w:val="en-US"/>
            </w:rPr>
          </w:pPr>
        </w:p>
        <w:p w14:paraId="63C16204" w14:textId="77777777" w:rsidR="00F07303" w:rsidRPr="000A783D" w:rsidRDefault="00F07303" w:rsidP="00F07303">
          <w:pPr>
            <w:spacing w:line="200" w:lineRule="exact"/>
            <w:rPr>
              <w:lang w:val="en-US"/>
            </w:rPr>
          </w:pPr>
        </w:p>
        <w:p w14:paraId="0CDA27F8" w14:textId="77777777" w:rsidR="00F07303" w:rsidRPr="000A783D" w:rsidRDefault="00F07303" w:rsidP="00F07303">
          <w:pPr>
            <w:spacing w:line="200" w:lineRule="exact"/>
            <w:rPr>
              <w:lang w:val="en-US"/>
            </w:rPr>
          </w:pPr>
        </w:p>
        <w:p w14:paraId="283C19E1" w14:textId="77777777" w:rsidR="00F07303" w:rsidRPr="000A783D" w:rsidRDefault="00F07303" w:rsidP="00F07303">
          <w:pPr>
            <w:spacing w:line="200" w:lineRule="exact"/>
            <w:rPr>
              <w:lang w:val="en-US"/>
            </w:rPr>
          </w:pPr>
        </w:p>
        <w:p w14:paraId="24B99CD7" w14:textId="77777777" w:rsidR="00F07303" w:rsidRPr="000A783D" w:rsidRDefault="00F07303" w:rsidP="00F07303">
          <w:pPr>
            <w:spacing w:line="200" w:lineRule="exact"/>
            <w:rPr>
              <w:lang w:val="en-US"/>
            </w:rPr>
          </w:pPr>
        </w:p>
        <w:p w14:paraId="7FC29E3F" w14:textId="77777777" w:rsidR="00F07303" w:rsidRPr="000A783D" w:rsidRDefault="00F07303" w:rsidP="00F07303">
          <w:pPr>
            <w:spacing w:line="200" w:lineRule="exact"/>
            <w:rPr>
              <w:lang w:val="en-US"/>
            </w:rPr>
          </w:pPr>
        </w:p>
        <w:p w14:paraId="683DD54A" w14:textId="77777777" w:rsidR="00F07303" w:rsidRPr="000A783D" w:rsidRDefault="00F07303" w:rsidP="00F07303">
          <w:pPr>
            <w:spacing w:line="200" w:lineRule="exact"/>
            <w:rPr>
              <w:lang w:val="en-US"/>
            </w:rPr>
          </w:pPr>
        </w:p>
        <w:p w14:paraId="6CC05B6D" w14:textId="77777777" w:rsidR="00F07303" w:rsidRPr="000A783D" w:rsidRDefault="00F07303" w:rsidP="00F07303">
          <w:pPr>
            <w:spacing w:line="200" w:lineRule="exact"/>
            <w:rPr>
              <w:lang w:val="en-US"/>
            </w:rPr>
          </w:pPr>
        </w:p>
        <w:p w14:paraId="2A804C13" w14:textId="77777777" w:rsidR="00F07303" w:rsidRPr="000A783D" w:rsidRDefault="00F07303" w:rsidP="00F07303">
          <w:pPr>
            <w:spacing w:line="200" w:lineRule="exact"/>
            <w:rPr>
              <w:lang w:val="en-US"/>
            </w:rPr>
          </w:pPr>
        </w:p>
        <w:p w14:paraId="16F348E6" w14:textId="77777777" w:rsidR="00F07303" w:rsidRPr="000A783D" w:rsidRDefault="00F07303" w:rsidP="00F07303">
          <w:pPr>
            <w:spacing w:line="200" w:lineRule="exact"/>
            <w:rPr>
              <w:lang w:val="en-US"/>
            </w:rPr>
          </w:pPr>
        </w:p>
        <w:p w14:paraId="0E406AC9" w14:textId="77777777" w:rsidR="00F07303" w:rsidRPr="000A783D" w:rsidRDefault="00F07303" w:rsidP="00F07303">
          <w:pPr>
            <w:spacing w:line="231" w:lineRule="exact"/>
            <w:rPr>
              <w:lang w:val="en-US"/>
            </w:rPr>
          </w:pPr>
        </w:p>
        <w:p w14:paraId="584D6295" w14:textId="2C7E5BA3" w:rsidR="00F07303" w:rsidRDefault="00F07303" w:rsidP="00F07303">
          <w:pPr>
            <w:spacing w:line="389" w:lineRule="auto"/>
            <w:ind w:right="3886"/>
            <w:rPr>
              <w:sz w:val="20"/>
              <w:szCs w:val="20"/>
            </w:rPr>
          </w:pPr>
          <w:r>
            <w:rPr>
              <w:sz w:val="27"/>
              <w:szCs w:val="27"/>
            </w:rPr>
            <w:t xml:space="preserve">Enseignant référant – M. Nicolas DURAND </w:t>
          </w:r>
        </w:p>
        <w:p w14:paraId="2BCBC57F" w14:textId="77777777" w:rsidR="00F07303" w:rsidRDefault="00F07303" w:rsidP="00F07303">
          <w:pPr>
            <w:spacing w:line="200" w:lineRule="exact"/>
          </w:pPr>
        </w:p>
        <w:p w14:paraId="43646B09" w14:textId="77777777" w:rsidR="00F07303" w:rsidRDefault="00F07303" w:rsidP="00F07303">
          <w:pPr>
            <w:spacing w:line="200" w:lineRule="exact"/>
          </w:pPr>
        </w:p>
        <w:p w14:paraId="3F6B9511" w14:textId="77777777" w:rsidR="00F07303" w:rsidRDefault="00F07303" w:rsidP="00F07303">
          <w:pPr>
            <w:spacing w:line="200" w:lineRule="exact"/>
          </w:pPr>
        </w:p>
        <w:p w14:paraId="1D42758F" w14:textId="77777777" w:rsidR="00F07303" w:rsidRDefault="00F07303" w:rsidP="00F07303">
          <w:pPr>
            <w:spacing w:line="200" w:lineRule="exact"/>
          </w:pPr>
        </w:p>
        <w:p w14:paraId="19A4B443" w14:textId="77777777" w:rsidR="00F07303" w:rsidRDefault="00F07303" w:rsidP="00F07303">
          <w:pPr>
            <w:spacing w:line="200" w:lineRule="exact"/>
          </w:pPr>
        </w:p>
        <w:p w14:paraId="5EA4227D" w14:textId="77777777" w:rsidR="00F07303" w:rsidRDefault="00F07303" w:rsidP="00F07303">
          <w:pPr>
            <w:spacing w:line="200" w:lineRule="exact"/>
          </w:pPr>
        </w:p>
        <w:p w14:paraId="59CBFF6F" w14:textId="77777777" w:rsidR="00F07303" w:rsidRDefault="00F07303" w:rsidP="00F07303">
          <w:pPr>
            <w:spacing w:line="200" w:lineRule="exact"/>
          </w:pPr>
        </w:p>
        <w:p w14:paraId="02131FFE" w14:textId="77777777" w:rsidR="00F07303" w:rsidRDefault="00F07303" w:rsidP="00F07303">
          <w:pPr>
            <w:spacing w:line="224" w:lineRule="exact"/>
          </w:pPr>
        </w:p>
        <w:p w14:paraId="4B8004EF" w14:textId="3F67D2F2" w:rsidR="00F07303" w:rsidRPr="00F617F3" w:rsidRDefault="00F07303" w:rsidP="00F617F3">
          <w:pPr>
            <w:ind w:right="6"/>
            <w:jc w:val="right"/>
            <w:rPr>
              <w:sz w:val="20"/>
              <w:szCs w:val="20"/>
            </w:rPr>
          </w:pPr>
          <w:r>
            <w:rPr>
              <w:sz w:val="28"/>
              <w:szCs w:val="28"/>
            </w:rPr>
            <w:t>Année scolaire 2020-2021</w:t>
          </w:r>
          <w:r>
            <w:rPr>
              <w:rFonts w:asciiTheme="majorBidi" w:hAnsiTheme="majorBidi" w:cstheme="majorBidi"/>
            </w:rPr>
            <w:br w:type="page"/>
          </w:r>
        </w:p>
      </w:sdtContent>
    </w:sdt>
    <w:p w14:paraId="2A6FA8B6" w14:textId="318A6BDA" w:rsidR="00747CFD" w:rsidRDefault="00747CFD" w:rsidP="00BB5058">
      <w:pPr>
        <w:pStyle w:val="Titre"/>
        <w:rPr>
          <w:rFonts w:asciiTheme="majorBidi" w:hAnsiTheme="majorBidi" w:cstheme="majorBidi"/>
          <w:sz w:val="24"/>
          <w:szCs w:val="24"/>
        </w:rPr>
      </w:pPr>
      <w:bookmarkStart w:id="1" w:name="_Toc10450115"/>
      <w:bookmarkStart w:id="2" w:name="_Toc382212959"/>
    </w:p>
    <w:p w14:paraId="2658520E" w14:textId="77777777" w:rsidR="00A56C40" w:rsidRPr="002C1E60" w:rsidRDefault="00A56C40" w:rsidP="00BB5058">
      <w:pPr>
        <w:pStyle w:val="Titre"/>
        <w:rPr>
          <w:rFonts w:asciiTheme="majorBidi" w:hAnsiTheme="majorBidi" w:cstheme="majorBidi"/>
          <w:sz w:val="24"/>
          <w:szCs w:val="24"/>
        </w:rPr>
      </w:pPr>
    </w:p>
    <w:bookmarkEnd w:id="2" w:displacedByCustomXml="next"/>
    <w:bookmarkEnd w:id="1" w:displacedByCustomXml="next"/>
    <w:sdt>
      <w:sdtPr>
        <w:id w:val="1423383569"/>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3BBB2073" w14:textId="0B432841" w:rsidR="007C757B" w:rsidRDefault="007C757B">
          <w:pPr>
            <w:pStyle w:val="En-ttedetabledesmatires"/>
          </w:pPr>
          <w:r>
            <w:t>Table des matières</w:t>
          </w:r>
        </w:p>
        <w:p w14:paraId="1753EDA9" w14:textId="23A098AF" w:rsidR="00106024" w:rsidRDefault="007C757B">
          <w:pPr>
            <w:pStyle w:val="TM1"/>
            <w:tabs>
              <w:tab w:val="left" w:pos="480"/>
              <w:tab w:val="right" w:leader="dot" w:pos="10195"/>
            </w:tabs>
            <w:rPr>
              <w:rFonts w:eastAsiaTheme="minorEastAsia" w:cstheme="minorBidi"/>
              <w:b w:val="0"/>
              <w:bCs w:val="0"/>
              <w:i w:val="0"/>
              <w:iCs w:val="0"/>
              <w:noProof/>
              <w:szCs w:val="24"/>
            </w:rPr>
          </w:pPr>
          <w:r>
            <w:rPr>
              <w:b w:val="0"/>
              <w:bCs w:val="0"/>
            </w:rPr>
            <w:fldChar w:fldCharType="begin"/>
          </w:r>
          <w:r>
            <w:instrText>TOC \o "1-3" \h \z \u</w:instrText>
          </w:r>
          <w:r>
            <w:rPr>
              <w:b w:val="0"/>
              <w:bCs w:val="0"/>
            </w:rPr>
            <w:fldChar w:fldCharType="separate"/>
          </w:r>
          <w:hyperlink w:anchor="_Toc62480328" w:history="1">
            <w:r w:rsidR="00106024" w:rsidRPr="00F24FF9">
              <w:rPr>
                <w:rStyle w:val="Lienhypertexte"/>
                <w:rFonts w:asciiTheme="majorBidi" w:hAnsiTheme="majorBidi" w:cstheme="majorBidi"/>
                <w:noProof/>
              </w:rPr>
              <w:t>1</w:t>
            </w:r>
            <w:r w:rsidR="00106024">
              <w:rPr>
                <w:rFonts w:eastAsiaTheme="minorEastAsia" w:cstheme="minorBidi"/>
                <w:b w:val="0"/>
                <w:bCs w:val="0"/>
                <w:i w:val="0"/>
                <w:iCs w:val="0"/>
                <w:noProof/>
                <w:szCs w:val="24"/>
              </w:rPr>
              <w:tab/>
            </w:r>
            <w:r w:rsidR="00106024" w:rsidRPr="00F24FF9">
              <w:rPr>
                <w:rStyle w:val="Lienhypertexte"/>
                <w:rFonts w:asciiTheme="majorBidi" w:hAnsiTheme="majorBidi" w:cstheme="majorBidi"/>
                <w:noProof/>
              </w:rPr>
              <w:t>Introduction</w:t>
            </w:r>
            <w:r w:rsidR="00106024">
              <w:rPr>
                <w:noProof/>
                <w:webHidden/>
              </w:rPr>
              <w:tab/>
            </w:r>
            <w:r w:rsidR="00106024">
              <w:rPr>
                <w:noProof/>
                <w:webHidden/>
              </w:rPr>
              <w:fldChar w:fldCharType="begin"/>
            </w:r>
            <w:r w:rsidR="00106024">
              <w:rPr>
                <w:noProof/>
                <w:webHidden/>
              </w:rPr>
              <w:instrText xml:space="preserve"> PAGEREF _Toc62480328 \h </w:instrText>
            </w:r>
            <w:r w:rsidR="00106024">
              <w:rPr>
                <w:noProof/>
                <w:webHidden/>
              </w:rPr>
            </w:r>
            <w:r w:rsidR="00106024">
              <w:rPr>
                <w:noProof/>
                <w:webHidden/>
              </w:rPr>
              <w:fldChar w:fldCharType="separate"/>
            </w:r>
            <w:r w:rsidR="00106024">
              <w:rPr>
                <w:noProof/>
                <w:webHidden/>
              </w:rPr>
              <w:t>2</w:t>
            </w:r>
            <w:r w:rsidR="00106024">
              <w:rPr>
                <w:noProof/>
                <w:webHidden/>
              </w:rPr>
              <w:fldChar w:fldCharType="end"/>
            </w:r>
          </w:hyperlink>
        </w:p>
        <w:p w14:paraId="09D13262" w14:textId="787AFBA5" w:rsidR="00106024" w:rsidRDefault="00106024">
          <w:pPr>
            <w:pStyle w:val="TM1"/>
            <w:tabs>
              <w:tab w:val="left" w:pos="480"/>
              <w:tab w:val="right" w:leader="dot" w:pos="10195"/>
            </w:tabs>
            <w:rPr>
              <w:rFonts w:eastAsiaTheme="minorEastAsia" w:cstheme="minorBidi"/>
              <w:b w:val="0"/>
              <w:bCs w:val="0"/>
              <w:i w:val="0"/>
              <w:iCs w:val="0"/>
              <w:noProof/>
              <w:szCs w:val="24"/>
            </w:rPr>
          </w:pPr>
          <w:hyperlink w:anchor="_Toc62480329" w:history="1">
            <w:r w:rsidRPr="00F24FF9">
              <w:rPr>
                <w:rStyle w:val="Lienhypertexte"/>
                <w:rFonts w:asciiTheme="majorBidi" w:hAnsiTheme="majorBidi" w:cstheme="majorBidi"/>
                <w:noProof/>
              </w:rPr>
              <w:t>2</w:t>
            </w:r>
            <w:r>
              <w:rPr>
                <w:rFonts w:eastAsiaTheme="minorEastAsia" w:cstheme="minorBidi"/>
                <w:b w:val="0"/>
                <w:bCs w:val="0"/>
                <w:i w:val="0"/>
                <w:iCs w:val="0"/>
                <w:noProof/>
                <w:szCs w:val="24"/>
              </w:rPr>
              <w:tab/>
            </w:r>
            <w:r w:rsidRPr="00F24FF9">
              <w:rPr>
                <w:rStyle w:val="Lienhypertexte"/>
                <w:rFonts w:asciiTheme="majorBidi" w:hAnsiTheme="majorBidi" w:cstheme="majorBidi"/>
                <w:noProof/>
              </w:rPr>
              <w:t>Présentation de l’application Polystage</w:t>
            </w:r>
            <w:r>
              <w:rPr>
                <w:noProof/>
                <w:webHidden/>
              </w:rPr>
              <w:tab/>
            </w:r>
            <w:r>
              <w:rPr>
                <w:noProof/>
                <w:webHidden/>
              </w:rPr>
              <w:fldChar w:fldCharType="begin"/>
            </w:r>
            <w:r>
              <w:rPr>
                <w:noProof/>
                <w:webHidden/>
              </w:rPr>
              <w:instrText xml:space="preserve"> PAGEREF _Toc62480329 \h </w:instrText>
            </w:r>
            <w:r>
              <w:rPr>
                <w:noProof/>
                <w:webHidden/>
              </w:rPr>
            </w:r>
            <w:r>
              <w:rPr>
                <w:noProof/>
                <w:webHidden/>
              </w:rPr>
              <w:fldChar w:fldCharType="separate"/>
            </w:r>
            <w:r>
              <w:rPr>
                <w:noProof/>
                <w:webHidden/>
              </w:rPr>
              <w:t>3</w:t>
            </w:r>
            <w:r>
              <w:rPr>
                <w:noProof/>
                <w:webHidden/>
              </w:rPr>
              <w:fldChar w:fldCharType="end"/>
            </w:r>
          </w:hyperlink>
        </w:p>
        <w:p w14:paraId="39867FBE" w14:textId="077C3B24"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0" w:history="1">
            <w:r w:rsidRPr="00F24FF9">
              <w:rPr>
                <w:rStyle w:val="Lienhypertexte"/>
                <w:rFonts w:eastAsia="Calibri"/>
                <w:noProof/>
              </w:rPr>
              <w:t>2.1</w:t>
            </w:r>
            <w:r>
              <w:rPr>
                <w:rFonts w:eastAsiaTheme="minorEastAsia" w:cstheme="minorBidi"/>
                <w:b w:val="0"/>
                <w:bCs w:val="0"/>
                <w:noProof/>
                <w:sz w:val="24"/>
                <w:szCs w:val="24"/>
              </w:rPr>
              <w:tab/>
            </w:r>
            <w:r w:rsidRPr="00F24FF9">
              <w:rPr>
                <w:rStyle w:val="Lienhypertexte"/>
                <w:rFonts w:eastAsia="Calibri"/>
                <w:noProof/>
              </w:rPr>
              <w:t>Fonctionnalités de l’application existante</w:t>
            </w:r>
            <w:r>
              <w:rPr>
                <w:noProof/>
                <w:webHidden/>
              </w:rPr>
              <w:tab/>
            </w:r>
            <w:r>
              <w:rPr>
                <w:noProof/>
                <w:webHidden/>
              </w:rPr>
              <w:fldChar w:fldCharType="begin"/>
            </w:r>
            <w:r>
              <w:rPr>
                <w:noProof/>
                <w:webHidden/>
              </w:rPr>
              <w:instrText xml:space="preserve"> PAGEREF _Toc62480330 \h </w:instrText>
            </w:r>
            <w:r>
              <w:rPr>
                <w:noProof/>
                <w:webHidden/>
              </w:rPr>
            </w:r>
            <w:r>
              <w:rPr>
                <w:noProof/>
                <w:webHidden/>
              </w:rPr>
              <w:fldChar w:fldCharType="separate"/>
            </w:r>
            <w:r>
              <w:rPr>
                <w:noProof/>
                <w:webHidden/>
              </w:rPr>
              <w:t>3</w:t>
            </w:r>
            <w:r>
              <w:rPr>
                <w:noProof/>
                <w:webHidden/>
              </w:rPr>
              <w:fldChar w:fldCharType="end"/>
            </w:r>
          </w:hyperlink>
        </w:p>
        <w:p w14:paraId="77DF60F4" w14:textId="5551EBC2"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1" w:history="1">
            <w:r w:rsidRPr="00F24FF9">
              <w:rPr>
                <w:rStyle w:val="Lienhypertexte"/>
                <w:rFonts w:eastAsia="Calibri"/>
                <w:noProof/>
              </w:rPr>
              <w:t>2.2</w:t>
            </w:r>
            <w:r>
              <w:rPr>
                <w:rFonts w:eastAsiaTheme="minorEastAsia" w:cstheme="minorBidi"/>
                <w:b w:val="0"/>
                <w:bCs w:val="0"/>
                <w:noProof/>
                <w:sz w:val="24"/>
                <w:szCs w:val="24"/>
              </w:rPr>
              <w:tab/>
            </w:r>
            <w:r w:rsidRPr="00F24FF9">
              <w:rPr>
                <w:rStyle w:val="Lienhypertexte"/>
                <w:rFonts w:eastAsia="Calibri"/>
                <w:noProof/>
              </w:rPr>
              <w:t>Fonctionnalités ajoutées / améliorées de l’application</w:t>
            </w:r>
            <w:r>
              <w:rPr>
                <w:noProof/>
                <w:webHidden/>
              </w:rPr>
              <w:tab/>
            </w:r>
            <w:r>
              <w:rPr>
                <w:noProof/>
                <w:webHidden/>
              </w:rPr>
              <w:fldChar w:fldCharType="begin"/>
            </w:r>
            <w:r>
              <w:rPr>
                <w:noProof/>
                <w:webHidden/>
              </w:rPr>
              <w:instrText xml:space="preserve"> PAGEREF _Toc62480331 \h </w:instrText>
            </w:r>
            <w:r>
              <w:rPr>
                <w:noProof/>
                <w:webHidden/>
              </w:rPr>
            </w:r>
            <w:r>
              <w:rPr>
                <w:noProof/>
                <w:webHidden/>
              </w:rPr>
              <w:fldChar w:fldCharType="separate"/>
            </w:r>
            <w:r>
              <w:rPr>
                <w:noProof/>
                <w:webHidden/>
              </w:rPr>
              <w:t>3</w:t>
            </w:r>
            <w:r>
              <w:rPr>
                <w:noProof/>
                <w:webHidden/>
              </w:rPr>
              <w:fldChar w:fldCharType="end"/>
            </w:r>
          </w:hyperlink>
        </w:p>
        <w:p w14:paraId="4F97750A" w14:textId="30D9FFC6" w:rsidR="00106024" w:rsidRDefault="00106024">
          <w:pPr>
            <w:pStyle w:val="TM1"/>
            <w:tabs>
              <w:tab w:val="left" w:pos="480"/>
              <w:tab w:val="right" w:leader="dot" w:pos="10195"/>
            </w:tabs>
            <w:rPr>
              <w:rFonts w:eastAsiaTheme="minorEastAsia" w:cstheme="minorBidi"/>
              <w:b w:val="0"/>
              <w:bCs w:val="0"/>
              <w:i w:val="0"/>
              <w:iCs w:val="0"/>
              <w:noProof/>
              <w:szCs w:val="24"/>
            </w:rPr>
          </w:pPr>
          <w:hyperlink w:anchor="_Toc62480332" w:history="1">
            <w:r w:rsidRPr="00F24FF9">
              <w:rPr>
                <w:rStyle w:val="Lienhypertexte"/>
                <w:rFonts w:eastAsia="Calibri"/>
                <w:noProof/>
              </w:rPr>
              <w:t>3</w:t>
            </w:r>
            <w:r>
              <w:rPr>
                <w:rFonts w:eastAsiaTheme="minorEastAsia" w:cstheme="minorBidi"/>
                <w:b w:val="0"/>
                <w:bCs w:val="0"/>
                <w:i w:val="0"/>
                <w:iCs w:val="0"/>
                <w:noProof/>
                <w:szCs w:val="24"/>
              </w:rPr>
              <w:tab/>
            </w:r>
            <w:r w:rsidRPr="00F24FF9">
              <w:rPr>
                <w:rStyle w:val="Lienhypertexte"/>
                <w:rFonts w:eastAsia="Calibri"/>
                <w:noProof/>
              </w:rPr>
              <w:t>Description Générale</w:t>
            </w:r>
            <w:r>
              <w:rPr>
                <w:noProof/>
                <w:webHidden/>
              </w:rPr>
              <w:tab/>
            </w:r>
            <w:r>
              <w:rPr>
                <w:noProof/>
                <w:webHidden/>
              </w:rPr>
              <w:fldChar w:fldCharType="begin"/>
            </w:r>
            <w:r>
              <w:rPr>
                <w:noProof/>
                <w:webHidden/>
              </w:rPr>
              <w:instrText xml:space="preserve"> PAGEREF _Toc62480332 \h </w:instrText>
            </w:r>
            <w:r>
              <w:rPr>
                <w:noProof/>
                <w:webHidden/>
              </w:rPr>
            </w:r>
            <w:r>
              <w:rPr>
                <w:noProof/>
                <w:webHidden/>
              </w:rPr>
              <w:fldChar w:fldCharType="separate"/>
            </w:r>
            <w:r>
              <w:rPr>
                <w:noProof/>
                <w:webHidden/>
              </w:rPr>
              <w:t>5</w:t>
            </w:r>
            <w:r>
              <w:rPr>
                <w:noProof/>
                <w:webHidden/>
              </w:rPr>
              <w:fldChar w:fldCharType="end"/>
            </w:r>
          </w:hyperlink>
        </w:p>
        <w:p w14:paraId="0071D8FA" w14:textId="072EB5A5"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3" w:history="1">
            <w:r w:rsidRPr="00F24FF9">
              <w:rPr>
                <w:rStyle w:val="Lienhypertexte"/>
                <w:rFonts w:eastAsia="Calibri"/>
                <w:noProof/>
              </w:rPr>
              <w:t>3.1</w:t>
            </w:r>
            <w:r>
              <w:rPr>
                <w:rFonts w:eastAsiaTheme="minorEastAsia" w:cstheme="minorBidi"/>
                <w:b w:val="0"/>
                <w:bCs w:val="0"/>
                <w:noProof/>
                <w:sz w:val="24"/>
                <w:szCs w:val="24"/>
              </w:rPr>
              <w:tab/>
            </w:r>
            <w:r w:rsidRPr="00F24FF9">
              <w:rPr>
                <w:rStyle w:val="Lienhypertexte"/>
                <w:rFonts w:eastAsia="Calibri"/>
                <w:noProof/>
              </w:rPr>
              <w:t>Architecture générale</w:t>
            </w:r>
            <w:r>
              <w:rPr>
                <w:noProof/>
                <w:webHidden/>
              </w:rPr>
              <w:tab/>
            </w:r>
            <w:r>
              <w:rPr>
                <w:noProof/>
                <w:webHidden/>
              </w:rPr>
              <w:fldChar w:fldCharType="begin"/>
            </w:r>
            <w:r>
              <w:rPr>
                <w:noProof/>
                <w:webHidden/>
              </w:rPr>
              <w:instrText xml:space="preserve"> PAGEREF _Toc62480333 \h </w:instrText>
            </w:r>
            <w:r>
              <w:rPr>
                <w:noProof/>
                <w:webHidden/>
              </w:rPr>
            </w:r>
            <w:r>
              <w:rPr>
                <w:noProof/>
                <w:webHidden/>
              </w:rPr>
              <w:fldChar w:fldCharType="separate"/>
            </w:r>
            <w:r>
              <w:rPr>
                <w:noProof/>
                <w:webHidden/>
              </w:rPr>
              <w:t>5</w:t>
            </w:r>
            <w:r>
              <w:rPr>
                <w:noProof/>
                <w:webHidden/>
              </w:rPr>
              <w:fldChar w:fldCharType="end"/>
            </w:r>
          </w:hyperlink>
        </w:p>
        <w:p w14:paraId="2A9DA838" w14:textId="5E0BEC80"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4" w:history="1">
            <w:r w:rsidRPr="00F24FF9">
              <w:rPr>
                <w:rStyle w:val="Lienhypertexte"/>
                <w:noProof/>
                <w:lang w:eastAsia="ja-JP"/>
              </w:rPr>
              <w:t>3.2</w:t>
            </w:r>
            <w:r>
              <w:rPr>
                <w:rFonts w:eastAsiaTheme="minorEastAsia" w:cstheme="minorBidi"/>
                <w:b w:val="0"/>
                <w:bCs w:val="0"/>
                <w:noProof/>
                <w:sz w:val="24"/>
                <w:szCs w:val="24"/>
              </w:rPr>
              <w:tab/>
            </w:r>
            <w:r w:rsidRPr="00F24FF9">
              <w:rPr>
                <w:rStyle w:val="Lienhypertexte"/>
                <w:noProof/>
                <w:lang w:eastAsia="ja-JP"/>
              </w:rPr>
              <w:t>Les modules développés / améliorés</w:t>
            </w:r>
            <w:r>
              <w:rPr>
                <w:noProof/>
                <w:webHidden/>
              </w:rPr>
              <w:tab/>
            </w:r>
            <w:r>
              <w:rPr>
                <w:noProof/>
                <w:webHidden/>
              </w:rPr>
              <w:fldChar w:fldCharType="begin"/>
            </w:r>
            <w:r>
              <w:rPr>
                <w:noProof/>
                <w:webHidden/>
              </w:rPr>
              <w:instrText xml:space="preserve"> PAGEREF _Toc62480334 \h </w:instrText>
            </w:r>
            <w:r>
              <w:rPr>
                <w:noProof/>
                <w:webHidden/>
              </w:rPr>
            </w:r>
            <w:r>
              <w:rPr>
                <w:noProof/>
                <w:webHidden/>
              </w:rPr>
              <w:fldChar w:fldCharType="separate"/>
            </w:r>
            <w:r>
              <w:rPr>
                <w:noProof/>
                <w:webHidden/>
              </w:rPr>
              <w:t>7</w:t>
            </w:r>
            <w:r>
              <w:rPr>
                <w:noProof/>
                <w:webHidden/>
              </w:rPr>
              <w:fldChar w:fldCharType="end"/>
            </w:r>
          </w:hyperlink>
        </w:p>
        <w:p w14:paraId="7D4B2510" w14:textId="3A615C26" w:rsidR="00106024" w:rsidRDefault="00106024">
          <w:pPr>
            <w:pStyle w:val="TM1"/>
            <w:tabs>
              <w:tab w:val="left" w:pos="480"/>
              <w:tab w:val="right" w:leader="dot" w:pos="10195"/>
            </w:tabs>
            <w:rPr>
              <w:rFonts w:eastAsiaTheme="minorEastAsia" w:cstheme="minorBidi"/>
              <w:b w:val="0"/>
              <w:bCs w:val="0"/>
              <w:i w:val="0"/>
              <w:iCs w:val="0"/>
              <w:noProof/>
              <w:szCs w:val="24"/>
            </w:rPr>
          </w:pPr>
          <w:hyperlink w:anchor="_Toc62480335" w:history="1">
            <w:r w:rsidRPr="00F24FF9">
              <w:rPr>
                <w:rStyle w:val="Lienhypertexte"/>
                <w:rFonts w:asciiTheme="majorBidi" w:hAnsiTheme="majorBidi" w:cstheme="majorBidi"/>
                <w:noProof/>
              </w:rPr>
              <w:t>4</w:t>
            </w:r>
            <w:r>
              <w:rPr>
                <w:rFonts w:eastAsiaTheme="minorEastAsia" w:cstheme="minorBidi"/>
                <w:b w:val="0"/>
                <w:bCs w:val="0"/>
                <w:i w:val="0"/>
                <w:iCs w:val="0"/>
                <w:noProof/>
                <w:szCs w:val="24"/>
              </w:rPr>
              <w:tab/>
            </w:r>
            <w:r w:rsidRPr="00F24FF9">
              <w:rPr>
                <w:rStyle w:val="Lienhypertexte"/>
                <w:rFonts w:asciiTheme="majorBidi" w:hAnsiTheme="majorBidi" w:cstheme="majorBidi"/>
                <w:noProof/>
              </w:rPr>
              <w:t>Les Interfaces De l’application</w:t>
            </w:r>
            <w:r>
              <w:rPr>
                <w:noProof/>
                <w:webHidden/>
              </w:rPr>
              <w:tab/>
            </w:r>
            <w:r>
              <w:rPr>
                <w:noProof/>
                <w:webHidden/>
              </w:rPr>
              <w:fldChar w:fldCharType="begin"/>
            </w:r>
            <w:r>
              <w:rPr>
                <w:noProof/>
                <w:webHidden/>
              </w:rPr>
              <w:instrText xml:space="preserve"> PAGEREF _Toc62480335 \h </w:instrText>
            </w:r>
            <w:r>
              <w:rPr>
                <w:noProof/>
                <w:webHidden/>
              </w:rPr>
            </w:r>
            <w:r>
              <w:rPr>
                <w:noProof/>
                <w:webHidden/>
              </w:rPr>
              <w:fldChar w:fldCharType="separate"/>
            </w:r>
            <w:r>
              <w:rPr>
                <w:noProof/>
                <w:webHidden/>
              </w:rPr>
              <w:t>12</w:t>
            </w:r>
            <w:r>
              <w:rPr>
                <w:noProof/>
                <w:webHidden/>
              </w:rPr>
              <w:fldChar w:fldCharType="end"/>
            </w:r>
          </w:hyperlink>
        </w:p>
        <w:p w14:paraId="46D9CF69" w14:textId="52932C6E"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6" w:history="1">
            <w:r w:rsidRPr="00F24FF9">
              <w:rPr>
                <w:rStyle w:val="Lienhypertexte"/>
                <w:rFonts w:asciiTheme="majorBidi" w:hAnsiTheme="majorBidi" w:cstheme="majorBidi"/>
                <w:noProof/>
              </w:rPr>
              <w:t>4.1</w:t>
            </w:r>
            <w:r>
              <w:rPr>
                <w:rFonts w:eastAsiaTheme="minorEastAsia" w:cstheme="minorBidi"/>
                <w:b w:val="0"/>
                <w:bCs w:val="0"/>
                <w:noProof/>
                <w:sz w:val="24"/>
                <w:szCs w:val="24"/>
              </w:rPr>
              <w:tab/>
            </w:r>
            <w:r w:rsidRPr="00F24FF9">
              <w:rPr>
                <w:rStyle w:val="Lienhypertexte"/>
                <w:rFonts w:asciiTheme="majorBidi" w:hAnsiTheme="majorBidi" w:cstheme="majorBidi"/>
                <w:noProof/>
              </w:rPr>
              <w:t>Page Login</w:t>
            </w:r>
            <w:r>
              <w:rPr>
                <w:noProof/>
                <w:webHidden/>
              </w:rPr>
              <w:tab/>
            </w:r>
            <w:r>
              <w:rPr>
                <w:noProof/>
                <w:webHidden/>
              </w:rPr>
              <w:fldChar w:fldCharType="begin"/>
            </w:r>
            <w:r>
              <w:rPr>
                <w:noProof/>
                <w:webHidden/>
              </w:rPr>
              <w:instrText xml:space="preserve"> PAGEREF _Toc62480336 \h </w:instrText>
            </w:r>
            <w:r>
              <w:rPr>
                <w:noProof/>
                <w:webHidden/>
              </w:rPr>
            </w:r>
            <w:r>
              <w:rPr>
                <w:noProof/>
                <w:webHidden/>
              </w:rPr>
              <w:fldChar w:fldCharType="separate"/>
            </w:r>
            <w:r>
              <w:rPr>
                <w:noProof/>
                <w:webHidden/>
              </w:rPr>
              <w:t>12</w:t>
            </w:r>
            <w:r>
              <w:rPr>
                <w:noProof/>
                <w:webHidden/>
              </w:rPr>
              <w:fldChar w:fldCharType="end"/>
            </w:r>
          </w:hyperlink>
        </w:p>
        <w:p w14:paraId="2CF6C34A" w14:textId="735251BD"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7" w:history="1">
            <w:r w:rsidRPr="00F24FF9">
              <w:rPr>
                <w:rStyle w:val="Lienhypertexte"/>
                <w:rFonts w:asciiTheme="majorBidi" w:hAnsiTheme="majorBidi" w:cstheme="majorBidi"/>
                <w:noProof/>
              </w:rPr>
              <w:t>4.2</w:t>
            </w:r>
            <w:r>
              <w:rPr>
                <w:rFonts w:eastAsiaTheme="minorEastAsia" w:cstheme="minorBidi"/>
                <w:b w:val="0"/>
                <w:bCs w:val="0"/>
                <w:noProof/>
                <w:sz w:val="24"/>
                <w:szCs w:val="24"/>
              </w:rPr>
              <w:tab/>
            </w:r>
            <w:r w:rsidRPr="00F24FF9">
              <w:rPr>
                <w:rStyle w:val="Lienhypertexte"/>
                <w:rFonts w:asciiTheme="majorBidi" w:hAnsiTheme="majorBidi" w:cstheme="majorBidi"/>
                <w:noProof/>
              </w:rPr>
              <w:t>Page d’accueil</w:t>
            </w:r>
            <w:r>
              <w:rPr>
                <w:noProof/>
                <w:webHidden/>
              </w:rPr>
              <w:tab/>
            </w:r>
            <w:r>
              <w:rPr>
                <w:noProof/>
                <w:webHidden/>
              </w:rPr>
              <w:fldChar w:fldCharType="begin"/>
            </w:r>
            <w:r>
              <w:rPr>
                <w:noProof/>
                <w:webHidden/>
              </w:rPr>
              <w:instrText xml:space="preserve"> PAGEREF _Toc62480337 \h </w:instrText>
            </w:r>
            <w:r>
              <w:rPr>
                <w:noProof/>
                <w:webHidden/>
              </w:rPr>
            </w:r>
            <w:r>
              <w:rPr>
                <w:noProof/>
                <w:webHidden/>
              </w:rPr>
              <w:fldChar w:fldCharType="separate"/>
            </w:r>
            <w:r>
              <w:rPr>
                <w:noProof/>
                <w:webHidden/>
              </w:rPr>
              <w:t>13</w:t>
            </w:r>
            <w:r>
              <w:rPr>
                <w:noProof/>
                <w:webHidden/>
              </w:rPr>
              <w:fldChar w:fldCharType="end"/>
            </w:r>
          </w:hyperlink>
        </w:p>
        <w:p w14:paraId="11AEC70D" w14:textId="24E72A79"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8" w:history="1">
            <w:r w:rsidRPr="00F24FF9">
              <w:rPr>
                <w:rStyle w:val="Lienhypertexte"/>
                <w:rFonts w:asciiTheme="majorBidi" w:hAnsiTheme="majorBidi" w:cstheme="majorBidi"/>
                <w:noProof/>
              </w:rPr>
              <w:t>4.3</w:t>
            </w:r>
            <w:r>
              <w:rPr>
                <w:rFonts w:eastAsiaTheme="minorEastAsia" w:cstheme="minorBidi"/>
                <w:b w:val="0"/>
                <w:bCs w:val="0"/>
                <w:noProof/>
                <w:sz w:val="24"/>
                <w:szCs w:val="24"/>
              </w:rPr>
              <w:tab/>
            </w:r>
            <w:r w:rsidRPr="00F24FF9">
              <w:rPr>
                <w:rStyle w:val="Lienhypertexte"/>
                <w:rFonts w:asciiTheme="majorBidi" w:hAnsiTheme="majorBidi" w:cstheme="majorBidi"/>
                <w:noProof/>
              </w:rPr>
              <w:t>Page Administration</w:t>
            </w:r>
            <w:r>
              <w:rPr>
                <w:noProof/>
                <w:webHidden/>
              </w:rPr>
              <w:tab/>
            </w:r>
            <w:r>
              <w:rPr>
                <w:noProof/>
                <w:webHidden/>
              </w:rPr>
              <w:fldChar w:fldCharType="begin"/>
            </w:r>
            <w:r>
              <w:rPr>
                <w:noProof/>
                <w:webHidden/>
              </w:rPr>
              <w:instrText xml:space="preserve"> PAGEREF _Toc62480338 \h </w:instrText>
            </w:r>
            <w:r>
              <w:rPr>
                <w:noProof/>
                <w:webHidden/>
              </w:rPr>
            </w:r>
            <w:r>
              <w:rPr>
                <w:noProof/>
                <w:webHidden/>
              </w:rPr>
              <w:fldChar w:fldCharType="separate"/>
            </w:r>
            <w:r>
              <w:rPr>
                <w:noProof/>
                <w:webHidden/>
              </w:rPr>
              <w:t>14</w:t>
            </w:r>
            <w:r>
              <w:rPr>
                <w:noProof/>
                <w:webHidden/>
              </w:rPr>
              <w:fldChar w:fldCharType="end"/>
            </w:r>
          </w:hyperlink>
        </w:p>
        <w:p w14:paraId="7916F70A" w14:textId="1D03E9F2" w:rsidR="00106024" w:rsidRDefault="00106024">
          <w:pPr>
            <w:pStyle w:val="TM2"/>
            <w:tabs>
              <w:tab w:val="left" w:pos="960"/>
              <w:tab w:val="right" w:leader="dot" w:pos="10195"/>
            </w:tabs>
            <w:rPr>
              <w:rFonts w:eastAsiaTheme="minorEastAsia" w:cstheme="minorBidi"/>
              <w:b w:val="0"/>
              <w:bCs w:val="0"/>
              <w:noProof/>
              <w:sz w:val="24"/>
              <w:szCs w:val="24"/>
            </w:rPr>
          </w:pPr>
          <w:hyperlink w:anchor="_Toc62480339" w:history="1">
            <w:r w:rsidRPr="00F24FF9">
              <w:rPr>
                <w:rStyle w:val="Lienhypertexte"/>
                <w:rFonts w:asciiTheme="majorBidi" w:hAnsiTheme="majorBidi" w:cstheme="majorBidi"/>
                <w:noProof/>
              </w:rPr>
              <w:t>4.4</w:t>
            </w:r>
            <w:r>
              <w:rPr>
                <w:rFonts w:eastAsiaTheme="minorEastAsia" w:cstheme="minorBidi"/>
                <w:b w:val="0"/>
                <w:bCs w:val="0"/>
                <w:noProof/>
                <w:sz w:val="24"/>
                <w:szCs w:val="24"/>
              </w:rPr>
              <w:tab/>
            </w:r>
            <w:r w:rsidRPr="00F24FF9">
              <w:rPr>
                <w:rStyle w:val="Lienhypertexte"/>
                <w:rFonts w:asciiTheme="majorBidi" w:hAnsiTheme="majorBidi" w:cstheme="majorBidi"/>
                <w:noProof/>
              </w:rPr>
              <w:t>Page ajouter des stages</w:t>
            </w:r>
            <w:r>
              <w:rPr>
                <w:noProof/>
                <w:webHidden/>
              </w:rPr>
              <w:tab/>
            </w:r>
            <w:r>
              <w:rPr>
                <w:noProof/>
                <w:webHidden/>
              </w:rPr>
              <w:fldChar w:fldCharType="begin"/>
            </w:r>
            <w:r>
              <w:rPr>
                <w:noProof/>
                <w:webHidden/>
              </w:rPr>
              <w:instrText xml:space="preserve"> PAGEREF _Toc62480339 \h </w:instrText>
            </w:r>
            <w:r>
              <w:rPr>
                <w:noProof/>
                <w:webHidden/>
              </w:rPr>
            </w:r>
            <w:r>
              <w:rPr>
                <w:noProof/>
                <w:webHidden/>
              </w:rPr>
              <w:fldChar w:fldCharType="separate"/>
            </w:r>
            <w:r>
              <w:rPr>
                <w:noProof/>
                <w:webHidden/>
              </w:rPr>
              <w:t>15</w:t>
            </w:r>
            <w:r>
              <w:rPr>
                <w:noProof/>
                <w:webHidden/>
              </w:rPr>
              <w:fldChar w:fldCharType="end"/>
            </w:r>
          </w:hyperlink>
        </w:p>
        <w:p w14:paraId="0110391E" w14:textId="468A6E2C"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0" w:history="1">
            <w:r w:rsidRPr="00F24FF9">
              <w:rPr>
                <w:rStyle w:val="Lienhypertexte"/>
                <w:rFonts w:asciiTheme="majorBidi" w:hAnsiTheme="majorBidi" w:cstheme="majorBidi"/>
                <w:noProof/>
              </w:rPr>
              <w:t>4.5</w:t>
            </w:r>
            <w:r>
              <w:rPr>
                <w:rFonts w:eastAsiaTheme="minorEastAsia" w:cstheme="minorBidi"/>
                <w:b w:val="0"/>
                <w:bCs w:val="0"/>
                <w:noProof/>
                <w:sz w:val="24"/>
                <w:szCs w:val="24"/>
              </w:rPr>
              <w:tab/>
            </w:r>
            <w:r w:rsidRPr="00F24FF9">
              <w:rPr>
                <w:rStyle w:val="Lienhypertexte"/>
                <w:rFonts w:asciiTheme="majorBidi" w:hAnsiTheme="majorBidi" w:cstheme="majorBidi"/>
                <w:noProof/>
              </w:rPr>
              <w:t>Page Recherche un stage</w:t>
            </w:r>
            <w:r>
              <w:rPr>
                <w:noProof/>
                <w:webHidden/>
              </w:rPr>
              <w:tab/>
            </w:r>
            <w:r>
              <w:rPr>
                <w:noProof/>
                <w:webHidden/>
              </w:rPr>
              <w:fldChar w:fldCharType="begin"/>
            </w:r>
            <w:r>
              <w:rPr>
                <w:noProof/>
                <w:webHidden/>
              </w:rPr>
              <w:instrText xml:space="preserve"> PAGEREF _Toc62480340 \h </w:instrText>
            </w:r>
            <w:r>
              <w:rPr>
                <w:noProof/>
                <w:webHidden/>
              </w:rPr>
            </w:r>
            <w:r>
              <w:rPr>
                <w:noProof/>
                <w:webHidden/>
              </w:rPr>
              <w:fldChar w:fldCharType="separate"/>
            </w:r>
            <w:r>
              <w:rPr>
                <w:noProof/>
                <w:webHidden/>
              </w:rPr>
              <w:t>16</w:t>
            </w:r>
            <w:r>
              <w:rPr>
                <w:noProof/>
                <w:webHidden/>
              </w:rPr>
              <w:fldChar w:fldCharType="end"/>
            </w:r>
          </w:hyperlink>
        </w:p>
        <w:p w14:paraId="666BD863" w14:textId="6CA7378D"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1" w:history="1">
            <w:r w:rsidRPr="00F24FF9">
              <w:rPr>
                <w:rStyle w:val="Lienhypertexte"/>
                <w:rFonts w:asciiTheme="majorBidi" w:hAnsiTheme="majorBidi" w:cstheme="majorBidi"/>
                <w:noProof/>
              </w:rPr>
              <w:t>4.6</w:t>
            </w:r>
            <w:r>
              <w:rPr>
                <w:rFonts w:eastAsiaTheme="minorEastAsia" w:cstheme="minorBidi"/>
                <w:b w:val="0"/>
                <w:bCs w:val="0"/>
                <w:noProof/>
                <w:sz w:val="24"/>
                <w:szCs w:val="24"/>
              </w:rPr>
              <w:tab/>
            </w:r>
            <w:r w:rsidRPr="00F24FF9">
              <w:rPr>
                <w:rStyle w:val="Lienhypertexte"/>
                <w:rFonts w:asciiTheme="majorBidi" w:hAnsiTheme="majorBidi" w:cstheme="majorBidi"/>
                <w:noProof/>
              </w:rPr>
              <w:t>Page détail d’un stage</w:t>
            </w:r>
            <w:r>
              <w:rPr>
                <w:noProof/>
                <w:webHidden/>
              </w:rPr>
              <w:tab/>
            </w:r>
            <w:r>
              <w:rPr>
                <w:noProof/>
                <w:webHidden/>
              </w:rPr>
              <w:fldChar w:fldCharType="begin"/>
            </w:r>
            <w:r>
              <w:rPr>
                <w:noProof/>
                <w:webHidden/>
              </w:rPr>
              <w:instrText xml:space="preserve"> PAGEREF _Toc62480341 \h </w:instrText>
            </w:r>
            <w:r>
              <w:rPr>
                <w:noProof/>
                <w:webHidden/>
              </w:rPr>
            </w:r>
            <w:r>
              <w:rPr>
                <w:noProof/>
                <w:webHidden/>
              </w:rPr>
              <w:fldChar w:fldCharType="separate"/>
            </w:r>
            <w:r>
              <w:rPr>
                <w:noProof/>
                <w:webHidden/>
              </w:rPr>
              <w:t>17</w:t>
            </w:r>
            <w:r>
              <w:rPr>
                <w:noProof/>
                <w:webHidden/>
              </w:rPr>
              <w:fldChar w:fldCharType="end"/>
            </w:r>
          </w:hyperlink>
        </w:p>
        <w:p w14:paraId="5259396A" w14:textId="3FEE6E14"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2" w:history="1">
            <w:r w:rsidRPr="00F24FF9">
              <w:rPr>
                <w:rStyle w:val="Lienhypertexte"/>
                <w:rFonts w:asciiTheme="majorBidi" w:hAnsiTheme="majorBidi" w:cstheme="majorBidi"/>
                <w:noProof/>
              </w:rPr>
              <w:t>4.7</w:t>
            </w:r>
            <w:r>
              <w:rPr>
                <w:rFonts w:eastAsiaTheme="minorEastAsia" w:cstheme="minorBidi"/>
                <w:b w:val="0"/>
                <w:bCs w:val="0"/>
                <w:noProof/>
                <w:sz w:val="24"/>
                <w:szCs w:val="24"/>
              </w:rPr>
              <w:tab/>
            </w:r>
            <w:r w:rsidRPr="00F24FF9">
              <w:rPr>
                <w:rStyle w:val="Lienhypertexte"/>
                <w:rFonts w:asciiTheme="majorBidi" w:hAnsiTheme="majorBidi" w:cstheme="majorBidi"/>
                <w:noProof/>
              </w:rPr>
              <w:t>Page statistiques des stages</w:t>
            </w:r>
            <w:r>
              <w:rPr>
                <w:noProof/>
                <w:webHidden/>
              </w:rPr>
              <w:tab/>
            </w:r>
            <w:r>
              <w:rPr>
                <w:noProof/>
                <w:webHidden/>
              </w:rPr>
              <w:fldChar w:fldCharType="begin"/>
            </w:r>
            <w:r>
              <w:rPr>
                <w:noProof/>
                <w:webHidden/>
              </w:rPr>
              <w:instrText xml:space="preserve"> PAGEREF _Toc62480342 \h </w:instrText>
            </w:r>
            <w:r>
              <w:rPr>
                <w:noProof/>
                <w:webHidden/>
              </w:rPr>
            </w:r>
            <w:r>
              <w:rPr>
                <w:noProof/>
                <w:webHidden/>
              </w:rPr>
              <w:fldChar w:fldCharType="separate"/>
            </w:r>
            <w:r>
              <w:rPr>
                <w:noProof/>
                <w:webHidden/>
              </w:rPr>
              <w:t>18</w:t>
            </w:r>
            <w:r>
              <w:rPr>
                <w:noProof/>
                <w:webHidden/>
              </w:rPr>
              <w:fldChar w:fldCharType="end"/>
            </w:r>
          </w:hyperlink>
        </w:p>
        <w:p w14:paraId="43FC6895" w14:textId="4ADD5C6B" w:rsidR="00106024" w:rsidRDefault="00106024">
          <w:pPr>
            <w:pStyle w:val="TM1"/>
            <w:tabs>
              <w:tab w:val="left" w:pos="480"/>
              <w:tab w:val="right" w:leader="dot" w:pos="10195"/>
            </w:tabs>
            <w:rPr>
              <w:rFonts w:eastAsiaTheme="minorEastAsia" w:cstheme="minorBidi"/>
              <w:b w:val="0"/>
              <w:bCs w:val="0"/>
              <w:i w:val="0"/>
              <w:iCs w:val="0"/>
              <w:noProof/>
              <w:szCs w:val="24"/>
            </w:rPr>
          </w:pPr>
          <w:hyperlink w:anchor="_Toc62480343" w:history="1">
            <w:r w:rsidRPr="00F24FF9">
              <w:rPr>
                <w:rStyle w:val="Lienhypertexte"/>
                <w:noProof/>
              </w:rPr>
              <w:t>5</w:t>
            </w:r>
            <w:r>
              <w:rPr>
                <w:rFonts w:eastAsiaTheme="minorEastAsia" w:cstheme="minorBidi"/>
                <w:b w:val="0"/>
                <w:bCs w:val="0"/>
                <w:i w:val="0"/>
                <w:iCs w:val="0"/>
                <w:noProof/>
                <w:szCs w:val="24"/>
              </w:rPr>
              <w:tab/>
            </w:r>
            <w:r w:rsidRPr="00F24FF9">
              <w:rPr>
                <w:rStyle w:val="Lienhypertexte"/>
                <w:noProof/>
              </w:rPr>
              <w:t>Organisation du projet</w:t>
            </w:r>
            <w:r>
              <w:rPr>
                <w:noProof/>
                <w:webHidden/>
              </w:rPr>
              <w:tab/>
            </w:r>
            <w:r>
              <w:rPr>
                <w:noProof/>
                <w:webHidden/>
              </w:rPr>
              <w:fldChar w:fldCharType="begin"/>
            </w:r>
            <w:r>
              <w:rPr>
                <w:noProof/>
                <w:webHidden/>
              </w:rPr>
              <w:instrText xml:space="preserve"> PAGEREF _Toc62480343 \h </w:instrText>
            </w:r>
            <w:r>
              <w:rPr>
                <w:noProof/>
                <w:webHidden/>
              </w:rPr>
            </w:r>
            <w:r>
              <w:rPr>
                <w:noProof/>
                <w:webHidden/>
              </w:rPr>
              <w:fldChar w:fldCharType="separate"/>
            </w:r>
            <w:r>
              <w:rPr>
                <w:noProof/>
                <w:webHidden/>
              </w:rPr>
              <w:t>19</w:t>
            </w:r>
            <w:r>
              <w:rPr>
                <w:noProof/>
                <w:webHidden/>
              </w:rPr>
              <w:fldChar w:fldCharType="end"/>
            </w:r>
          </w:hyperlink>
        </w:p>
        <w:p w14:paraId="4544E423" w14:textId="6018EFC1"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4" w:history="1">
            <w:r w:rsidRPr="00F24FF9">
              <w:rPr>
                <w:rStyle w:val="Lienhypertexte"/>
                <w:noProof/>
              </w:rPr>
              <w:t>5.1</w:t>
            </w:r>
            <w:r>
              <w:rPr>
                <w:rFonts w:eastAsiaTheme="minorEastAsia" w:cstheme="minorBidi"/>
                <w:b w:val="0"/>
                <w:bCs w:val="0"/>
                <w:noProof/>
                <w:sz w:val="24"/>
                <w:szCs w:val="24"/>
              </w:rPr>
              <w:tab/>
            </w:r>
            <w:r w:rsidRPr="00F24FF9">
              <w:rPr>
                <w:rStyle w:val="Lienhypertexte"/>
                <w:noProof/>
              </w:rPr>
              <w:t>Planning du projet</w:t>
            </w:r>
            <w:r>
              <w:rPr>
                <w:noProof/>
                <w:webHidden/>
              </w:rPr>
              <w:tab/>
            </w:r>
            <w:r>
              <w:rPr>
                <w:noProof/>
                <w:webHidden/>
              </w:rPr>
              <w:fldChar w:fldCharType="begin"/>
            </w:r>
            <w:r>
              <w:rPr>
                <w:noProof/>
                <w:webHidden/>
              </w:rPr>
              <w:instrText xml:space="preserve"> PAGEREF _Toc62480344 \h </w:instrText>
            </w:r>
            <w:r>
              <w:rPr>
                <w:noProof/>
                <w:webHidden/>
              </w:rPr>
            </w:r>
            <w:r>
              <w:rPr>
                <w:noProof/>
                <w:webHidden/>
              </w:rPr>
              <w:fldChar w:fldCharType="separate"/>
            </w:r>
            <w:r>
              <w:rPr>
                <w:noProof/>
                <w:webHidden/>
              </w:rPr>
              <w:t>19</w:t>
            </w:r>
            <w:r>
              <w:rPr>
                <w:noProof/>
                <w:webHidden/>
              </w:rPr>
              <w:fldChar w:fldCharType="end"/>
            </w:r>
          </w:hyperlink>
        </w:p>
        <w:p w14:paraId="7EF0DB8B" w14:textId="52A9FC6D"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5" w:history="1">
            <w:r w:rsidRPr="00F24FF9">
              <w:rPr>
                <w:rStyle w:val="Lienhypertexte"/>
                <w:noProof/>
              </w:rPr>
              <w:t>5.2</w:t>
            </w:r>
            <w:r>
              <w:rPr>
                <w:rFonts w:eastAsiaTheme="minorEastAsia" w:cstheme="minorBidi"/>
                <w:b w:val="0"/>
                <w:bCs w:val="0"/>
                <w:noProof/>
                <w:sz w:val="24"/>
                <w:szCs w:val="24"/>
              </w:rPr>
              <w:tab/>
            </w:r>
            <w:r w:rsidRPr="00F24FF9">
              <w:rPr>
                <w:rStyle w:val="Lienhypertexte"/>
                <w:noProof/>
              </w:rPr>
              <w:t>Méthode de gestion du projet</w:t>
            </w:r>
            <w:r>
              <w:rPr>
                <w:noProof/>
                <w:webHidden/>
              </w:rPr>
              <w:tab/>
            </w:r>
            <w:r>
              <w:rPr>
                <w:noProof/>
                <w:webHidden/>
              </w:rPr>
              <w:fldChar w:fldCharType="begin"/>
            </w:r>
            <w:r>
              <w:rPr>
                <w:noProof/>
                <w:webHidden/>
              </w:rPr>
              <w:instrText xml:space="preserve"> PAGEREF _Toc62480345 \h </w:instrText>
            </w:r>
            <w:r>
              <w:rPr>
                <w:noProof/>
                <w:webHidden/>
              </w:rPr>
            </w:r>
            <w:r>
              <w:rPr>
                <w:noProof/>
                <w:webHidden/>
              </w:rPr>
              <w:fldChar w:fldCharType="separate"/>
            </w:r>
            <w:r>
              <w:rPr>
                <w:noProof/>
                <w:webHidden/>
              </w:rPr>
              <w:t>20</w:t>
            </w:r>
            <w:r>
              <w:rPr>
                <w:noProof/>
                <w:webHidden/>
              </w:rPr>
              <w:fldChar w:fldCharType="end"/>
            </w:r>
          </w:hyperlink>
        </w:p>
        <w:p w14:paraId="7923529D" w14:textId="7930B1E9" w:rsidR="00106024" w:rsidRDefault="00106024">
          <w:pPr>
            <w:pStyle w:val="TM2"/>
            <w:tabs>
              <w:tab w:val="left" w:pos="960"/>
              <w:tab w:val="right" w:leader="dot" w:pos="10195"/>
            </w:tabs>
            <w:rPr>
              <w:rFonts w:eastAsiaTheme="minorEastAsia" w:cstheme="minorBidi"/>
              <w:b w:val="0"/>
              <w:bCs w:val="0"/>
              <w:noProof/>
              <w:sz w:val="24"/>
              <w:szCs w:val="24"/>
            </w:rPr>
          </w:pPr>
          <w:hyperlink w:anchor="_Toc62480346" w:history="1">
            <w:r w:rsidRPr="00F24FF9">
              <w:rPr>
                <w:rStyle w:val="Lienhypertexte"/>
                <w:rFonts w:asciiTheme="majorBidi" w:hAnsiTheme="majorBidi" w:cstheme="majorBidi"/>
                <w:noProof/>
              </w:rPr>
              <w:t>5.3</w:t>
            </w:r>
            <w:r>
              <w:rPr>
                <w:rFonts w:eastAsiaTheme="minorEastAsia" w:cstheme="minorBidi"/>
                <w:b w:val="0"/>
                <w:bCs w:val="0"/>
                <w:noProof/>
                <w:sz w:val="24"/>
                <w:szCs w:val="24"/>
              </w:rPr>
              <w:tab/>
            </w:r>
            <w:r w:rsidRPr="00F24FF9">
              <w:rPr>
                <w:rStyle w:val="Lienhypertexte"/>
                <w:rFonts w:asciiTheme="majorBidi" w:hAnsiTheme="majorBidi" w:cstheme="majorBidi"/>
                <w:noProof/>
              </w:rPr>
              <w:t>Le travail collaboratif</w:t>
            </w:r>
            <w:r>
              <w:rPr>
                <w:noProof/>
                <w:webHidden/>
              </w:rPr>
              <w:tab/>
            </w:r>
            <w:r>
              <w:rPr>
                <w:noProof/>
                <w:webHidden/>
              </w:rPr>
              <w:fldChar w:fldCharType="begin"/>
            </w:r>
            <w:r>
              <w:rPr>
                <w:noProof/>
                <w:webHidden/>
              </w:rPr>
              <w:instrText xml:space="preserve"> PAGEREF _Toc62480346 \h </w:instrText>
            </w:r>
            <w:r>
              <w:rPr>
                <w:noProof/>
                <w:webHidden/>
              </w:rPr>
            </w:r>
            <w:r>
              <w:rPr>
                <w:noProof/>
                <w:webHidden/>
              </w:rPr>
              <w:fldChar w:fldCharType="separate"/>
            </w:r>
            <w:r>
              <w:rPr>
                <w:noProof/>
                <w:webHidden/>
              </w:rPr>
              <w:t>20</w:t>
            </w:r>
            <w:r>
              <w:rPr>
                <w:noProof/>
                <w:webHidden/>
              </w:rPr>
              <w:fldChar w:fldCharType="end"/>
            </w:r>
          </w:hyperlink>
        </w:p>
        <w:p w14:paraId="5B253942" w14:textId="7B3D497B" w:rsidR="00106024" w:rsidRDefault="00106024">
          <w:pPr>
            <w:pStyle w:val="TM1"/>
            <w:tabs>
              <w:tab w:val="left" w:pos="480"/>
              <w:tab w:val="right" w:leader="dot" w:pos="10195"/>
            </w:tabs>
            <w:rPr>
              <w:rFonts w:eastAsiaTheme="minorEastAsia" w:cstheme="minorBidi"/>
              <w:b w:val="0"/>
              <w:bCs w:val="0"/>
              <w:i w:val="0"/>
              <w:iCs w:val="0"/>
              <w:noProof/>
              <w:szCs w:val="24"/>
            </w:rPr>
          </w:pPr>
          <w:hyperlink w:anchor="_Toc62480347" w:history="1">
            <w:r w:rsidRPr="00F24FF9">
              <w:rPr>
                <w:rStyle w:val="Lienhypertexte"/>
                <w:rFonts w:asciiTheme="majorBidi" w:hAnsiTheme="majorBidi" w:cstheme="majorBidi"/>
                <w:noProof/>
              </w:rPr>
              <w:t>6</w:t>
            </w:r>
            <w:r>
              <w:rPr>
                <w:rFonts w:eastAsiaTheme="minorEastAsia" w:cstheme="minorBidi"/>
                <w:b w:val="0"/>
                <w:bCs w:val="0"/>
                <w:i w:val="0"/>
                <w:iCs w:val="0"/>
                <w:noProof/>
                <w:szCs w:val="24"/>
              </w:rPr>
              <w:tab/>
            </w:r>
            <w:r w:rsidRPr="00F24FF9">
              <w:rPr>
                <w:rStyle w:val="Lienhypertexte"/>
                <w:rFonts w:asciiTheme="majorBidi" w:hAnsiTheme="majorBidi" w:cstheme="majorBidi"/>
                <w:noProof/>
              </w:rPr>
              <w:t>Conclusion</w:t>
            </w:r>
            <w:r>
              <w:rPr>
                <w:noProof/>
                <w:webHidden/>
              </w:rPr>
              <w:tab/>
            </w:r>
            <w:r>
              <w:rPr>
                <w:noProof/>
                <w:webHidden/>
              </w:rPr>
              <w:fldChar w:fldCharType="begin"/>
            </w:r>
            <w:r>
              <w:rPr>
                <w:noProof/>
                <w:webHidden/>
              </w:rPr>
              <w:instrText xml:space="preserve"> PAGEREF _Toc62480347 \h </w:instrText>
            </w:r>
            <w:r>
              <w:rPr>
                <w:noProof/>
                <w:webHidden/>
              </w:rPr>
            </w:r>
            <w:r>
              <w:rPr>
                <w:noProof/>
                <w:webHidden/>
              </w:rPr>
              <w:fldChar w:fldCharType="separate"/>
            </w:r>
            <w:r>
              <w:rPr>
                <w:noProof/>
                <w:webHidden/>
              </w:rPr>
              <w:t>21</w:t>
            </w:r>
            <w:r>
              <w:rPr>
                <w:noProof/>
                <w:webHidden/>
              </w:rPr>
              <w:fldChar w:fldCharType="end"/>
            </w:r>
          </w:hyperlink>
        </w:p>
        <w:p w14:paraId="14D8B7A4" w14:textId="3E128C4B" w:rsidR="007C757B" w:rsidRDefault="007C757B">
          <w:r>
            <w:rPr>
              <w:b/>
              <w:bCs/>
              <w:noProof/>
            </w:rPr>
            <w:fldChar w:fldCharType="end"/>
          </w:r>
        </w:p>
      </w:sdtContent>
    </w:sdt>
    <w:p w14:paraId="319C267D" w14:textId="21829299" w:rsidR="00E51D32" w:rsidRPr="002C1E60" w:rsidRDefault="00E51D32" w:rsidP="005213FC">
      <w:pPr>
        <w:widowControl w:val="0"/>
        <w:autoSpaceDE w:val="0"/>
        <w:autoSpaceDN w:val="0"/>
        <w:adjustRightInd w:val="0"/>
        <w:spacing w:after="100"/>
        <w:jc w:val="both"/>
        <w:rPr>
          <w:rFonts w:asciiTheme="majorBidi" w:hAnsiTheme="majorBidi" w:cstheme="majorBidi"/>
          <w:color w:val="000000"/>
          <w:lang w:eastAsia="ja-JP"/>
        </w:rPr>
      </w:pPr>
    </w:p>
    <w:p w14:paraId="4E7D607A" w14:textId="673C647D" w:rsidR="00A60CAF" w:rsidRDefault="00CE56EE">
      <w:pPr>
        <w:pStyle w:val="Titre1"/>
        <w:rPr>
          <w:rFonts w:asciiTheme="majorBidi" w:hAnsiTheme="majorBidi" w:cstheme="majorBidi"/>
          <w:sz w:val="24"/>
          <w:szCs w:val="24"/>
        </w:rPr>
      </w:pPr>
      <w:bookmarkStart w:id="3" w:name="_Toc62479899"/>
      <w:bookmarkStart w:id="4" w:name="_Toc62480328"/>
      <w:r w:rsidRPr="002C1E60">
        <w:rPr>
          <w:rFonts w:asciiTheme="majorBidi" w:hAnsiTheme="majorBidi" w:cstheme="majorBidi"/>
          <w:sz w:val="24"/>
          <w:szCs w:val="24"/>
        </w:rPr>
        <w:lastRenderedPageBreak/>
        <w:t>Introduction</w:t>
      </w:r>
      <w:bookmarkEnd w:id="3"/>
      <w:bookmarkEnd w:id="4"/>
    </w:p>
    <w:p w14:paraId="51CAC74D" w14:textId="33B03047" w:rsidR="00F40A93" w:rsidRPr="00F40A93" w:rsidRDefault="00F40A93" w:rsidP="00F40A93">
      <w:pPr>
        <w:pStyle w:val="Para1"/>
      </w:pPr>
    </w:p>
    <w:p w14:paraId="27DE2E70" w14:textId="01377DD5" w:rsidR="00F40A93"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w:t>
      </w:r>
      <w:r w:rsidR="009C6EEB">
        <w:rPr>
          <w:rFonts w:asciiTheme="majorBidi" w:hAnsiTheme="majorBidi" w:cstheme="majorBidi"/>
          <w:color w:val="000000"/>
          <w:lang w:eastAsia="ja-JP"/>
        </w:rPr>
        <w:t>d’étude</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notre professeur Nicolas DURAND nous a</w:t>
      </w:r>
      <w:r>
        <w:rPr>
          <w:rFonts w:asciiTheme="majorBidi" w:hAnsiTheme="majorBidi" w:cstheme="majorBidi"/>
          <w:color w:val="000000"/>
          <w:lang w:eastAsia="ja-JP"/>
        </w:rPr>
        <w:t xml:space="preserve"> confi</w:t>
      </w:r>
      <w:r w:rsidR="009C6EEB">
        <w:rPr>
          <w:rFonts w:asciiTheme="majorBidi" w:hAnsiTheme="majorBidi" w:cstheme="majorBidi"/>
          <w:color w:val="000000"/>
          <w:lang w:eastAsia="ja-JP"/>
        </w:rPr>
        <w:t>é</w:t>
      </w:r>
      <w:r>
        <w:rPr>
          <w:rFonts w:asciiTheme="majorBidi" w:hAnsiTheme="majorBidi" w:cstheme="majorBidi"/>
          <w:color w:val="000000"/>
          <w:lang w:eastAsia="ja-JP"/>
        </w:rPr>
        <w:t xml:space="preserve"> la réalisation d’une application de gestion de stages.</w:t>
      </w:r>
    </w:p>
    <w:p w14:paraId="21DE1668" w14:textId="6C170BD3" w:rsidR="0099619F"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L’objectif est </w:t>
      </w:r>
      <w:r w:rsidR="009C6EEB">
        <w:rPr>
          <w:rFonts w:asciiTheme="majorBidi" w:hAnsiTheme="majorBidi" w:cstheme="majorBidi"/>
          <w:color w:val="000000"/>
          <w:lang w:eastAsia="ja-JP"/>
        </w:rPr>
        <w:t>d’apporter de nouvelle</w:t>
      </w:r>
      <w:r w:rsidR="00CF7C7E">
        <w:rPr>
          <w:rFonts w:asciiTheme="majorBidi" w:hAnsiTheme="majorBidi" w:cstheme="majorBidi"/>
          <w:color w:val="000000"/>
          <w:lang w:eastAsia="ja-JP"/>
        </w:rPr>
        <w:t>s</w:t>
      </w:r>
      <w:r w:rsidR="009C6EEB">
        <w:rPr>
          <w:rFonts w:asciiTheme="majorBidi" w:hAnsiTheme="majorBidi" w:cstheme="majorBidi"/>
          <w:color w:val="000000"/>
          <w:lang w:eastAsia="ja-JP"/>
        </w:rPr>
        <w:t xml:space="preserve"> fonctionnalité</w:t>
      </w:r>
      <w:r w:rsidR="00CF7C7E">
        <w:rPr>
          <w:rFonts w:asciiTheme="majorBidi" w:hAnsiTheme="majorBidi" w:cstheme="majorBidi"/>
          <w:color w:val="000000"/>
          <w:lang w:eastAsia="ja-JP"/>
        </w:rPr>
        <w:t>s</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à une application web de gestion de stages des étudiants qui existe déjà</w:t>
      </w:r>
      <w:r w:rsidR="00CA4F5D">
        <w:rPr>
          <w:rFonts w:asciiTheme="majorBidi" w:hAnsiTheme="majorBidi" w:cstheme="majorBidi"/>
          <w:color w:val="000000"/>
          <w:lang w:eastAsia="ja-JP"/>
        </w:rPr>
        <w:t>, cette application doit être un complément de IPRO.</w:t>
      </w:r>
    </w:p>
    <w:p w14:paraId="4B2D965D" w14:textId="6E40C821" w:rsidR="00CA4F5D" w:rsidRDefault="00CA4F5D"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L’application existante comporte un ensemble de fonctionnalités qui sont : l’évaluation des étudiants, la possibilité de télécharger un rapport de stage / une présentation, l’envoie des mails de rappel pour l’évaluation, </w:t>
      </w:r>
      <w:r w:rsidR="00257BAF">
        <w:rPr>
          <w:rFonts w:asciiTheme="majorBidi" w:hAnsiTheme="majorBidi" w:cstheme="majorBidi"/>
          <w:color w:val="000000"/>
          <w:lang w:eastAsia="ja-JP"/>
        </w:rPr>
        <w:t>possibilité de remplir une fiche</w:t>
      </w:r>
      <w:r w:rsidR="00D21D60">
        <w:rPr>
          <w:rFonts w:asciiTheme="majorBidi" w:hAnsiTheme="majorBidi" w:cstheme="majorBidi"/>
          <w:color w:val="000000"/>
          <w:lang w:eastAsia="ja-JP"/>
        </w:rPr>
        <w:t xml:space="preserve"> d’évaluation</w:t>
      </w:r>
      <w:r w:rsidR="00257BAF">
        <w:rPr>
          <w:rFonts w:asciiTheme="majorBidi" w:hAnsiTheme="majorBidi" w:cstheme="majorBidi"/>
          <w:color w:val="000000"/>
          <w:lang w:eastAsia="ja-JP"/>
        </w:rPr>
        <w:t xml:space="preserve"> et une grille de compétence.</w:t>
      </w:r>
    </w:p>
    <w:p w14:paraId="7F2B24F2" w14:textId="2E6419F0" w:rsidR="00CF7C7E" w:rsidRDefault="00C33437"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L’intérêt de cette application web et d’avoir un historique des stages, d’ajouter de nouveaux stages et de consulter l’ensemble des stages. Comme nous avons repris une première version de cette application nous sommes amenés à définir un ensemble de fonctionnalités à ajouter à l’application afin de satisfaire les attentes</w:t>
      </w:r>
      <w:r w:rsidR="007260CB">
        <w:rPr>
          <w:rFonts w:asciiTheme="majorBidi" w:hAnsiTheme="majorBidi" w:cstheme="majorBidi"/>
          <w:color w:val="000000"/>
          <w:lang w:eastAsia="ja-JP"/>
        </w:rPr>
        <w:t xml:space="preserve"> : </w:t>
      </w:r>
      <w:r w:rsidR="00CA4F5D">
        <w:rPr>
          <w:rFonts w:asciiTheme="majorBidi" w:hAnsiTheme="majorBidi" w:cstheme="majorBidi"/>
          <w:color w:val="000000"/>
          <w:lang w:eastAsia="ja-JP"/>
        </w:rPr>
        <w:t>la possibilité d’ajouter de nouveaux stages, consulter les stages existants, téléchargement de l’ensemble des stages</w:t>
      </w:r>
      <w:r w:rsidR="002642F1">
        <w:rPr>
          <w:rFonts w:asciiTheme="majorBidi" w:hAnsiTheme="majorBidi" w:cstheme="majorBidi"/>
          <w:color w:val="000000"/>
          <w:lang w:eastAsia="ja-JP"/>
        </w:rPr>
        <w:t xml:space="preserve"> en format CSV,</w:t>
      </w:r>
      <w:r w:rsidR="00CA4F5D">
        <w:rPr>
          <w:rFonts w:asciiTheme="majorBidi" w:hAnsiTheme="majorBidi" w:cstheme="majorBidi"/>
          <w:color w:val="000000"/>
          <w:lang w:eastAsia="ja-JP"/>
        </w:rPr>
        <w:t xml:space="preserve"> consulter des statistiques effectués sur les stages</w:t>
      </w:r>
      <w:r w:rsidR="002642F1">
        <w:rPr>
          <w:rFonts w:asciiTheme="majorBidi" w:hAnsiTheme="majorBidi" w:cstheme="majorBidi"/>
          <w:color w:val="000000"/>
          <w:lang w:eastAsia="ja-JP"/>
        </w:rPr>
        <w:t>, un système de notification et un système de pagination afin de bien organiser la représentation des stages.</w:t>
      </w:r>
    </w:p>
    <w:p w14:paraId="352728DA" w14:textId="4BE8516C" w:rsidR="00CB486C" w:rsidRDefault="00CB486C" w:rsidP="00CB486C">
      <w:pPr>
        <w:autoSpaceDE w:val="0"/>
        <w:autoSpaceDN w:val="0"/>
        <w:adjustRightInd w:val="0"/>
        <w:ind w:left="431" w:firstLine="277"/>
        <w:rPr>
          <w:lang w:eastAsia="ja-JP"/>
        </w:rPr>
      </w:pPr>
      <w:r>
        <w:rPr>
          <w:lang w:eastAsia="ja-JP"/>
        </w:rPr>
        <w:t xml:space="preserve">La solution conceptuelle retenue pour réaliser ce projet est d’utiliser la plateforme Node.js associée au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de Google. </w:t>
      </w:r>
    </w:p>
    <w:p w14:paraId="2A88867C" w14:textId="50C080E9" w:rsidR="006D7430" w:rsidRPr="006D7430" w:rsidRDefault="006D7430" w:rsidP="006D7430">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Pr>
          <w:rFonts w:asciiTheme="majorBidi" w:hAnsiTheme="majorBidi" w:cstheme="majorBidi"/>
        </w:rPr>
        <w:t xml:space="preserve"> (Annexe 1)</w:t>
      </w:r>
    </w:p>
    <w:p w14:paraId="3A571487" w14:textId="51AE622C" w:rsidR="00CB486C" w:rsidRDefault="00CB486C" w:rsidP="00CB486C">
      <w:pPr>
        <w:autoSpaceDE w:val="0"/>
        <w:autoSpaceDN w:val="0"/>
        <w:adjustRightInd w:val="0"/>
        <w:ind w:left="431" w:firstLine="277"/>
        <w:rPr>
          <w:lang w:eastAsia="ja-JP"/>
        </w:rPr>
      </w:pPr>
      <w:r>
        <w:rPr>
          <w:lang w:eastAsia="ja-JP"/>
        </w:rPr>
        <w:t>Node.js est un environnement de très bas niveau, il est différent parce qu’il utilise le langage JavaScript basé sur les évènements.</w:t>
      </w:r>
      <w:r w:rsidR="007D2618">
        <w:rPr>
          <w:lang w:eastAsia="ja-JP"/>
        </w:rPr>
        <w:t xml:space="preserve"> (Annexe 2)</w:t>
      </w:r>
    </w:p>
    <w:p w14:paraId="39BB5702" w14:textId="77777777" w:rsidR="00CB486C" w:rsidRDefault="00CB486C" w:rsidP="00CB486C">
      <w:pPr>
        <w:autoSpaceDE w:val="0"/>
        <w:autoSpaceDN w:val="0"/>
        <w:adjustRightInd w:val="0"/>
        <w:ind w:left="576"/>
        <w:rPr>
          <w:lang w:eastAsia="ja-JP"/>
        </w:rPr>
      </w:pPr>
    </w:p>
    <w:p w14:paraId="7531896E" w14:textId="6DCB7681" w:rsidR="002F6A08" w:rsidRPr="002632C5" w:rsidRDefault="002F6A08" w:rsidP="002632C5">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w:t>
      </w:r>
      <w:r w:rsidR="00D21D60">
        <w:rPr>
          <w:rFonts w:asciiTheme="majorBidi" w:hAnsiTheme="majorBidi" w:cstheme="majorBidi"/>
          <w:color w:val="000000"/>
          <w:lang w:eastAsia="ja-JP"/>
        </w:rPr>
        <w:t xml:space="preserve">l’application </w:t>
      </w:r>
      <w:proofErr w:type="spellStart"/>
      <w:r w:rsidR="00D21D60">
        <w:rPr>
          <w:rFonts w:asciiTheme="majorBidi" w:hAnsiTheme="majorBidi" w:cstheme="majorBidi"/>
          <w:color w:val="000000"/>
          <w:lang w:eastAsia="ja-JP"/>
        </w:rPr>
        <w:t>polystage</w:t>
      </w:r>
      <w:proofErr w:type="spellEnd"/>
      <w:r w:rsidRPr="002C1E60">
        <w:rPr>
          <w:rFonts w:asciiTheme="majorBidi" w:hAnsiTheme="majorBidi" w:cstheme="majorBidi"/>
          <w:color w:val="000000"/>
          <w:lang w:eastAsia="ja-JP"/>
        </w:rPr>
        <w:t xml:space="preserve">. </w:t>
      </w:r>
    </w:p>
    <w:p w14:paraId="274428AA" w14:textId="5889F546" w:rsidR="00781A37" w:rsidRPr="002C1E60" w:rsidRDefault="00781A37" w:rsidP="00781A37">
      <w:pPr>
        <w:widowControl w:val="0"/>
        <w:autoSpaceDE w:val="0"/>
        <w:autoSpaceDN w:val="0"/>
        <w:adjustRightInd w:val="0"/>
        <w:spacing w:after="240" w:line="360" w:lineRule="atLeast"/>
        <w:ind w:firstLine="431"/>
        <w:rPr>
          <w:rFonts w:asciiTheme="majorBidi" w:hAnsiTheme="majorBidi" w:cstheme="majorBidi"/>
          <w:color w:val="000000"/>
          <w:lang w:eastAsia="ja-JP"/>
        </w:rPr>
      </w:pPr>
      <w:r>
        <w:rPr>
          <w:rFonts w:asciiTheme="majorBidi" w:hAnsiTheme="majorBidi" w:cstheme="majorBidi"/>
          <w:color w:val="000000"/>
          <w:lang w:eastAsia="ja-JP"/>
        </w:rPr>
        <w:t>Les d</w:t>
      </w:r>
      <w:r w:rsidR="00E23AF9" w:rsidRPr="002C1E60">
        <w:rPr>
          <w:rFonts w:asciiTheme="majorBidi" w:hAnsiTheme="majorBidi" w:cstheme="majorBidi"/>
          <w:color w:val="000000"/>
          <w:lang w:eastAsia="ja-JP"/>
        </w:rPr>
        <w:t xml:space="preserve">ifférents livrables </w:t>
      </w:r>
      <w:r>
        <w:rPr>
          <w:rFonts w:asciiTheme="majorBidi" w:hAnsiTheme="majorBidi" w:cstheme="majorBidi"/>
          <w:color w:val="000000"/>
          <w:lang w:eastAsia="ja-JP"/>
        </w:rPr>
        <w:t>de</w:t>
      </w:r>
      <w:r w:rsidR="00E23AF9" w:rsidRPr="002C1E60">
        <w:rPr>
          <w:rFonts w:asciiTheme="majorBidi" w:hAnsiTheme="majorBidi" w:cstheme="majorBidi"/>
          <w:color w:val="000000"/>
          <w:lang w:eastAsia="ja-JP"/>
        </w:rPr>
        <w:t xml:space="preserve"> ce projet :</w:t>
      </w:r>
    </w:p>
    <w:p w14:paraId="513A5809" w14:textId="60577230" w:rsidR="00781A37"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w:t>
      </w:r>
      <w:r w:rsidR="00781A37" w:rsidRPr="002C1E60">
        <w:rPr>
          <w:rFonts w:asciiTheme="majorBidi" w:hAnsiTheme="majorBidi" w:cstheme="majorBidi"/>
          <w:color w:val="000000"/>
          <w:lang w:eastAsia="ja-JP"/>
        </w:rPr>
        <w:t xml:space="preserve"> rapport final</w:t>
      </w:r>
    </w:p>
    <w:p w14:paraId="1215C798" w14:textId="274331F9" w:rsidR="00781A37" w:rsidRPr="00781A37"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781A37">
        <w:rPr>
          <w:rFonts w:asciiTheme="majorBidi" w:hAnsiTheme="majorBidi" w:cstheme="majorBidi"/>
          <w:color w:val="000000"/>
          <w:lang w:eastAsia="ja-JP"/>
        </w:rPr>
        <w:t xml:space="preserve"> présentation</w:t>
      </w:r>
    </w:p>
    <w:p w14:paraId="2903C7F0" w14:textId="5212386D" w:rsidR="00E23AF9"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E23AF9"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00B71FBB">
        <w:rPr>
          <w:rFonts w:asciiTheme="majorBidi" w:hAnsiTheme="majorBidi" w:cstheme="majorBidi"/>
          <w:color w:val="000000"/>
          <w:lang w:eastAsia="ja-JP"/>
        </w:rPr>
        <w:t xml:space="preserve"> de l’application</w:t>
      </w:r>
    </w:p>
    <w:p w14:paraId="3D69A403" w14:textId="76A88FAB" w:rsidR="00B71FBB" w:rsidRPr="002C1E60" w:rsidRDefault="00B22E2C"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w:t>
      </w:r>
      <w:r w:rsidR="00B71FBB">
        <w:rPr>
          <w:rFonts w:asciiTheme="majorBidi" w:hAnsiTheme="majorBidi" w:cstheme="majorBidi"/>
          <w:color w:val="000000"/>
          <w:lang w:eastAsia="ja-JP"/>
        </w:rPr>
        <w:t xml:space="preserve"> documentation de l’api</w:t>
      </w:r>
    </w:p>
    <w:p w14:paraId="2D8A7A11" w14:textId="724E2279" w:rsidR="00E23AF9" w:rsidRPr="002C1E60" w:rsidRDefault="00E23AF9"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p>
    <w:p w14:paraId="115F3CFC" w14:textId="185689A9" w:rsidR="00A36222" w:rsidRPr="002C1E60" w:rsidRDefault="00A36222" w:rsidP="005E1835">
      <w:pPr>
        <w:pStyle w:val="Paragraphedeliste"/>
        <w:widowControl w:val="0"/>
        <w:numPr>
          <w:ilvl w:val="0"/>
          <w:numId w:val="23"/>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w:t>
      </w:r>
      <w:r w:rsidR="00B22E2C">
        <w:rPr>
          <w:rFonts w:asciiTheme="majorBidi" w:hAnsiTheme="majorBidi" w:cstheme="majorBidi"/>
          <w:color w:val="000000"/>
          <w:lang w:eastAsia="ja-JP"/>
        </w:rPr>
        <w:t xml:space="preserve"> source</w:t>
      </w:r>
      <w:r w:rsidRPr="002C1E60">
        <w:rPr>
          <w:rFonts w:asciiTheme="majorBidi" w:hAnsiTheme="majorBidi" w:cstheme="majorBidi"/>
          <w:color w:val="000000"/>
          <w:lang w:eastAsia="ja-JP"/>
        </w:rPr>
        <w:t xml:space="preserve"> de notre projet</w:t>
      </w:r>
    </w:p>
    <w:p w14:paraId="5B0C2BB7" w14:textId="2E844692" w:rsidR="004539C1" w:rsidRDefault="00EA3E45"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Pr>
          <w:rFonts w:asciiTheme="majorBidi" w:hAnsiTheme="majorBidi" w:cstheme="majorBidi"/>
          <w:color w:val="000000"/>
          <w:lang w:eastAsia="ja-JP"/>
        </w:rPr>
        <w:t>Ils sont di</w:t>
      </w:r>
      <w:r w:rsidR="003615D1">
        <w:rPr>
          <w:rFonts w:asciiTheme="majorBidi" w:hAnsiTheme="majorBidi" w:cstheme="majorBidi"/>
          <w:color w:val="000000"/>
          <w:lang w:eastAsia="ja-JP"/>
        </w:rPr>
        <w:t>s</w:t>
      </w:r>
      <w:r>
        <w:rPr>
          <w:rFonts w:asciiTheme="majorBidi" w:hAnsiTheme="majorBidi" w:cstheme="majorBidi"/>
          <w:color w:val="000000"/>
          <w:lang w:eastAsia="ja-JP"/>
        </w:rPr>
        <w:t xml:space="preserve">ponibles sur GitHub via le lien suivant : </w:t>
      </w:r>
    </w:p>
    <w:p w14:paraId="2B9AA2FF" w14:textId="23B50BBA" w:rsidR="002E39BC" w:rsidRPr="007F7D45" w:rsidRDefault="00F333EE" w:rsidP="007F7D45">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F333EE">
        <w:rPr>
          <w:rFonts w:asciiTheme="majorBidi" w:hAnsiTheme="majorBidi" w:cstheme="majorBidi"/>
          <w:color w:val="000000"/>
          <w:lang w:eastAsia="ja-JP"/>
        </w:rPr>
        <w:t>https://github.com/Chaikou96/PolyStage</w:t>
      </w:r>
    </w:p>
    <w:p w14:paraId="6BCA665D" w14:textId="5B31E1EC" w:rsidR="007F7D45" w:rsidRDefault="007F7D45" w:rsidP="007F7D45">
      <w:pPr>
        <w:pStyle w:val="Titre1"/>
        <w:rPr>
          <w:rFonts w:asciiTheme="majorBidi" w:hAnsiTheme="majorBidi" w:cstheme="majorBidi"/>
          <w:sz w:val="24"/>
          <w:szCs w:val="24"/>
        </w:rPr>
      </w:pPr>
      <w:bookmarkStart w:id="5" w:name="_Toc62480329"/>
      <w:r>
        <w:rPr>
          <w:rFonts w:asciiTheme="majorBidi" w:hAnsiTheme="majorBidi" w:cstheme="majorBidi"/>
          <w:sz w:val="24"/>
          <w:szCs w:val="24"/>
        </w:rPr>
        <w:lastRenderedPageBreak/>
        <w:t xml:space="preserve">Présentation de l’application </w:t>
      </w:r>
      <w:proofErr w:type="spellStart"/>
      <w:r>
        <w:rPr>
          <w:rFonts w:asciiTheme="majorBidi" w:hAnsiTheme="majorBidi" w:cstheme="majorBidi"/>
          <w:sz w:val="24"/>
          <w:szCs w:val="24"/>
        </w:rPr>
        <w:t>Polystage</w:t>
      </w:r>
      <w:bookmarkEnd w:id="5"/>
      <w:proofErr w:type="spellEnd"/>
    </w:p>
    <w:p w14:paraId="56CCE959" w14:textId="77777777" w:rsidR="00664E14" w:rsidRDefault="00664E14" w:rsidP="0031713D">
      <w:pPr>
        <w:rPr>
          <w:rFonts w:asciiTheme="majorBidi" w:hAnsiTheme="majorBidi" w:cstheme="majorBidi"/>
        </w:rPr>
      </w:pPr>
    </w:p>
    <w:p w14:paraId="750C88EC" w14:textId="19C45928" w:rsidR="00A1234E" w:rsidRDefault="00664E14" w:rsidP="00A1234E">
      <w:pPr>
        <w:ind w:left="431" w:firstLine="277"/>
        <w:rPr>
          <w:rFonts w:asciiTheme="majorBidi" w:hAnsiTheme="majorBidi" w:cstheme="majorBidi"/>
        </w:rPr>
      </w:pPr>
      <w:r>
        <w:rPr>
          <w:rFonts w:asciiTheme="majorBidi" w:hAnsiTheme="majorBidi" w:cstheme="majorBidi"/>
        </w:rPr>
        <w:t xml:space="preserve">Le projet consiste à </w:t>
      </w:r>
      <w:r w:rsidR="0031713D">
        <w:rPr>
          <w:rFonts w:asciiTheme="majorBidi" w:hAnsiTheme="majorBidi" w:cstheme="majorBidi"/>
        </w:rPr>
        <w:t>améliorer et étendre</w:t>
      </w:r>
      <w:r>
        <w:rPr>
          <w:rFonts w:asciiTheme="majorBidi" w:hAnsiTheme="majorBidi" w:cstheme="majorBidi"/>
        </w:rPr>
        <w:t xml:space="preserve">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w:t>
      </w:r>
    </w:p>
    <w:p w14:paraId="2941A38E" w14:textId="77777777" w:rsidR="00515819" w:rsidRDefault="008E0617" w:rsidP="00515819">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Comme nous avons repris une application qui existe déjà nous allons pr</w:t>
      </w:r>
      <w:r w:rsidR="006C601F">
        <w:rPr>
          <w:rFonts w:asciiTheme="majorBidi" w:hAnsiTheme="majorBidi" w:cstheme="majorBidi"/>
          <w:color w:val="000000"/>
          <w:lang w:eastAsia="ja-JP"/>
        </w:rPr>
        <w:t>é</w:t>
      </w:r>
      <w:r>
        <w:rPr>
          <w:rFonts w:asciiTheme="majorBidi" w:hAnsiTheme="majorBidi" w:cstheme="majorBidi"/>
          <w:color w:val="000000"/>
          <w:lang w:eastAsia="ja-JP"/>
        </w:rPr>
        <w:t>senter plus en détails ce qui existait déjà sur l’application et ce que nous prévoyons d’améliorer et ajouter comme fonctionnalités.</w:t>
      </w:r>
      <w:r w:rsidR="00A1234E">
        <w:rPr>
          <w:rFonts w:asciiTheme="majorBidi" w:hAnsiTheme="majorBidi" w:cstheme="majorBidi"/>
          <w:color w:val="000000"/>
          <w:lang w:eastAsia="ja-JP"/>
        </w:rPr>
        <w:t xml:space="preserve"> </w:t>
      </w:r>
    </w:p>
    <w:p w14:paraId="470CF05B" w14:textId="3899CBDC" w:rsidR="00D81637" w:rsidRDefault="00D81637" w:rsidP="00D81637">
      <w:pPr>
        <w:pStyle w:val="Titre2"/>
        <w:rPr>
          <w:rFonts w:eastAsia="Calibri"/>
        </w:rPr>
      </w:pPr>
      <w:bookmarkStart w:id="6" w:name="_Toc62480330"/>
      <w:r>
        <w:rPr>
          <w:rFonts w:eastAsia="Calibri"/>
        </w:rPr>
        <w:t>Fonctionnalités de l’application existante</w:t>
      </w:r>
      <w:bookmarkEnd w:id="6"/>
    </w:p>
    <w:p w14:paraId="7F2E8ECF" w14:textId="77777777" w:rsidR="00D81637" w:rsidRPr="00D81637" w:rsidRDefault="00D81637" w:rsidP="00D81637">
      <w:pPr>
        <w:pStyle w:val="Para2"/>
        <w:rPr>
          <w:rFonts w:eastAsia="Calibri"/>
        </w:rPr>
      </w:pPr>
    </w:p>
    <w:p w14:paraId="5045AB8F" w14:textId="77777777" w:rsidR="00012262" w:rsidRDefault="00012262" w:rsidP="00BC2B3F">
      <w:pPr>
        <w:ind w:firstLine="708"/>
        <w:rPr>
          <w:rFonts w:asciiTheme="majorBidi" w:hAnsiTheme="majorBidi" w:cstheme="majorBidi"/>
        </w:rPr>
      </w:pPr>
      <w:r>
        <w:rPr>
          <w:rFonts w:asciiTheme="majorBidi" w:hAnsiTheme="majorBidi" w:cstheme="majorBidi"/>
        </w:rPr>
        <w:t xml:space="preserve">Pour les étudiants : </w:t>
      </w:r>
    </w:p>
    <w:p w14:paraId="1BD36AB0" w14:textId="0F3112F3" w:rsidR="00012262" w:rsidRPr="00743CBA" w:rsidRDefault="00012262" w:rsidP="005E1835">
      <w:pPr>
        <w:pStyle w:val="Paragraphedeliste"/>
        <w:numPr>
          <w:ilvl w:val="0"/>
          <w:numId w:val="2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r w:rsidR="00743CBA">
        <w:rPr>
          <w:rFonts w:asciiTheme="majorBidi" w:hAnsiTheme="majorBidi" w:cstheme="majorBidi"/>
        </w:rPr>
        <w:t xml:space="preserve"> (une fois pour toute)</w:t>
      </w:r>
    </w:p>
    <w:p w14:paraId="1B382B8B" w14:textId="685448CE" w:rsidR="00743CBA" w:rsidRPr="00A84B18" w:rsidRDefault="00743CBA"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Consultation de son rapport ou de sa présent</w:t>
      </w:r>
      <w:r w:rsidR="005E0643">
        <w:rPr>
          <w:rFonts w:asciiTheme="majorBidi" w:hAnsiTheme="majorBidi" w:cstheme="majorBidi"/>
        </w:rPr>
        <w:t>a</w:t>
      </w:r>
      <w:r>
        <w:rPr>
          <w:rFonts w:asciiTheme="majorBidi" w:hAnsiTheme="majorBidi" w:cstheme="majorBidi"/>
        </w:rPr>
        <w:t>t</w:t>
      </w:r>
      <w:r w:rsidR="005E0643">
        <w:rPr>
          <w:rFonts w:asciiTheme="majorBidi" w:hAnsiTheme="majorBidi" w:cstheme="majorBidi"/>
        </w:rPr>
        <w:t>i</w:t>
      </w:r>
      <w:r>
        <w:rPr>
          <w:rFonts w:asciiTheme="majorBidi" w:hAnsiTheme="majorBidi" w:cstheme="majorBidi"/>
        </w:rPr>
        <w:t>on.</w:t>
      </w:r>
    </w:p>
    <w:p w14:paraId="18B09E55" w14:textId="77777777" w:rsidR="00012262" w:rsidRDefault="00012262" w:rsidP="00012262">
      <w:pPr>
        <w:ind w:firstLine="708"/>
        <w:rPr>
          <w:rFonts w:asciiTheme="majorBidi" w:hAnsiTheme="majorBidi" w:cstheme="majorBidi"/>
        </w:rPr>
      </w:pPr>
      <w:r>
        <w:rPr>
          <w:rFonts w:asciiTheme="majorBidi" w:hAnsiTheme="majorBidi" w:cstheme="majorBidi"/>
        </w:rPr>
        <w:t xml:space="preserve">Pour les enseignants : </w:t>
      </w:r>
    </w:p>
    <w:p w14:paraId="3BA00D26" w14:textId="12B67B1F"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une évaluation pour un étudiant.</w:t>
      </w:r>
    </w:p>
    <w:p w14:paraId="2189997C" w14:textId="1411F58D"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 xml:space="preserve">Consulter </w:t>
      </w:r>
      <w:r w:rsidR="00743CBA">
        <w:rPr>
          <w:rFonts w:asciiTheme="majorBidi" w:hAnsiTheme="majorBidi" w:cstheme="majorBidi"/>
        </w:rPr>
        <w:t xml:space="preserve">l’ensemble des étudiants qu’il </w:t>
      </w:r>
      <w:r w:rsidR="00BE2878">
        <w:rPr>
          <w:rFonts w:asciiTheme="majorBidi" w:hAnsiTheme="majorBidi" w:cstheme="majorBidi"/>
        </w:rPr>
        <w:t>encadre</w:t>
      </w:r>
    </w:p>
    <w:p w14:paraId="1005CE95" w14:textId="5BBD07CC" w:rsidR="0027302E" w:rsidRPr="004E3674" w:rsidRDefault="0027302E" w:rsidP="005E1835">
      <w:pPr>
        <w:pStyle w:val="Paragraphedeliste"/>
        <w:numPr>
          <w:ilvl w:val="0"/>
          <w:numId w:val="24"/>
        </w:numPr>
        <w:rPr>
          <w:rFonts w:asciiTheme="majorBidi" w:hAnsiTheme="majorBidi" w:cstheme="majorBidi"/>
        </w:rPr>
      </w:pPr>
      <w:r>
        <w:rPr>
          <w:rFonts w:asciiTheme="majorBidi" w:hAnsiTheme="majorBidi" w:cstheme="majorBidi"/>
        </w:rPr>
        <w:t xml:space="preserve">Il a un aperçu sur </w:t>
      </w:r>
      <w:r w:rsidR="00C30ACE">
        <w:rPr>
          <w:rFonts w:asciiTheme="majorBidi" w:hAnsiTheme="majorBidi" w:cstheme="majorBidi"/>
        </w:rPr>
        <w:t>les retards</w:t>
      </w:r>
      <w:r>
        <w:rPr>
          <w:rFonts w:asciiTheme="majorBidi" w:hAnsiTheme="majorBidi" w:cstheme="majorBidi"/>
        </w:rPr>
        <w:t xml:space="preserve"> effectué des étudiants (non remise des rapports et des présentations) et des tuteurs (non évaluation des étudiants)</w:t>
      </w:r>
    </w:p>
    <w:p w14:paraId="06253A28" w14:textId="5086327E" w:rsidR="00012262" w:rsidRDefault="00012262" w:rsidP="00012262">
      <w:pPr>
        <w:ind w:firstLine="708"/>
        <w:rPr>
          <w:rFonts w:asciiTheme="majorBidi" w:hAnsiTheme="majorBidi" w:cstheme="majorBidi"/>
        </w:rPr>
      </w:pPr>
      <w:r>
        <w:rPr>
          <w:rFonts w:asciiTheme="majorBidi" w:hAnsiTheme="majorBidi" w:cstheme="majorBidi"/>
        </w:rPr>
        <w:t>Pour les tuteurs en entreprise </w:t>
      </w:r>
    </w:p>
    <w:p w14:paraId="5D34D1B8" w14:textId="77777777" w:rsidR="00012262" w:rsidRDefault="00012262" w:rsidP="005E1835">
      <w:pPr>
        <w:pStyle w:val="Paragraphedeliste"/>
        <w:numPr>
          <w:ilvl w:val="0"/>
          <w:numId w:val="2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4E5E5ABB" w14:textId="77777777" w:rsidR="00012262" w:rsidRDefault="00012262" w:rsidP="00012262">
      <w:pPr>
        <w:autoSpaceDE w:val="0"/>
        <w:autoSpaceDN w:val="0"/>
        <w:adjustRightInd w:val="0"/>
        <w:ind w:firstLine="708"/>
        <w:rPr>
          <w:lang w:eastAsia="ja-JP"/>
        </w:rPr>
      </w:pPr>
      <w:r>
        <w:rPr>
          <w:lang w:eastAsia="ja-JP"/>
        </w:rPr>
        <w:t>Envoi de mails à chaque tuteur</w:t>
      </w:r>
    </w:p>
    <w:p w14:paraId="14CB9E70" w14:textId="77777777" w:rsidR="00012262" w:rsidRDefault="00012262" w:rsidP="005E1835">
      <w:pPr>
        <w:pStyle w:val="Paragraphedeliste"/>
        <w:numPr>
          <w:ilvl w:val="0"/>
          <w:numId w:val="24"/>
        </w:numPr>
        <w:autoSpaceDE w:val="0"/>
        <w:autoSpaceDN w:val="0"/>
        <w:adjustRightInd w:val="0"/>
        <w:rPr>
          <w:lang w:eastAsia="ja-JP"/>
        </w:rPr>
      </w:pPr>
      <w:r>
        <w:rPr>
          <w:lang w:eastAsia="ja-JP"/>
        </w:rPr>
        <w:t>Contenant un lien permettant de compléter la fiche d’évaluation</w:t>
      </w:r>
    </w:p>
    <w:p w14:paraId="58B39518" w14:textId="01387612" w:rsidR="00012262" w:rsidRPr="00D81637" w:rsidRDefault="00012262" w:rsidP="005E1835">
      <w:pPr>
        <w:pStyle w:val="Paragraphedeliste"/>
        <w:numPr>
          <w:ilvl w:val="0"/>
          <w:numId w:val="24"/>
        </w:numPr>
        <w:rPr>
          <w:rFonts w:asciiTheme="majorBidi" w:hAnsiTheme="majorBidi" w:cstheme="majorBidi"/>
        </w:rPr>
      </w:pPr>
      <w:r>
        <w:rPr>
          <w:lang w:eastAsia="ja-JP"/>
        </w:rPr>
        <w:t>Contenant un lien permettant de compléter les grilles d’évaluation</w:t>
      </w:r>
      <w:r w:rsidRPr="00D81637">
        <w:rPr>
          <w:rFonts w:asciiTheme="majorBidi" w:hAnsiTheme="majorBidi" w:cstheme="majorBidi"/>
          <w:b/>
          <w:bCs/>
          <w:color w:val="000000"/>
          <w:lang w:eastAsia="ja-JP"/>
        </w:rPr>
        <w:tab/>
      </w:r>
    </w:p>
    <w:p w14:paraId="6E165027" w14:textId="77777777" w:rsidR="00D81637" w:rsidRPr="00D81637" w:rsidRDefault="00D81637" w:rsidP="00D81637">
      <w:pPr>
        <w:pStyle w:val="Paragraphedeliste"/>
        <w:ind w:left="1776"/>
        <w:rPr>
          <w:rFonts w:asciiTheme="majorBidi" w:hAnsiTheme="majorBidi" w:cstheme="majorBidi"/>
        </w:rPr>
      </w:pPr>
    </w:p>
    <w:p w14:paraId="43FAA27D" w14:textId="7794E73D" w:rsidR="00D81637" w:rsidRPr="00D81637" w:rsidRDefault="00D81637" w:rsidP="00866A94">
      <w:pPr>
        <w:pStyle w:val="Titre2"/>
        <w:rPr>
          <w:rFonts w:eastAsia="Calibri"/>
        </w:rPr>
      </w:pPr>
      <w:bookmarkStart w:id="7" w:name="_Toc62480331"/>
      <w:r w:rsidRPr="00D81637">
        <w:rPr>
          <w:rFonts w:eastAsia="Calibri"/>
        </w:rPr>
        <w:t>Fonctionnalités</w:t>
      </w:r>
      <w:r w:rsidRPr="00D81637">
        <w:rPr>
          <w:rFonts w:eastAsia="Calibri"/>
        </w:rPr>
        <w:t xml:space="preserve"> ajoutées / améliorées</w:t>
      </w:r>
      <w:r w:rsidRPr="00D81637">
        <w:rPr>
          <w:rFonts w:eastAsia="Calibri"/>
        </w:rPr>
        <w:t xml:space="preserve"> de l’application</w:t>
      </w:r>
      <w:bookmarkEnd w:id="7"/>
      <w:r w:rsidRPr="00D81637">
        <w:rPr>
          <w:rFonts w:eastAsia="Calibri"/>
        </w:rPr>
        <w:t xml:space="preserve"> </w:t>
      </w:r>
    </w:p>
    <w:p w14:paraId="5A371230" w14:textId="39BB5D74" w:rsidR="00A84B18" w:rsidRPr="00225D10" w:rsidRDefault="00225D10" w:rsidP="00225D10">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Notre analyse de l’application existante nous a permis d’identifier des fonctionnalités importantes pour la gestion des stages et manquantes dans l’application. Alors nous avons décidé d’ajouter les fonctionnalités suivantes.</w:t>
      </w: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18333C76" w:rsidR="00A84B18" w:rsidRPr="00A84B18" w:rsidRDefault="00225D10"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 xml:space="preserve">La possibilité de </w:t>
      </w:r>
      <w:proofErr w:type="spellStart"/>
      <w:r>
        <w:rPr>
          <w:rFonts w:asciiTheme="majorBidi" w:hAnsiTheme="majorBidi" w:cstheme="majorBidi"/>
        </w:rPr>
        <w:t>re</w:t>
      </w:r>
      <w:proofErr w:type="spellEnd"/>
      <w:r>
        <w:rPr>
          <w:rFonts w:asciiTheme="majorBidi" w:hAnsiTheme="majorBidi" w:cstheme="majorBidi"/>
        </w:rPr>
        <w:t>-télécharger son rapport de stage ou sa présentation (écraser l’ancienne version)</w:t>
      </w:r>
    </w:p>
    <w:p w14:paraId="12B3BAED" w14:textId="1416C81E" w:rsidR="00225D10" w:rsidRDefault="00A84B18" w:rsidP="00225D10">
      <w:pPr>
        <w:ind w:firstLine="708"/>
        <w:rPr>
          <w:rFonts w:asciiTheme="majorBidi" w:hAnsiTheme="majorBidi" w:cstheme="majorBidi"/>
        </w:rPr>
      </w:pPr>
      <w:r>
        <w:rPr>
          <w:rFonts w:asciiTheme="majorBidi" w:hAnsiTheme="majorBidi" w:cstheme="majorBidi"/>
        </w:rPr>
        <w:t xml:space="preserve">Pour les enseignants : </w:t>
      </w:r>
    </w:p>
    <w:p w14:paraId="592FCFF1" w14:textId="33E7BBAD" w:rsidR="004E3674"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sidR="00225D10">
        <w:rPr>
          <w:rFonts w:asciiTheme="majorBidi" w:hAnsiTheme="majorBidi" w:cstheme="majorBidi"/>
        </w:rPr>
        <w:t>.</w:t>
      </w:r>
    </w:p>
    <w:p w14:paraId="4D938392" w14:textId="1DC104C4" w:rsidR="00225D10" w:rsidRDefault="00225D10"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w:t>
      </w:r>
      <w:r w:rsidR="00014E9D">
        <w:rPr>
          <w:rFonts w:asciiTheme="majorBidi" w:hAnsiTheme="majorBidi" w:cstheme="majorBidi"/>
        </w:rPr>
        <w:t>s</w:t>
      </w:r>
      <w:r>
        <w:rPr>
          <w:rFonts w:asciiTheme="majorBidi" w:hAnsiTheme="majorBidi" w:cstheme="majorBidi"/>
        </w:rPr>
        <w:t xml:space="preserve"> à travers un seul bouton.</w:t>
      </w:r>
    </w:p>
    <w:p w14:paraId="27B1D888" w14:textId="573C5BEB" w:rsidR="004E3674" w:rsidRDefault="003037BA" w:rsidP="005E1835">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w:t>
      </w:r>
      <w:r w:rsidR="00A84B18" w:rsidRPr="004E3674">
        <w:rPr>
          <w:rFonts w:asciiTheme="majorBidi" w:hAnsiTheme="majorBidi" w:cstheme="majorBidi"/>
        </w:rPr>
        <w:t xml:space="preserve"> une recherche pour retrouver un ancien stage effectué par un étudiant et télécharger soit l’ensemble de stages soit quelques stages trouvés en effectuant une recherche par (Entreprise, Année, Promo, Titre du stages)</w:t>
      </w:r>
    </w:p>
    <w:p w14:paraId="419F1F89" w14:textId="6EE0700D" w:rsidR="00EC59D2" w:rsidRPr="00EC59D2" w:rsidRDefault="00EC59D2" w:rsidP="005E1835">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682A1044" w14:textId="10E08ED9" w:rsidR="00A84B18"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11D4E4CA" w14:textId="183FD34A" w:rsidR="00014E9D" w:rsidRPr="004E3674" w:rsidRDefault="00014E9D" w:rsidP="005E1835">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w:t>
      </w:r>
      <w:r w:rsidR="00350DDD">
        <w:rPr>
          <w:rFonts w:asciiTheme="majorBidi" w:hAnsiTheme="majorBidi" w:cstheme="majorBidi"/>
        </w:rPr>
        <w:t>s</w:t>
      </w:r>
      <w:r>
        <w:rPr>
          <w:rFonts w:asciiTheme="majorBidi" w:hAnsiTheme="majorBidi" w:cstheme="majorBidi"/>
        </w:rPr>
        <w:t>emble des stages à ajouter.</w:t>
      </w:r>
    </w:p>
    <w:p w14:paraId="0515E44A" w14:textId="78E613E4" w:rsidR="004843EF" w:rsidRDefault="00480A60" w:rsidP="004843EF">
      <w:pPr>
        <w:autoSpaceDE w:val="0"/>
        <w:autoSpaceDN w:val="0"/>
        <w:adjustRightInd w:val="0"/>
        <w:ind w:firstLine="708"/>
        <w:rPr>
          <w:lang w:eastAsia="ja-JP"/>
        </w:rPr>
      </w:pPr>
      <w:r>
        <w:rPr>
          <w:lang w:eastAsia="ja-JP"/>
        </w:rPr>
        <w:lastRenderedPageBreak/>
        <w:t>Autres fonctionnalités</w:t>
      </w:r>
      <w:r w:rsidR="00F81130">
        <w:rPr>
          <w:lang w:eastAsia="ja-JP"/>
        </w:rPr>
        <w:t xml:space="preserve"> : </w:t>
      </w:r>
    </w:p>
    <w:p w14:paraId="33E3A46E" w14:textId="11DDAF49" w:rsidR="004843EF" w:rsidRDefault="00F81130" w:rsidP="005E1835">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00C2506B" w14:textId="6E4330D6" w:rsidR="004843EF" w:rsidRPr="004843EF" w:rsidRDefault="00F81130" w:rsidP="005E1835">
      <w:pPr>
        <w:pStyle w:val="Paragraphedeliste"/>
        <w:numPr>
          <w:ilvl w:val="0"/>
          <w:numId w:val="24"/>
        </w:numPr>
        <w:rPr>
          <w:rFonts w:asciiTheme="majorBidi" w:hAnsiTheme="majorBidi" w:cstheme="majorBidi"/>
        </w:rPr>
      </w:pPr>
      <w:r>
        <w:rPr>
          <w:lang w:eastAsia="ja-JP"/>
        </w:rPr>
        <w:t>Ajout d’un système de notification.</w:t>
      </w:r>
    </w:p>
    <w:p w14:paraId="00D5A45D" w14:textId="1F0F24E8" w:rsidR="004C08C2" w:rsidRDefault="004C08C2" w:rsidP="00664E14">
      <w:pPr>
        <w:spacing w:after="240"/>
        <w:ind w:left="696"/>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3216071D" w14:textId="156F0350" w:rsidR="00807929" w:rsidRDefault="00807929" w:rsidP="004843EF">
      <w:pPr>
        <w:pStyle w:val="En-tte"/>
        <w:ind w:left="0"/>
        <w:rPr>
          <w:rFonts w:asciiTheme="majorBidi" w:hAnsiTheme="majorBidi" w:cstheme="majorBidi"/>
        </w:rPr>
      </w:pPr>
    </w:p>
    <w:p w14:paraId="5EDEDA0B" w14:textId="265FCADD" w:rsidR="009F1E89" w:rsidRDefault="009F1E89" w:rsidP="004843EF">
      <w:pPr>
        <w:pStyle w:val="En-tte"/>
        <w:ind w:left="0"/>
        <w:rPr>
          <w:rFonts w:asciiTheme="majorBidi" w:hAnsiTheme="majorBidi" w:cstheme="majorBidi"/>
        </w:rPr>
      </w:pPr>
    </w:p>
    <w:p w14:paraId="43F64538" w14:textId="509A95A7" w:rsidR="009F1E89" w:rsidRDefault="009F1E89" w:rsidP="004843EF">
      <w:pPr>
        <w:pStyle w:val="En-tte"/>
        <w:ind w:left="0"/>
        <w:rPr>
          <w:rFonts w:asciiTheme="majorBidi" w:hAnsiTheme="majorBidi" w:cstheme="majorBidi"/>
        </w:rPr>
      </w:pPr>
    </w:p>
    <w:p w14:paraId="556C0ADF" w14:textId="54DFFC7C" w:rsidR="009F1E89" w:rsidRDefault="009F1E89" w:rsidP="004843EF">
      <w:pPr>
        <w:pStyle w:val="En-tte"/>
        <w:ind w:left="0"/>
        <w:rPr>
          <w:rFonts w:asciiTheme="majorBidi" w:hAnsiTheme="majorBidi" w:cstheme="majorBidi"/>
        </w:rPr>
      </w:pPr>
    </w:p>
    <w:p w14:paraId="2FE600F5" w14:textId="69EADA75" w:rsidR="009F1E89" w:rsidRDefault="009F1E89" w:rsidP="004843EF">
      <w:pPr>
        <w:pStyle w:val="En-tte"/>
        <w:ind w:left="0"/>
        <w:rPr>
          <w:rFonts w:asciiTheme="majorBidi" w:hAnsiTheme="majorBidi" w:cstheme="majorBidi"/>
        </w:rPr>
      </w:pPr>
    </w:p>
    <w:p w14:paraId="71CB9BE8" w14:textId="4CB265AB" w:rsidR="009F1E89" w:rsidRDefault="009F1E89" w:rsidP="004843EF">
      <w:pPr>
        <w:pStyle w:val="En-tte"/>
        <w:ind w:left="0"/>
        <w:rPr>
          <w:rFonts w:asciiTheme="majorBidi" w:hAnsiTheme="majorBidi" w:cstheme="majorBidi"/>
        </w:rPr>
      </w:pPr>
    </w:p>
    <w:p w14:paraId="72F334B3" w14:textId="2BFFFCD7" w:rsidR="009F1E89" w:rsidRDefault="009F1E89" w:rsidP="004843EF">
      <w:pPr>
        <w:pStyle w:val="En-tte"/>
        <w:ind w:left="0"/>
        <w:rPr>
          <w:rFonts w:asciiTheme="majorBidi" w:hAnsiTheme="majorBidi" w:cstheme="majorBidi"/>
        </w:rPr>
      </w:pPr>
    </w:p>
    <w:p w14:paraId="16939974" w14:textId="5B079529" w:rsidR="009F1E89" w:rsidRDefault="009F1E89" w:rsidP="004843EF">
      <w:pPr>
        <w:pStyle w:val="En-tte"/>
        <w:ind w:left="0"/>
        <w:rPr>
          <w:rFonts w:asciiTheme="majorBidi" w:hAnsiTheme="majorBidi" w:cstheme="majorBidi"/>
        </w:rPr>
      </w:pPr>
    </w:p>
    <w:p w14:paraId="4CF22521" w14:textId="651D48DF" w:rsidR="009F1E89" w:rsidRDefault="009F1E89" w:rsidP="004843EF">
      <w:pPr>
        <w:pStyle w:val="En-tte"/>
        <w:ind w:left="0"/>
        <w:rPr>
          <w:rFonts w:asciiTheme="majorBidi" w:hAnsiTheme="majorBidi" w:cstheme="majorBidi"/>
        </w:rPr>
      </w:pPr>
    </w:p>
    <w:p w14:paraId="2F817937" w14:textId="709C5D50" w:rsidR="009F1E89" w:rsidRDefault="009F1E89" w:rsidP="004843EF">
      <w:pPr>
        <w:pStyle w:val="En-tte"/>
        <w:ind w:left="0"/>
        <w:rPr>
          <w:rFonts w:asciiTheme="majorBidi" w:hAnsiTheme="majorBidi" w:cstheme="majorBidi"/>
        </w:rPr>
      </w:pPr>
    </w:p>
    <w:p w14:paraId="39B4B28F" w14:textId="683FD599" w:rsidR="009F1E89" w:rsidRDefault="009F1E89" w:rsidP="004843EF">
      <w:pPr>
        <w:pStyle w:val="En-tte"/>
        <w:ind w:left="0"/>
        <w:rPr>
          <w:rFonts w:asciiTheme="majorBidi" w:hAnsiTheme="majorBidi" w:cstheme="majorBidi"/>
        </w:rPr>
      </w:pPr>
    </w:p>
    <w:p w14:paraId="73F2462A" w14:textId="47DBA614" w:rsidR="009F1E89" w:rsidRDefault="009F1E89" w:rsidP="004843EF">
      <w:pPr>
        <w:pStyle w:val="En-tte"/>
        <w:ind w:left="0"/>
        <w:rPr>
          <w:rFonts w:asciiTheme="majorBidi" w:hAnsiTheme="majorBidi" w:cstheme="majorBidi"/>
        </w:rPr>
      </w:pPr>
    </w:p>
    <w:p w14:paraId="507F2A67" w14:textId="4F94E00C" w:rsidR="009F1E89" w:rsidRDefault="009F1E89" w:rsidP="004843EF">
      <w:pPr>
        <w:pStyle w:val="En-tte"/>
        <w:ind w:left="0"/>
        <w:rPr>
          <w:rFonts w:asciiTheme="majorBidi" w:hAnsiTheme="majorBidi" w:cstheme="majorBidi"/>
        </w:rPr>
      </w:pPr>
    </w:p>
    <w:p w14:paraId="1D641CFB" w14:textId="78A1703C" w:rsidR="009F1E89" w:rsidRDefault="009F1E89" w:rsidP="004843EF">
      <w:pPr>
        <w:pStyle w:val="En-tte"/>
        <w:ind w:left="0"/>
        <w:rPr>
          <w:rFonts w:asciiTheme="majorBidi" w:hAnsiTheme="majorBidi" w:cstheme="majorBidi"/>
        </w:rPr>
      </w:pPr>
    </w:p>
    <w:p w14:paraId="645BA382" w14:textId="76722F1A" w:rsidR="009F1E89" w:rsidRDefault="009F1E89" w:rsidP="004843EF">
      <w:pPr>
        <w:pStyle w:val="En-tte"/>
        <w:ind w:left="0"/>
        <w:rPr>
          <w:rFonts w:asciiTheme="majorBidi" w:hAnsiTheme="majorBidi" w:cstheme="majorBidi"/>
        </w:rPr>
      </w:pPr>
    </w:p>
    <w:p w14:paraId="1585E53E" w14:textId="4EA9A253" w:rsidR="009F1E89" w:rsidRDefault="009F1E89" w:rsidP="004843EF">
      <w:pPr>
        <w:pStyle w:val="En-tte"/>
        <w:ind w:left="0"/>
        <w:rPr>
          <w:rFonts w:asciiTheme="majorBidi" w:hAnsiTheme="majorBidi" w:cstheme="majorBidi"/>
        </w:rPr>
      </w:pPr>
    </w:p>
    <w:p w14:paraId="5CC533A6" w14:textId="6DCCD9F0" w:rsidR="009F1E89" w:rsidRDefault="009F1E89" w:rsidP="004843EF">
      <w:pPr>
        <w:pStyle w:val="En-tte"/>
        <w:ind w:left="0"/>
        <w:rPr>
          <w:rFonts w:asciiTheme="majorBidi" w:hAnsiTheme="majorBidi" w:cstheme="majorBidi"/>
        </w:rPr>
      </w:pPr>
    </w:p>
    <w:p w14:paraId="66D1B72F" w14:textId="4103B02C" w:rsidR="009F1E89" w:rsidRDefault="009F1E89" w:rsidP="004843EF">
      <w:pPr>
        <w:pStyle w:val="En-tte"/>
        <w:ind w:left="0"/>
        <w:rPr>
          <w:rFonts w:asciiTheme="majorBidi" w:hAnsiTheme="majorBidi" w:cstheme="majorBidi"/>
        </w:rPr>
      </w:pPr>
    </w:p>
    <w:p w14:paraId="458A52FD" w14:textId="4630F493" w:rsidR="009F1E89" w:rsidRDefault="009F1E89" w:rsidP="004843EF">
      <w:pPr>
        <w:pStyle w:val="En-tte"/>
        <w:ind w:left="0"/>
        <w:rPr>
          <w:rFonts w:asciiTheme="majorBidi" w:hAnsiTheme="majorBidi" w:cstheme="majorBidi"/>
        </w:rPr>
      </w:pPr>
    </w:p>
    <w:p w14:paraId="5F237DE6" w14:textId="68DA9203" w:rsidR="009F1E89" w:rsidRDefault="009F1E89" w:rsidP="004843EF">
      <w:pPr>
        <w:pStyle w:val="En-tte"/>
        <w:ind w:left="0"/>
        <w:rPr>
          <w:rFonts w:asciiTheme="majorBidi" w:hAnsiTheme="majorBidi" w:cstheme="majorBidi"/>
        </w:rPr>
      </w:pPr>
    </w:p>
    <w:p w14:paraId="24207607" w14:textId="7598E265" w:rsidR="009F1E89" w:rsidRDefault="009F1E89" w:rsidP="004843EF">
      <w:pPr>
        <w:pStyle w:val="En-tte"/>
        <w:ind w:left="0"/>
        <w:rPr>
          <w:rFonts w:asciiTheme="majorBidi" w:hAnsiTheme="majorBidi" w:cstheme="majorBidi"/>
        </w:rPr>
      </w:pPr>
    </w:p>
    <w:p w14:paraId="05322B24" w14:textId="6B60E7F2" w:rsidR="009F1E89" w:rsidRDefault="009F1E89" w:rsidP="004843EF">
      <w:pPr>
        <w:pStyle w:val="En-tte"/>
        <w:ind w:left="0"/>
        <w:rPr>
          <w:rFonts w:asciiTheme="majorBidi" w:hAnsiTheme="majorBidi" w:cstheme="majorBidi"/>
        </w:rPr>
      </w:pPr>
    </w:p>
    <w:p w14:paraId="7FAF2659" w14:textId="49D1A330" w:rsidR="009F1E89" w:rsidRDefault="009F1E89" w:rsidP="004843EF">
      <w:pPr>
        <w:pStyle w:val="En-tte"/>
        <w:ind w:left="0"/>
        <w:rPr>
          <w:rFonts w:asciiTheme="majorBidi" w:hAnsiTheme="majorBidi" w:cstheme="majorBidi"/>
        </w:rPr>
      </w:pPr>
    </w:p>
    <w:p w14:paraId="0A6E5430" w14:textId="77777777" w:rsidR="009F1E89" w:rsidRPr="002C1E60" w:rsidRDefault="009F1E89" w:rsidP="004843EF">
      <w:pPr>
        <w:pStyle w:val="En-tte"/>
        <w:ind w:left="0"/>
        <w:rPr>
          <w:rFonts w:asciiTheme="majorBidi" w:hAnsiTheme="majorBidi" w:cstheme="majorBidi"/>
        </w:rPr>
      </w:pPr>
    </w:p>
    <w:p w14:paraId="64BBCBA3" w14:textId="77777777" w:rsidR="00543D91" w:rsidRPr="00543D91" w:rsidRDefault="00543D91" w:rsidP="00543D91">
      <w:pPr>
        <w:pStyle w:val="Para1"/>
      </w:pPr>
    </w:p>
    <w:p w14:paraId="4F7A4444" w14:textId="2C17CBC3" w:rsidR="00644C25" w:rsidRPr="0084613D" w:rsidRDefault="006465FA" w:rsidP="005E1835">
      <w:pPr>
        <w:pStyle w:val="Titre1"/>
        <w:numPr>
          <w:ilvl w:val="0"/>
          <w:numId w:val="29"/>
        </w:numPr>
        <w:rPr>
          <w:rFonts w:eastAsia="Calibri"/>
        </w:rPr>
      </w:pPr>
      <w:bookmarkStart w:id="8" w:name="_Toc62479900"/>
      <w:bookmarkStart w:id="9" w:name="_Toc62480332"/>
      <w:r w:rsidRPr="0084613D">
        <w:rPr>
          <w:rFonts w:eastAsia="Calibri"/>
        </w:rPr>
        <w:lastRenderedPageBreak/>
        <w:t>Description Générale</w:t>
      </w:r>
      <w:bookmarkEnd w:id="8"/>
      <w:bookmarkEnd w:id="9"/>
    </w:p>
    <w:p w14:paraId="749680FA" w14:textId="4CDEE0B2" w:rsidR="006465FA" w:rsidRDefault="006465FA" w:rsidP="006465FA">
      <w:pPr>
        <w:pStyle w:val="Para2"/>
        <w:rPr>
          <w:rFonts w:eastAsia="Calibri"/>
        </w:rPr>
      </w:pPr>
    </w:p>
    <w:p w14:paraId="7D65A69F" w14:textId="541C3608" w:rsidR="00FE4D30" w:rsidRPr="00FE4D30" w:rsidRDefault="006465FA" w:rsidP="00FE4D30">
      <w:pPr>
        <w:pStyle w:val="Titre2"/>
        <w:rPr>
          <w:rFonts w:eastAsia="Calibri"/>
        </w:rPr>
      </w:pPr>
      <w:bookmarkStart w:id="10" w:name="_Toc62480333"/>
      <w:r w:rsidRPr="006465FA">
        <w:rPr>
          <w:rFonts w:eastAsia="Calibri"/>
        </w:rPr>
        <w:t>Architecture générale</w:t>
      </w:r>
      <w:bookmarkEnd w:id="10"/>
    </w:p>
    <w:p w14:paraId="30419F91" w14:textId="60935950" w:rsidR="00EA2497" w:rsidRDefault="00EA2497" w:rsidP="006465FA">
      <w:pPr>
        <w:pStyle w:val="Para2"/>
        <w:ind w:left="708"/>
        <w:rPr>
          <w:rFonts w:eastAsia="Calibri"/>
          <w:b/>
          <w:bCs/>
          <w:sz w:val="28"/>
          <w:szCs w:val="28"/>
        </w:rPr>
      </w:pPr>
    </w:p>
    <w:p w14:paraId="2736A4E4" w14:textId="77777777" w:rsidR="00EA2497" w:rsidRDefault="00EA2497" w:rsidP="00EA2497">
      <w:pPr>
        <w:ind w:left="708" w:firstLine="132"/>
        <w:rPr>
          <w:rFonts w:asciiTheme="majorBidi" w:hAnsiTheme="majorBidi" w:cstheme="majorBidi"/>
        </w:rPr>
      </w:pPr>
      <w:r>
        <w:rPr>
          <w:rFonts w:asciiTheme="majorBidi" w:hAnsiTheme="majorBidi" w:cstheme="majorBidi"/>
        </w:rPr>
        <w:t xml:space="preserve">L’application </w:t>
      </w:r>
      <w:proofErr w:type="spellStart"/>
      <w:r>
        <w:rPr>
          <w:rFonts w:asciiTheme="majorBidi" w:hAnsiTheme="majorBidi" w:cstheme="majorBidi"/>
        </w:rPr>
        <w:t>Polystage</w:t>
      </w:r>
      <w:proofErr w:type="spellEnd"/>
      <w:r>
        <w:rPr>
          <w:rFonts w:asciiTheme="majorBidi" w:hAnsiTheme="majorBidi" w:cstheme="majorBidi"/>
        </w:rPr>
        <w:t xml:space="preserve"> doit permettre de compléter les fonctionnalités offertes par IPRO, nous développons une application web qui permet la gestion des stages effectués par les étudiants de l’école </w:t>
      </w:r>
      <w:proofErr w:type="spellStart"/>
      <w:r>
        <w:rPr>
          <w:rFonts w:asciiTheme="majorBidi" w:hAnsiTheme="majorBidi" w:cstheme="majorBidi"/>
        </w:rPr>
        <w:t>Polytech</w:t>
      </w:r>
      <w:proofErr w:type="spellEnd"/>
      <w:r>
        <w:rPr>
          <w:rFonts w:asciiTheme="majorBidi" w:hAnsiTheme="majorBidi" w:cstheme="majorBidi"/>
        </w:rPr>
        <w:t xml:space="preserve">. </w:t>
      </w:r>
    </w:p>
    <w:p w14:paraId="0FD63186" w14:textId="0D9F9D05" w:rsidR="00EA2497" w:rsidRDefault="00EA2497" w:rsidP="00EA2497">
      <w:pPr>
        <w:ind w:left="708" w:firstLine="132"/>
        <w:rPr>
          <w:rFonts w:asciiTheme="majorBidi" w:hAnsiTheme="majorBidi" w:cstheme="majorBidi"/>
        </w:rPr>
      </w:pPr>
      <w:r>
        <w:rPr>
          <w:rFonts w:asciiTheme="majorBidi" w:hAnsiTheme="majorBidi" w:cstheme="majorBidi"/>
        </w:rPr>
        <w:t>Cette application doit garantir des fonctionnalités qui sont jugées essentielles à la gestion des stages.</w:t>
      </w:r>
    </w:p>
    <w:p w14:paraId="3F578210" w14:textId="77777777" w:rsidR="00BB06F8" w:rsidRPr="00EA2497" w:rsidRDefault="00BB06F8" w:rsidP="00EA2497">
      <w:pPr>
        <w:ind w:left="708" w:firstLine="132"/>
        <w:rPr>
          <w:rFonts w:asciiTheme="majorBidi" w:hAnsiTheme="majorBidi" w:cstheme="majorBidi"/>
        </w:rPr>
      </w:pPr>
    </w:p>
    <w:p w14:paraId="5C2822A8" w14:textId="60A4F68B" w:rsidR="003C69AF" w:rsidRDefault="006465FA" w:rsidP="006465FA">
      <w:pPr>
        <w:pStyle w:val="Para2"/>
        <w:ind w:left="0"/>
        <w:rPr>
          <w:rFonts w:asciiTheme="majorBidi" w:eastAsia="Calibri" w:hAnsiTheme="majorBidi" w:cstheme="majorBidi"/>
        </w:rPr>
      </w:pPr>
      <w:r>
        <w:rPr>
          <w:rFonts w:ascii="Arial" w:hAnsi="Arial" w:cs="Arial"/>
          <w:noProof/>
        </w:rPr>
        <w:drawing>
          <wp:anchor distT="0" distB="0" distL="114300" distR="114300" simplePos="0" relativeHeight="251672576" behindDoc="0" locked="0" layoutInCell="1" allowOverlap="1" wp14:anchorId="2696CD91" wp14:editId="449E7564">
            <wp:simplePos x="0" y="0"/>
            <wp:positionH relativeFrom="column">
              <wp:posOffset>350760</wp:posOffset>
            </wp:positionH>
            <wp:positionV relativeFrom="paragraph">
              <wp:posOffset>192789</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0">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0D98314D" w14:textId="2470D9A5" w:rsidR="006465FA" w:rsidRDefault="006465FA" w:rsidP="006465FA">
      <w:pPr>
        <w:pStyle w:val="Para2"/>
        <w:ind w:left="0"/>
        <w:rPr>
          <w:rFonts w:asciiTheme="majorBidi" w:eastAsia="Calibri" w:hAnsiTheme="majorBidi" w:cstheme="majorBidi"/>
        </w:rPr>
      </w:pPr>
    </w:p>
    <w:p w14:paraId="764413F3" w14:textId="33653D3B" w:rsidR="00EF5093" w:rsidRDefault="00E03377" w:rsidP="00EF5093">
      <w:pPr>
        <w:pStyle w:val="Para2"/>
        <w:ind w:left="708" w:firstLine="708"/>
        <w:rPr>
          <w:rFonts w:asciiTheme="majorBidi" w:eastAsia="Calibri" w:hAnsiTheme="majorBidi" w:cstheme="majorBidi"/>
        </w:rPr>
      </w:pPr>
      <w:r>
        <w:rPr>
          <w:rFonts w:asciiTheme="majorBidi" w:eastAsia="Calibri" w:hAnsiTheme="majorBidi" w:cstheme="majorBidi"/>
        </w:rPr>
        <w:t xml:space="preserve">Nous avons conservé la même architecture de l’application avec un </w:t>
      </w:r>
      <w:proofErr w:type="spellStart"/>
      <w:r>
        <w:rPr>
          <w:rFonts w:asciiTheme="majorBidi" w:eastAsia="Calibri" w:hAnsiTheme="majorBidi" w:cstheme="majorBidi"/>
        </w:rPr>
        <w:t>FrontEnd</w:t>
      </w:r>
      <w:proofErr w:type="spellEnd"/>
      <w:r>
        <w:rPr>
          <w:rFonts w:asciiTheme="majorBidi" w:eastAsia="Calibri" w:hAnsiTheme="majorBidi" w:cstheme="majorBidi"/>
        </w:rPr>
        <w:t xml:space="preserve"> en </w:t>
      </w:r>
      <w:proofErr w:type="spellStart"/>
      <w:r>
        <w:rPr>
          <w:rFonts w:asciiTheme="majorBidi" w:eastAsia="Calibri" w:hAnsiTheme="majorBidi" w:cstheme="majorBidi"/>
        </w:rPr>
        <w:t>AngularJS</w:t>
      </w:r>
      <w:proofErr w:type="spellEnd"/>
      <w:r>
        <w:rPr>
          <w:rFonts w:asciiTheme="majorBidi" w:eastAsia="Calibri" w:hAnsiTheme="majorBidi" w:cstheme="majorBidi"/>
        </w:rPr>
        <w:t xml:space="preserve">, un </w:t>
      </w:r>
      <w:proofErr w:type="spellStart"/>
      <w:r>
        <w:rPr>
          <w:rFonts w:asciiTheme="majorBidi" w:eastAsia="Calibri" w:hAnsiTheme="majorBidi" w:cstheme="majorBidi"/>
        </w:rPr>
        <w:t>BackEnd</w:t>
      </w:r>
      <w:proofErr w:type="spellEnd"/>
      <w:r>
        <w:rPr>
          <w:rFonts w:asciiTheme="majorBidi" w:eastAsia="Calibri" w:hAnsiTheme="majorBidi" w:cstheme="majorBidi"/>
        </w:rPr>
        <w:t xml:space="preserve"> en </w:t>
      </w:r>
      <w:proofErr w:type="spellStart"/>
      <w:r>
        <w:rPr>
          <w:rFonts w:asciiTheme="majorBidi" w:eastAsia="Calibri" w:hAnsiTheme="majorBidi" w:cstheme="majorBidi"/>
        </w:rPr>
        <w:t>NodeJS</w:t>
      </w:r>
      <w:proofErr w:type="spellEnd"/>
      <w:r>
        <w:rPr>
          <w:rFonts w:asciiTheme="majorBidi" w:eastAsia="Calibri" w:hAnsiTheme="majorBidi" w:cstheme="majorBidi"/>
        </w:rPr>
        <w:t xml:space="preserve"> et </w:t>
      </w:r>
      <w:r w:rsidR="00053659">
        <w:rPr>
          <w:rFonts w:asciiTheme="majorBidi" w:eastAsia="Calibri" w:hAnsiTheme="majorBidi" w:cstheme="majorBidi"/>
        </w:rPr>
        <w:t>un système de</w:t>
      </w:r>
      <w:r>
        <w:rPr>
          <w:rFonts w:asciiTheme="majorBidi" w:eastAsia="Calibri" w:hAnsiTheme="majorBidi" w:cstheme="majorBidi"/>
        </w:rPr>
        <w:t xml:space="preserve"> SGBD MySQL. </w:t>
      </w:r>
    </w:p>
    <w:p w14:paraId="20FC2B7A" w14:textId="22AA93F0" w:rsidR="00AC4604" w:rsidRPr="00EF5093" w:rsidRDefault="00EF5093" w:rsidP="00E03377">
      <w:pPr>
        <w:pStyle w:val="Para2"/>
        <w:ind w:left="708" w:firstLine="708"/>
        <w:rPr>
          <w:rFonts w:asciiTheme="majorBidi" w:eastAsia="Calibri" w:hAnsiTheme="majorBidi" w:cstheme="majorBidi"/>
          <w:color w:val="0070C0"/>
          <w:sz w:val="28"/>
          <w:szCs w:val="28"/>
        </w:rPr>
      </w:pPr>
      <w:r w:rsidRPr="00EF5093">
        <w:rPr>
          <w:rFonts w:asciiTheme="majorBidi" w:eastAsia="Calibri" w:hAnsiTheme="majorBidi" w:cstheme="majorBidi"/>
          <w:noProof/>
          <w:color w:val="0070C0"/>
          <w:sz w:val="28"/>
          <w:szCs w:val="28"/>
        </w:rPr>
        <w:lastRenderedPageBreak/>
        <w:drawing>
          <wp:anchor distT="0" distB="0" distL="114300" distR="114300" simplePos="0" relativeHeight="251698176" behindDoc="0" locked="0" layoutInCell="1" allowOverlap="1" wp14:anchorId="3B4EB5BA" wp14:editId="24966436">
            <wp:simplePos x="0" y="0"/>
            <wp:positionH relativeFrom="column">
              <wp:posOffset>819150</wp:posOffset>
            </wp:positionH>
            <wp:positionV relativeFrom="paragraph">
              <wp:posOffset>421431</wp:posOffset>
            </wp:positionV>
            <wp:extent cx="4686935" cy="4314825"/>
            <wp:effectExtent l="0" t="0" r="0" b="317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4686935" cy="43148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Calibri" w:hAnsiTheme="majorBidi" w:cstheme="majorBidi"/>
          <w:color w:val="0070C0"/>
          <w:sz w:val="28"/>
          <w:szCs w:val="28"/>
        </w:rPr>
        <w:t xml:space="preserve">SGBD </w:t>
      </w:r>
      <w:r w:rsidR="00AC4604" w:rsidRPr="00EF5093">
        <w:rPr>
          <w:rFonts w:asciiTheme="majorBidi" w:eastAsia="Calibri" w:hAnsiTheme="majorBidi" w:cstheme="majorBidi"/>
          <w:color w:val="0070C0"/>
          <w:sz w:val="28"/>
          <w:szCs w:val="28"/>
        </w:rPr>
        <w:t>MySQL</w:t>
      </w:r>
    </w:p>
    <w:p w14:paraId="010B5B9E" w14:textId="500E5D85" w:rsidR="00EF5093" w:rsidRPr="00AC4604" w:rsidRDefault="00EF5093" w:rsidP="00E03377">
      <w:pPr>
        <w:pStyle w:val="Para2"/>
        <w:ind w:left="708" w:firstLine="708"/>
        <w:rPr>
          <w:rFonts w:asciiTheme="majorBidi" w:eastAsia="Calibri" w:hAnsiTheme="majorBidi" w:cstheme="majorBidi"/>
          <w:color w:val="0070C0"/>
        </w:rPr>
      </w:pPr>
    </w:p>
    <w:p w14:paraId="75D39136" w14:textId="417AEFD9" w:rsidR="006465FA" w:rsidRPr="00D20277" w:rsidRDefault="006465FA" w:rsidP="006465FA">
      <w:pPr>
        <w:keepNext/>
        <w:keepLines/>
        <w:ind w:firstLine="708"/>
        <w:jc w:val="both"/>
        <w:rPr>
          <w:rFonts w:asciiTheme="majorBidi" w:hAnsiTheme="majorBidi" w:cstheme="majorBidi"/>
          <w:color w:val="0070C0"/>
          <w:sz w:val="28"/>
          <w:szCs w:val="28"/>
        </w:rPr>
      </w:pPr>
      <w:r w:rsidRPr="00D20277">
        <w:rPr>
          <w:rFonts w:asciiTheme="majorBidi" w:hAnsiTheme="majorBidi" w:cstheme="majorBidi"/>
          <w:color w:val="0070C0"/>
          <w:sz w:val="28"/>
          <w:szCs w:val="28"/>
        </w:rPr>
        <w:t>Création d’un serveur renvoyant les données</w:t>
      </w:r>
      <w:r w:rsidR="00CC1FD0">
        <w:rPr>
          <w:rFonts w:asciiTheme="majorBidi" w:hAnsiTheme="majorBidi" w:cstheme="majorBidi"/>
          <w:color w:val="0070C0"/>
          <w:sz w:val="28"/>
          <w:szCs w:val="28"/>
        </w:rPr>
        <w:t xml:space="preserve"> (</w:t>
      </w:r>
      <w:proofErr w:type="spellStart"/>
      <w:r w:rsidR="00CC1FD0">
        <w:rPr>
          <w:rFonts w:asciiTheme="majorBidi" w:hAnsiTheme="majorBidi" w:cstheme="majorBidi"/>
          <w:color w:val="0070C0"/>
          <w:sz w:val="28"/>
          <w:szCs w:val="28"/>
        </w:rPr>
        <w:t>BackEnd</w:t>
      </w:r>
      <w:proofErr w:type="spellEnd"/>
      <w:r w:rsidR="00CC1FD0">
        <w:rPr>
          <w:rFonts w:asciiTheme="majorBidi" w:hAnsiTheme="majorBidi" w:cstheme="majorBidi"/>
          <w:color w:val="0070C0"/>
          <w:sz w:val="28"/>
          <w:szCs w:val="28"/>
        </w:rPr>
        <w:t>)</w:t>
      </w:r>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5E1835">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 xml:space="preserve">pour accéder à Node.js via des URL au format REST (il permet également de gérer des </w:t>
      </w:r>
      <w:proofErr w:type="spellStart"/>
      <w:r w:rsidRPr="006465FA">
        <w:rPr>
          <w:rFonts w:asciiTheme="majorBidi" w:hAnsiTheme="majorBidi" w:cstheme="majorBidi"/>
        </w:rPr>
        <w:t>templates</w:t>
      </w:r>
      <w:proofErr w:type="spellEnd"/>
      <w:r w:rsidRPr="006465FA">
        <w:rPr>
          <w:rFonts w:asciiTheme="majorBidi" w:hAnsiTheme="majorBidi" w:cstheme="majorBidi"/>
        </w:rPr>
        <w:t>).</w:t>
      </w:r>
    </w:p>
    <w:p w14:paraId="4E7E8446" w14:textId="7D51885C" w:rsidR="006465FA" w:rsidRPr="006465FA" w:rsidRDefault="006465FA" w:rsidP="005E1835">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w:t>
      </w:r>
      <w:proofErr w:type="spellStart"/>
      <w:r>
        <w:rPr>
          <w:rFonts w:asciiTheme="majorBidi" w:hAnsiTheme="majorBidi" w:cstheme="majorBidi"/>
          <w:color w:val="0070C0"/>
        </w:rPr>
        <w:t>fs</w:t>
      </w:r>
      <w:proofErr w:type="spellEnd"/>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66A560C5" w14:textId="77777777" w:rsidR="006465FA" w:rsidRPr="006465FA" w:rsidRDefault="006465FA" w:rsidP="006465FA">
      <w:pPr>
        <w:keepNext/>
        <w:keepLines/>
        <w:jc w:val="both"/>
        <w:rPr>
          <w:rFonts w:asciiTheme="majorBidi" w:hAnsiTheme="majorBidi" w:cstheme="majorBidi"/>
        </w:rPr>
      </w:pPr>
    </w:p>
    <w:p w14:paraId="717E629E" w14:textId="639BF517" w:rsidR="006465FA" w:rsidRDefault="006465FA" w:rsidP="006465FA">
      <w:pPr>
        <w:keepNext/>
        <w:keepLines/>
        <w:ind w:left="708"/>
        <w:jc w:val="both"/>
        <w:rPr>
          <w:rFonts w:asciiTheme="majorBidi" w:hAnsiTheme="majorBidi" w:cstheme="majorBidi"/>
        </w:rPr>
      </w:pPr>
      <w:r w:rsidRPr="006465FA">
        <w:rPr>
          <w:rFonts w:asciiTheme="majorBidi" w:hAnsiTheme="majorBidi" w:cstheme="majorBidi"/>
        </w:rPr>
        <w:t>Le gestionnaire de modules NPM</w:t>
      </w:r>
      <w:r w:rsidRPr="006465FA">
        <w:rPr>
          <w:rFonts w:asciiTheme="majorBidi" w:hAnsiTheme="majorBidi" w:cstheme="majorBidi"/>
          <w:color w:val="0070C0"/>
        </w:rPr>
        <w:t xml:space="preserve"> </w:t>
      </w:r>
      <w:proofErr w:type="spellStart"/>
      <w:r w:rsidRPr="006465FA">
        <w:rPr>
          <w:rFonts w:asciiTheme="majorBidi" w:hAnsiTheme="majorBidi" w:cstheme="majorBidi"/>
          <w:color w:val="0070C0"/>
        </w:rPr>
        <w:t>Node</w:t>
      </w:r>
      <w:proofErr w:type="spellEnd"/>
      <w:r w:rsidRPr="006465FA">
        <w:rPr>
          <w:rFonts w:asciiTheme="majorBidi" w:hAnsiTheme="majorBidi" w:cstheme="majorBidi"/>
          <w:color w:val="0070C0"/>
        </w:rPr>
        <w:t xml:space="preserve"> Package Manager </w:t>
      </w:r>
      <w:r w:rsidRPr="006465FA">
        <w:rPr>
          <w:rFonts w:asciiTheme="majorBidi" w:hAnsiTheme="majorBidi" w:cstheme="majorBidi"/>
        </w:rPr>
        <w:t>permet d’installer des modules qui ne sont pas directement présents sur Node.js.</w:t>
      </w:r>
    </w:p>
    <w:p w14:paraId="71166BB0" w14:textId="77777777" w:rsidR="006465FA" w:rsidRPr="006465FA" w:rsidRDefault="006465FA" w:rsidP="006465FA">
      <w:pPr>
        <w:keepNext/>
        <w:keepLines/>
        <w:ind w:left="708"/>
        <w:jc w:val="both"/>
        <w:rPr>
          <w:rFonts w:asciiTheme="majorBidi" w:hAnsiTheme="majorBidi" w:cstheme="majorBidi"/>
        </w:rPr>
      </w:pPr>
    </w:p>
    <w:p w14:paraId="7B956CB4" w14:textId="77777777"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S’agissant d’un environnement JavaScript, ces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77777777" w:rsidR="006465FA" w:rsidRP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 Representational State Transfert)</w:t>
      </w:r>
    </w:p>
    <w:p w14:paraId="041EECC0" w14:textId="3ECABD6B" w:rsidR="004413E3" w:rsidRDefault="004413E3" w:rsidP="004413E3">
      <w:pPr>
        <w:rPr>
          <w:rFonts w:asciiTheme="majorBidi" w:hAnsiTheme="majorBidi" w:cstheme="majorBidi"/>
        </w:rPr>
      </w:pPr>
    </w:p>
    <w:p w14:paraId="0B4C7633" w14:textId="4F83786B" w:rsidR="004413E3" w:rsidRPr="007A18B1" w:rsidRDefault="004413E3" w:rsidP="004413E3">
      <w:pPr>
        <w:keepNext/>
        <w:keepLines/>
        <w:ind w:firstLine="708"/>
        <w:jc w:val="both"/>
        <w:rPr>
          <w:rFonts w:asciiTheme="majorBidi" w:hAnsiTheme="majorBidi" w:cstheme="majorBidi"/>
          <w:color w:val="0070C0"/>
          <w:sz w:val="28"/>
          <w:szCs w:val="28"/>
        </w:rPr>
      </w:pPr>
      <w:r w:rsidRPr="007A18B1">
        <w:rPr>
          <w:rFonts w:asciiTheme="majorBidi" w:hAnsiTheme="majorBidi" w:cstheme="majorBidi"/>
          <w:color w:val="0070C0"/>
          <w:sz w:val="28"/>
          <w:szCs w:val="28"/>
        </w:rPr>
        <w:lastRenderedPageBreak/>
        <w:t xml:space="preserve">Le </w:t>
      </w:r>
      <w:proofErr w:type="spellStart"/>
      <w:r w:rsidRPr="007A18B1">
        <w:rPr>
          <w:rFonts w:asciiTheme="majorBidi" w:hAnsiTheme="majorBidi" w:cstheme="majorBidi"/>
          <w:color w:val="0070C0"/>
          <w:sz w:val="28"/>
          <w:szCs w:val="28"/>
        </w:rPr>
        <w:t>FrontEnd</w:t>
      </w:r>
      <w:proofErr w:type="spellEnd"/>
      <w:r w:rsidRPr="007A18B1">
        <w:rPr>
          <w:rFonts w:asciiTheme="majorBidi" w:hAnsiTheme="majorBidi" w:cstheme="majorBidi"/>
          <w:color w:val="0070C0"/>
          <w:sz w:val="28"/>
          <w:szCs w:val="28"/>
        </w:rPr>
        <w:t xml:space="preserve"> </w:t>
      </w:r>
    </w:p>
    <w:p w14:paraId="01AF7099" w14:textId="77777777" w:rsidR="004413E3" w:rsidRDefault="004413E3" w:rsidP="004413E3">
      <w:pPr>
        <w:keepNext/>
        <w:keepLines/>
        <w:ind w:firstLine="708"/>
        <w:jc w:val="both"/>
        <w:rPr>
          <w:rFonts w:asciiTheme="majorBidi" w:hAnsiTheme="majorBidi" w:cstheme="majorBidi"/>
          <w:color w:val="0070C0"/>
        </w:rPr>
      </w:pPr>
    </w:p>
    <w:p w14:paraId="5FAE98F9" w14:textId="2727DE26" w:rsidR="006D12E1" w:rsidRPr="00591943" w:rsidRDefault="006E19F5" w:rsidP="00591943">
      <w:pPr>
        <w:keepNext/>
        <w:keepLines/>
        <w:ind w:left="708" w:firstLine="708"/>
        <w:rPr>
          <w:rFonts w:asciiTheme="majorBidi" w:hAnsiTheme="majorBidi" w:cstheme="majorBidi"/>
          <w:color w:val="000000" w:themeColor="text1"/>
        </w:rPr>
      </w:pPr>
      <w:r w:rsidRPr="006E19F5">
        <w:rPr>
          <w:rFonts w:asciiTheme="majorBidi" w:hAnsiTheme="majorBidi" w:cstheme="majorBidi"/>
          <w:color w:val="000000" w:themeColor="text1"/>
          <w:shd w:val="clear" w:color="auto" w:fill="FFFFFF"/>
        </w:rPr>
        <w:t>L’objectif du front est d’exploiter les données</w:t>
      </w:r>
      <w:r>
        <w:rPr>
          <w:rFonts w:asciiTheme="majorBidi" w:hAnsiTheme="majorBidi" w:cstheme="majorBidi"/>
          <w:color w:val="000000" w:themeColor="text1"/>
          <w:shd w:val="clear" w:color="auto" w:fill="FFFFFF"/>
        </w:rPr>
        <w:t xml:space="preserve"> envoyées par le </w:t>
      </w:r>
      <w:proofErr w:type="spellStart"/>
      <w:r>
        <w:rPr>
          <w:rFonts w:asciiTheme="majorBidi" w:hAnsiTheme="majorBidi" w:cstheme="majorBidi"/>
          <w:color w:val="000000" w:themeColor="text1"/>
          <w:shd w:val="clear" w:color="auto" w:fill="FFFFFF"/>
        </w:rPr>
        <w:t>BackEnd</w:t>
      </w:r>
      <w:proofErr w:type="spellEnd"/>
      <w:r>
        <w:rPr>
          <w:rFonts w:asciiTheme="majorBidi" w:hAnsiTheme="majorBidi" w:cstheme="majorBidi"/>
          <w:color w:val="000000" w:themeColor="text1"/>
          <w:shd w:val="clear" w:color="auto" w:fill="FFFFFF"/>
        </w:rPr>
        <w:t xml:space="preserve"> et les afficher directement sur la page HTML</w:t>
      </w:r>
      <w:r w:rsidR="009E6D09">
        <w:rPr>
          <w:rFonts w:asciiTheme="majorBidi" w:hAnsiTheme="majorBidi" w:cstheme="majorBidi"/>
          <w:color w:val="000000" w:themeColor="text1"/>
          <w:shd w:val="clear" w:color="auto" w:fill="FFFFFF"/>
        </w:rPr>
        <w:t xml:space="preserve"> dans un format approprié.</w:t>
      </w:r>
    </w:p>
    <w:p w14:paraId="44F857DF" w14:textId="5CF33247" w:rsidR="006D12E1" w:rsidRDefault="00616F51" w:rsidP="005E1835">
      <w:pPr>
        <w:pStyle w:val="Titre2"/>
        <w:numPr>
          <w:ilvl w:val="1"/>
          <w:numId w:val="27"/>
        </w:numPr>
        <w:rPr>
          <w:lang w:eastAsia="ja-JP"/>
        </w:rPr>
      </w:pPr>
      <w:bookmarkStart w:id="11" w:name="_Toc62479901"/>
      <w:bookmarkStart w:id="12" w:name="_Toc62480334"/>
      <w:r>
        <w:rPr>
          <w:lang w:eastAsia="ja-JP"/>
        </w:rPr>
        <w:t>Les modules développés</w:t>
      </w:r>
      <w:r w:rsidR="00EC5996">
        <w:rPr>
          <w:lang w:eastAsia="ja-JP"/>
        </w:rPr>
        <w:t xml:space="preserve"> </w:t>
      </w:r>
      <w:r w:rsidR="006D47FE">
        <w:rPr>
          <w:lang w:eastAsia="ja-JP"/>
        </w:rPr>
        <w:t>/</w:t>
      </w:r>
      <w:r w:rsidR="00EC5996">
        <w:rPr>
          <w:lang w:eastAsia="ja-JP"/>
        </w:rPr>
        <w:t xml:space="preserve"> </w:t>
      </w:r>
      <w:r w:rsidR="006D47FE">
        <w:rPr>
          <w:lang w:eastAsia="ja-JP"/>
        </w:rPr>
        <w:t>améliorés</w:t>
      </w:r>
      <w:bookmarkEnd w:id="11"/>
      <w:bookmarkEnd w:id="12"/>
    </w:p>
    <w:p w14:paraId="66118F18" w14:textId="4AAB688E" w:rsidR="00F90F9F" w:rsidRDefault="00F90F9F" w:rsidP="00F90F9F">
      <w:pPr>
        <w:pStyle w:val="Para2"/>
        <w:rPr>
          <w:lang w:eastAsia="ja-JP"/>
        </w:rPr>
      </w:pPr>
    </w:p>
    <w:p w14:paraId="01B90FBC" w14:textId="58D2E1FA" w:rsidR="006842D5" w:rsidRPr="006842D5" w:rsidRDefault="00F90F9F" w:rsidP="001012E9">
      <w:pPr>
        <w:pStyle w:val="Para2"/>
        <w:ind w:left="576"/>
        <w:rPr>
          <w:lang w:eastAsia="ja-JP"/>
        </w:rPr>
      </w:pPr>
      <w:r>
        <w:rPr>
          <w:lang w:eastAsia="ja-JP"/>
        </w:rPr>
        <w:t>Les modules en rouge sont le nouveaux modules développés ou améliorés.</w:t>
      </w:r>
    </w:p>
    <w:p w14:paraId="064FF270" w14:textId="141192A2" w:rsidR="006D12E1" w:rsidRPr="00AF77E5" w:rsidRDefault="006D12E1" w:rsidP="006D12E1">
      <w:pPr>
        <w:ind w:left="576"/>
        <w:rPr>
          <w:rFonts w:asciiTheme="majorBidi" w:hAnsiTheme="majorBidi" w:cstheme="majorBidi"/>
          <w:b/>
          <w:bCs/>
          <w:color w:val="00B0F0"/>
        </w:rPr>
      </w:pPr>
      <w:r w:rsidRPr="00AF77E5">
        <w:rPr>
          <w:rFonts w:asciiTheme="majorBidi" w:hAnsiTheme="majorBidi" w:cstheme="majorBidi"/>
          <w:b/>
          <w:bCs/>
          <w:color w:val="00B0F0"/>
        </w:rPr>
        <w:t xml:space="preserve">Partie </w:t>
      </w:r>
      <w:r w:rsidR="006344A0" w:rsidRPr="00AF77E5">
        <w:rPr>
          <w:rFonts w:asciiTheme="majorBidi" w:hAnsiTheme="majorBidi" w:cstheme="majorBidi"/>
          <w:b/>
          <w:bCs/>
          <w:color w:val="00B0F0"/>
        </w:rPr>
        <w:t>utilisateur (</w:t>
      </w:r>
      <w:r w:rsidR="006344A0">
        <w:rPr>
          <w:rFonts w:asciiTheme="majorBidi" w:hAnsiTheme="majorBidi" w:cstheme="majorBidi"/>
          <w:b/>
          <w:bCs/>
          <w:color w:val="00B0F0"/>
        </w:rPr>
        <w:t>Étudiant</w:t>
      </w:r>
      <w:r w:rsidR="009F26FE">
        <w:rPr>
          <w:rFonts w:asciiTheme="majorBidi" w:hAnsiTheme="majorBidi" w:cstheme="majorBidi"/>
          <w:b/>
          <w:bCs/>
          <w:color w:val="00B0F0"/>
        </w:rPr>
        <w:t>)</w:t>
      </w:r>
    </w:p>
    <w:p w14:paraId="44145FCB" w14:textId="77777777" w:rsidR="006D12E1" w:rsidRPr="00744308" w:rsidRDefault="006D12E1" w:rsidP="006D12E1">
      <w:pPr>
        <w:ind w:left="576"/>
        <w:rPr>
          <w:rFonts w:asciiTheme="majorBidi" w:hAnsiTheme="majorBidi" w:cstheme="majorBidi"/>
          <w:color w:val="00B0F0"/>
        </w:rPr>
      </w:pPr>
    </w:p>
    <w:p w14:paraId="48902147" w14:textId="46BA7BBE" w:rsidR="00E14F0F" w:rsidRDefault="005C2072" w:rsidP="003B0635">
      <w:pPr>
        <w:ind w:left="576"/>
        <w:rPr>
          <w:rFonts w:asciiTheme="majorBidi" w:hAnsiTheme="majorBidi" w:cstheme="majorBidi"/>
        </w:rPr>
      </w:pPr>
      <w:r>
        <w:rPr>
          <w:rFonts w:asciiTheme="majorBidi" w:hAnsiTheme="majorBidi" w:cstheme="majorBidi"/>
          <w:noProof/>
        </w:rPr>
        <w:drawing>
          <wp:anchor distT="0" distB="0" distL="114300" distR="114300" simplePos="0" relativeHeight="251706368" behindDoc="0" locked="0" layoutInCell="1" allowOverlap="1" wp14:anchorId="616215F2" wp14:editId="4DA04D5A">
            <wp:simplePos x="0" y="0"/>
            <wp:positionH relativeFrom="column">
              <wp:posOffset>918210</wp:posOffset>
            </wp:positionH>
            <wp:positionV relativeFrom="paragraph">
              <wp:posOffset>761365</wp:posOffset>
            </wp:positionV>
            <wp:extent cx="5003800" cy="269240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2">
                      <a:extLst>
                        <a:ext uri="{28A0092B-C50C-407E-A947-70E740481C1C}">
                          <a14:useLocalDpi xmlns:a14="http://schemas.microsoft.com/office/drawing/2010/main" val="0"/>
                        </a:ext>
                      </a:extLst>
                    </a:blip>
                    <a:stretch>
                      <a:fillRect/>
                    </a:stretch>
                  </pic:blipFill>
                  <pic:spPr>
                    <a:xfrm>
                      <a:off x="0" y="0"/>
                      <a:ext cx="5003800" cy="2692400"/>
                    </a:xfrm>
                    <a:prstGeom prst="rect">
                      <a:avLst/>
                    </a:prstGeom>
                  </pic:spPr>
                </pic:pic>
              </a:graphicData>
            </a:graphic>
            <wp14:sizeRelH relativeFrom="page">
              <wp14:pctWidth>0</wp14:pctWidth>
            </wp14:sizeRelH>
            <wp14:sizeRelV relativeFrom="page">
              <wp14:pctHeight>0</wp14:pctHeight>
            </wp14:sizeRelV>
          </wp:anchor>
        </w:drawing>
      </w:r>
      <w:r w:rsidR="006D12E1">
        <w:rPr>
          <w:rFonts w:asciiTheme="majorBidi" w:hAnsiTheme="majorBidi" w:cstheme="majorBidi"/>
        </w:rPr>
        <w:tab/>
      </w:r>
      <w:r w:rsidR="001012E9">
        <w:rPr>
          <w:rFonts w:asciiTheme="majorBidi" w:hAnsiTheme="majorBidi" w:cstheme="majorBidi"/>
        </w:rPr>
        <w:tab/>
      </w:r>
      <w:r w:rsidR="00D90F91">
        <w:rPr>
          <w:rFonts w:asciiTheme="majorBidi" w:hAnsiTheme="majorBidi" w:cstheme="majorBidi"/>
        </w:rPr>
        <w:t xml:space="preserve">L’étudiant pouvait ajouter son rapport de stage et sa présentation une seule fois après le système de lui donne plus la main d’effectuer des changements sur ses documents. Alors nous avons améliorer cette fonctionnalité en donnant la main à l’étudiant d’écraser les documents chargés sur la </w:t>
      </w:r>
      <w:r w:rsidR="00C3330A">
        <w:rPr>
          <w:rFonts w:asciiTheme="majorBidi" w:hAnsiTheme="majorBidi" w:cstheme="majorBidi"/>
        </w:rPr>
        <w:t xml:space="preserve">plateforme </w:t>
      </w:r>
      <w:proofErr w:type="spellStart"/>
      <w:r w:rsidR="00C3330A">
        <w:rPr>
          <w:rFonts w:asciiTheme="majorBidi" w:hAnsiTheme="majorBidi" w:cstheme="majorBidi"/>
        </w:rPr>
        <w:t>Polystage</w:t>
      </w:r>
      <w:proofErr w:type="spellEnd"/>
      <w:r w:rsidR="00C3330A">
        <w:rPr>
          <w:rFonts w:asciiTheme="majorBidi" w:hAnsiTheme="majorBidi" w:cstheme="majorBidi"/>
        </w:rPr>
        <w:t>.</w:t>
      </w:r>
    </w:p>
    <w:p w14:paraId="7A8ED41A" w14:textId="24DCD3EA" w:rsidR="006D12E1" w:rsidRDefault="006D12E1" w:rsidP="006D12E1">
      <w:pPr>
        <w:pStyle w:val="Paragraphedeliste"/>
        <w:ind w:left="1776"/>
        <w:rPr>
          <w:rFonts w:asciiTheme="majorBidi" w:hAnsiTheme="majorBidi" w:cstheme="majorBidi"/>
        </w:rPr>
      </w:pPr>
    </w:p>
    <w:p w14:paraId="546BF5EF" w14:textId="2C815BE3" w:rsidR="006D12E1" w:rsidRPr="00AF77E5" w:rsidRDefault="00C630D6" w:rsidP="006D12E1">
      <w:pPr>
        <w:rPr>
          <w:rFonts w:asciiTheme="majorBidi" w:hAnsiTheme="majorBidi" w:cstheme="majorBidi"/>
          <w:b/>
          <w:bCs/>
          <w:color w:val="00B0F0"/>
        </w:rPr>
      </w:pPr>
      <w:r>
        <w:rPr>
          <w:rFonts w:asciiTheme="majorBidi" w:hAnsiTheme="majorBidi" w:cstheme="majorBidi"/>
          <w:noProof/>
          <w:color w:val="00B0F0"/>
        </w:rPr>
        <w:drawing>
          <wp:anchor distT="0" distB="0" distL="114300" distR="114300" simplePos="0" relativeHeight="251700224" behindDoc="0" locked="0" layoutInCell="1" allowOverlap="1" wp14:anchorId="238AFD1B" wp14:editId="0439798A">
            <wp:simplePos x="0" y="0"/>
            <wp:positionH relativeFrom="column">
              <wp:posOffset>1086759</wp:posOffset>
            </wp:positionH>
            <wp:positionV relativeFrom="paragraph">
              <wp:posOffset>337826</wp:posOffset>
            </wp:positionV>
            <wp:extent cx="4013200" cy="254000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013200" cy="2540000"/>
                    </a:xfrm>
                    <a:prstGeom prst="rect">
                      <a:avLst/>
                    </a:prstGeom>
                  </pic:spPr>
                </pic:pic>
              </a:graphicData>
            </a:graphic>
            <wp14:sizeRelH relativeFrom="page">
              <wp14:pctWidth>0</wp14:pctWidth>
            </wp14:sizeRelH>
            <wp14:sizeRelV relativeFrom="page">
              <wp14:pctHeight>0</wp14:pctHeight>
            </wp14:sizeRelV>
          </wp:anchor>
        </w:drawing>
      </w:r>
      <w:r w:rsidR="006D12E1">
        <w:rPr>
          <w:rFonts w:asciiTheme="majorBidi" w:hAnsiTheme="majorBidi" w:cstheme="majorBidi"/>
          <w:color w:val="00B0F0"/>
        </w:rPr>
        <w:t xml:space="preserve">          </w:t>
      </w:r>
      <w:r w:rsidR="006D12E1" w:rsidRPr="00AF77E5">
        <w:rPr>
          <w:rFonts w:asciiTheme="majorBidi" w:hAnsiTheme="majorBidi" w:cstheme="majorBidi"/>
          <w:b/>
          <w:bCs/>
          <w:color w:val="00B0F0"/>
        </w:rPr>
        <w:t>Partie administrateur</w:t>
      </w:r>
      <w:r w:rsidR="002548D7">
        <w:rPr>
          <w:rFonts w:asciiTheme="majorBidi" w:hAnsiTheme="majorBidi" w:cstheme="majorBidi"/>
          <w:b/>
          <w:bCs/>
          <w:color w:val="00B0F0"/>
        </w:rPr>
        <w:t xml:space="preserve"> (Enseignant)</w:t>
      </w:r>
    </w:p>
    <w:p w14:paraId="4CC6C1D7" w14:textId="599A3523" w:rsidR="006D12E1" w:rsidRDefault="006D12E1" w:rsidP="006D12E1">
      <w:pPr>
        <w:rPr>
          <w:rFonts w:asciiTheme="majorBidi" w:hAnsiTheme="majorBidi" w:cstheme="majorBidi"/>
          <w:color w:val="00B0F0"/>
        </w:rPr>
      </w:pPr>
    </w:p>
    <w:p w14:paraId="672E3E28" w14:textId="77777777" w:rsidR="006D12E1" w:rsidRDefault="006D12E1" w:rsidP="006D12E1">
      <w:pPr>
        <w:ind w:left="708" w:firstLine="712"/>
        <w:rPr>
          <w:rFonts w:asciiTheme="majorBidi" w:hAnsiTheme="majorBidi" w:cstheme="majorBidi"/>
          <w:color w:val="000000" w:themeColor="text1"/>
        </w:rPr>
      </w:pPr>
    </w:p>
    <w:p w14:paraId="741361AA" w14:textId="77777777" w:rsidR="006D12E1" w:rsidRDefault="006D12E1" w:rsidP="006D12E1">
      <w:pPr>
        <w:rPr>
          <w:rFonts w:asciiTheme="majorBidi" w:hAnsiTheme="majorBidi" w:cstheme="majorBidi"/>
          <w:color w:val="00B0F0"/>
        </w:rPr>
      </w:pPr>
      <w:r>
        <w:rPr>
          <w:rFonts w:asciiTheme="majorBidi" w:hAnsiTheme="majorBidi" w:cstheme="majorBidi"/>
          <w:color w:val="000000" w:themeColor="text1"/>
        </w:rPr>
        <w:tab/>
      </w:r>
      <w:r>
        <w:rPr>
          <w:rFonts w:asciiTheme="majorBidi" w:hAnsiTheme="majorBidi" w:cstheme="majorBidi"/>
          <w:color w:val="00B0F0"/>
        </w:rPr>
        <w:t xml:space="preserve">Lancer les évaluations pour les étudiants encadrés </w:t>
      </w:r>
    </w:p>
    <w:p w14:paraId="2696AE7F" w14:textId="77777777" w:rsidR="006D12E1" w:rsidRDefault="006D12E1" w:rsidP="006D12E1">
      <w:pPr>
        <w:rPr>
          <w:rFonts w:asciiTheme="majorBidi" w:hAnsiTheme="majorBidi" w:cstheme="majorBidi"/>
          <w:color w:val="00B0F0"/>
        </w:rPr>
      </w:pPr>
    </w:p>
    <w:p w14:paraId="7DB0FBCD" w14:textId="4EF46E44" w:rsidR="006D12E1" w:rsidRDefault="006D12E1" w:rsidP="006D12E1">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Nous avons </w:t>
      </w:r>
      <w:r w:rsidR="005C35CA">
        <w:rPr>
          <w:rFonts w:asciiTheme="majorBidi" w:hAnsiTheme="majorBidi" w:cstheme="majorBidi"/>
          <w:color w:val="000000" w:themeColor="text1"/>
        </w:rPr>
        <w:t xml:space="preserve">ajouté </w:t>
      </w:r>
      <w:r w:rsidR="00E14F0F">
        <w:rPr>
          <w:rFonts w:asciiTheme="majorBidi" w:hAnsiTheme="majorBidi" w:cstheme="majorBidi"/>
          <w:color w:val="000000" w:themeColor="text1"/>
        </w:rPr>
        <w:t>une fonctionnalité qui permet de lancer toutes les évaluations de tous les étudiants simultanément.</w:t>
      </w:r>
    </w:p>
    <w:p w14:paraId="78E2E7DA" w14:textId="33E59A25" w:rsidR="00152FDE" w:rsidRDefault="00152FDE" w:rsidP="006D12E1">
      <w:pPr>
        <w:ind w:left="708" w:firstLine="712"/>
        <w:rPr>
          <w:rFonts w:asciiTheme="majorBidi" w:hAnsiTheme="majorBidi" w:cstheme="majorBidi"/>
          <w:color w:val="000000" w:themeColor="text1"/>
        </w:rPr>
      </w:pPr>
    </w:p>
    <w:p w14:paraId="0A575257" w14:textId="74302417" w:rsidR="00152FDE" w:rsidRDefault="00152FDE" w:rsidP="006D12E1">
      <w:pPr>
        <w:ind w:left="708" w:firstLine="712"/>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4E362D7" wp14:editId="78FEF962">
            <wp:extent cx="4610100" cy="17907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a:extLst>
                        <a:ext uri="{28A0092B-C50C-407E-A947-70E740481C1C}">
                          <a14:useLocalDpi xmlns:a14="http://schemas.microsoft.com/office/drawing/2010/main" val="0"/>
                        </a:ext>
                      </a:extLst>
                    </a:blip>
                    <a:stretch>
                      <a:fillRect/>
                    </a:stretch>
                  </pic:blipFill>
                  <pic:spPr>
                    <a:xfrm>
                      <a:off x="0" y="0"/>
                      <a:ext cx="4610100" cy="1790700"/>
                    </a:xfrm>
                    <a:prstGeom prst="rect">
                      <a:avLst/>
                    </a:prstGeom>
                  </pic:spPr>
                </pic:pic>
              </a:graphicData>
            </a:graphic>
          </wp:inline>
        </w:drawing>
      </w:r>
    </w:p>
    <w:p w14:paraId="75E582CF" w14:textId="61636796" w:rsidR="00152FDE" w:rsidRDefault="00152FDE" w:rsidP="006D12E1">
      <w:pPr>
        <w:ind w:left="708" w:firstLine="712"/>
        <w:rPr>
          <w:rFonts w:asciiTheme="majorBidi" w:hAnsiTheme="majorBidi" w:cstheme="majorBidi"/>
          <w:color w:val="000000" w:themeColor="text1"/>
        </w:rPr>
      </w:pPr>
    </w:p>
    <w:p w14:paraId="3D89C6D3" w14:textId="699D649E" w:rsidR="00152FDE" w:rsidRDefault="00152FDE" w:rsidP="006D12E1">
      <w:pPr>
        <w:ind w:left="708" w:firstLine="712"/>
        <w:rPr>
          <w:rFonts w:asciiTheme="majorBidi" w:hAnsiTheme="majorBidi" w:cstheme="majorBidi"/>
          <w:color w:val="000000" w:themeColor="text1"/>
        </w:rPr>
      </w:pPr>
    </w:p>
    <w:p w14:paraId="57C4B05E" w14:textId="77777777" w:rsidR="004D3914" w:rsidRDefault="004D3914" w:rsidP="004D3914">
      <w:pPr>
        <w:ind w:firstLine="708"/>
        <w:rPr>
          <w:rFonts w:asciiTheme="majorBidi" w:hAnsiTheme="majorBidi" w:cstheme="majorBidi"/>
          <w:color w:val="00B0F0"/>
        </w:rPr>
      </w:pPr>
      <w:r>
        <w:rPr>
          <w:rFonts w:asciiTheme="majorBidi" w:hAnsiTheme="majorBidi" w:cstheme="majorBidi"/>
          <w:color w:val="00B0F0"/>
        </w:rPr>
        <w:t xml:space="preserve">Module fichier CSV =&gt; </w:t>
      </w:r>
      <w:proofErr w:type="spellStart"/>
      <w:r>
        <w:rPr>
          <w:rFonts w:asciiTheme="majorBidi" w:hAnsiTheme="majorBidi" w:cstheme="majorBidi"/>
          <w:color w:val="00B0F0"/>
        </w:rPr>
        <w:t>Json</w:t>
      </w:r>
      <w:proofErr w:type="spellEnd"/>
    </w:p>
    <w:p w14:paraId="2FAEF438" w14:textId="77777777" w:rsidR="004D3914" w:rsidRDefault="004D3914" w:rsidP="004D3914">
      <w:pPr>
        <w:rPr>
          <w:rFonts w:asciiTheme="majorBidi" w:hAnsiTheme="majorBidi" w:cstheme="majorBidi"/>
          <w:color w:val="00B0F0"/>
        </w:rPr>
      </w:pPr>
    </w:p>
    <w:p w14:paraId="65DBDBA9" w14:textId="77777777" w:rsidR="004D3914" w:rsidRDefault="004D3914" w:rsidP="006241DC">
      <w:pPr>
        <w:ind w:left="708" w:firstLine="708"/>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5629E4AD" w14:textId="001B196C" w:rsidR="00152FDE" w:rsidRDefault="008157BB" w:rsidP="006241DC">
      <w:pPr>
        <w:ind w:left="708" w:firstLine="708"/>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4320" behindDoc="0" locked="0" layoutInCell="1" allowOverlap="1" wp14:anchorId="5798DA4A" wp14:editId="036AF491">
            <wp:simplePos x="0" y="0"/>
            <wp:positionH relativeFrom="column">
              <wp:posOffset>-138430</wp:posOffset>
            </wp:positionH>
            <wp:positionV relativeFrom="paragraph">
              <wp:posOffset>486049</wp:posOffset>
            </wp:positionV>
            <wp:extent cx="6480175" cy="346900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r w:rsidR="004D3914">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6DB8D6FD" w14:textId="6D9993F0" w:rsidR="00152FDE" w:rsidRDefault="00152FDE" w:rsidP="006D12E1">
      <w:pPr>
        <w:ind w:left="708" w:firstLine="712"/>
        <w:rPr>
          <w:rFonts w:asciiTheme="majorBidi" w:hAnsiTheme="majorBidi" w:cstheme="majorBidi"/>
          <w:color w:val="000000" w:themeColor="text1"/>
        </w:rPr>
      </w:pPr>
    </w:p>
    <w:p w14:paraId="100670CA" w14:textId="4C784F7E" w:rsidR="00152FDE" w:rsidRDefault="00152FDE" w:rsidP="004D3914">
      <w:pPr>
        <w:rPr>
          <w:rFonts w:asciiTheme="majorBidi" w:hAnsiTheme="majorBidi" w:cstheme="majorBidi"/>
          <w:color w:val="000000" w:themeColor="text1"/>
        </w:rPr>
      </w:pPr>
    </w:p>
    <w:p w14:paraId="42A51715" w14:textId="37BD9C1F" w:rsidR="00152FDE" w:rsidRDefault="00152FDE" w:rsidP="006D12E1">
      <w:pPr>
        <w:ind w:left="708" w:firstLine="712"/>
        <w:rPr>
          <w:rFonts w:asciiTheme="majorBidi" w:hAnsiTheme="majorBidi" w:cstheme="majorBidi"/>
          <w:color w:val="000000" w:themeColor="text1"/>
        </w:rPr>
      </w:pPr>
    </w:p>
    <w:p w14:paraId="4942F452" w14:textId="01F5196F" w:rsidR="006D12E1" w:rsidRDefault="006D12E1" w:rsidP="006D12E1">
      <w:pPr>
        <w:rPr>
          <w:rFonts w:asciiTheme="majorBidi" w:hAnsiTheme="majorBidi" w:cstheme="majorBidi"/>
          <w:color w:val="000000" w:themeColor="text1"/>
        </w:rPr>
      </w:pPr>
    </w:p>
    <w:p w14:paraId="758D52AB" w14:textId="77777777" w:rsidR="007C5BD7" w:rsidRDefault="007C5BD7" w:rsidP="007C5BD7">
      <w:pPr>
        <w:ind w:firstLine="708"/>
        <w:rPr>
          <w:rFonts w:asciiTheme="majorBidi" w:hAnsiTheme="majorBidi" w:cstheme="majorBidi"/>
          <w:color w:val="00B0F0"/>
        </w:rPr>
      </w:pPr>
      <w:r>
        <w:rPr>
          <w:rFonts w:asciiTheme="majorBidi" w:hAnsiTheme="majorBidi" w:cstheme="majorBidi"/>
          <w:color w:val="00B0F0"/>
        </w:rPr>
        <w:t>Module de consultation des stages</w:t>
      </w:r>
    </w:p>
    <w:p w14:paraId="49A9544B" w14:textId="77777777" w:rsidR="007C5BD7" w:rsidRDefault="007C5BD7" w:rsidP="007C5BD7">
      <w:pPr>
        <w:rPr>
          <w:rFonts w:asciiTheme="majorBidi" w:hAnsiTheme="majorBidi" w:cstheme="majorBidi"/>
          <w:color w:val="00B0F0"/>
        </w:rPr>
      </w:pPr>
    </w:p>
    <w:p w14:paraId="0013A9ED" w14:textId="7777777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0D6A9310" w14:textId="77777777" w:rsidR="007C5BD7" w:rsidRDefault="007C5BD7" w:rsidP="007C5BD7">
      <w:pPr>
        <w:ind w:left="1416" w:firstLine="4"/>
        <w:rPr>
          <w:rFonts w:asciiTheme="majorBidi" w:hAnsiTheme="majorBidi" w:cstheme="majorBidi"/>
          <w:color w:val="000000" w:themeColor="text1"/>
        </w:rPr>
      </w:pPr>
    </w:p>
    <w:p w14:paraId="4C987580" w14:textId="56375049"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w:t>
      </w:r>
      <w:r w:rsidR="00B45D9E">
        <w:rPr>
          <w:rFonts w:asciiTheme="majorBidi" w:hAnsiTheme="majorBidi" w:cstheme="majorBidi"/>
          <w:color w:val="000000" w:themeColor="text1"/>
        </w:rPr>
        <w:t xml:space="preserve"> en cliquant sur un bouton d’informations</w:t>
      </w:r>
      <w:r>
        <w:rPr>
          <w:rFonts w:asciiTheme="majorBidi" w:hAnsiTheme="majorBidi" w:cstheme="majorBidi"/>
          <w:color w:val="000000" w:themeColor="text1"/>
        </w:rPr>
        <w:t xml:space="preserve"> et on peut aussi mettre à jour ses données et les sauvegarder.</w:t>
      </w:r>
    </w:p>
    <w:p w14:paraId="0FE088D6" w14:textId="77777777" w:rsidR="007C5BD7" w:rsidRDefault="007C5BD7" w:rsidP="007C5BD7">
      <w:pPr>
        <w:ind w:left="1416" w:firstLine="4"/>
        <w:rPr>
          <w:rFonts w:asciiTheme="majorBidi" w:hAnsiTheme="majorBidi" w:cstheme="majorBidi"/>
          <w:color w:val="000000" w:themeColor="text1"/>
        </w:rPr>
      </w:pPr>
    </w:p>
    <w:p w14:paraId="33EE3922" w14:textId="76B639C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r w:rsidR="00B45D9E">
        <w:rPr>
          <w:rFonts w:asciiTheme="majorBidi" w:hAnsiTheme="majorBidi" w:cstheme="majorBidi"/>
          <w:color w:val="000000" w:themeColor="text1"/>
        </w:rPr>
        <w:t xml:space="preserve"> avec le bouton supprimer</w:t>
      </w:r>
      <w:r w:rsidR="002F4A88">
        <w:rPr>
          <w:rFonts w:asciiTheme="majorBidi" w:hAnsiTheme="majorBidi" w:cstheme="majorBidi"/>
          <w:color w:val="000000" w:themeColor="text1"/>
        </w:rPr>
        <w:t>.</w:t>
      </w:r>
    </w:p>
    <w:p w14:paraId="55129A74" w14:textId="77777777" w:rsidR="007C5BD7" w:rsidRDefault="007C5BD7" w:rsidP="007C5BD7">
      <w:pPr>
        <w:rPr>
          <w:rFonts w:asciiTheme="majorBidi" w:hAnsiTheme="majorBidi" w:cstheme="majorBidi"/>
          <w:color w:val="000000" w:themeColor="text1"/>
        </w:rPr>
      </w:pPr>
    </w:p>
    <w:p w14:paraId="45BC2A75" w14:textId="4F2D71A5"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Les administrateurs ont la possibilité de télécharger soit l’ensemble des stages soit les stages résultant à une recherche sous forme d’un fichier CSV  </w:t>
      </w:r>
    </w:p>
    <w:p w14:paraId="1D6D9864" w14:textId="3538B625" w:rsidR="00A352CD" w:rsidRDefault="0034422B" w:rsidP="007C5BD7">
      <w:pPr>
        <w:ind w:left="1416" w:firstLine="4"/>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1248" behindDoc="0" locked="0" layoutInCell="1" allowOverlap="1" wp14:anchorId="5EDA103C" wp14:editId="461E24E8">
            <wp:simplePos x="0" y="0"/>
            <wp:positionH relativeFrom="column">
              <wp:posOffset>273050</wp:posOffset>
            </wp:positionH>
            <wp:positionV relativeFrom="paragraph">
              <wp:posOffset>317500</wp:posOffset>
            </wp:positionV>
            <wp:extent cx="6184900" cy="482600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a:extLst>
                        <a:ext uri="{28A0092B-C50C-407E-A947-70E740481C1C}">
                          <a14:useLocalDpi xmlns:a14="http://schemas.microsoft.com/office/drawing/2010/main" val="0"/>
                        </a:ext>
                      </a:extLst>
                    </a:blip>
                    <a:stretch>
                      <a:fillRect/>
                    </a:stretch>
                  </pic:blipFill>
                  <pic:spPr>
                    <a:xfrm>
                      <a:off x="0" y="0"/>
                      <a:ext cx="6184900" cy="4826000"/>
                    </a:xfrm>
                    <a:prstGeom prst="rect">
                      <a:avLst/>
                    </a:prstGeom>
                  </pic:spPr>
                </pic:pic>
              </a:graphicData>
            </a:graphic>
            <wp14:sizeRelH relativeFrom="page">
              <wp14:pctWidth>0</wp14:pctWidth>
            </wp14:sizeRelH>
            <wp14:sizeRelV relativeFrom="page">
              <wp14:pctHeight>0</wp14:pctHeight>
            </wp14:sizeRelV>
          </wp:anchor>
        </w:drawing>
      </w:r>
    </w:p>
    <w:p w14:paraId="1603FB88" w14:textId="5D114DBA" w:rsidR="00152FDE" w:rsidRDefault="00152FDE" w:rsidP="007C5BD7">
      <w:pPr>
        <w:ind w:left="1416" w:firstLine="4"/>
        <w:rPr>
          <w:rFonts w:asciiTheme="majorBidi" w:hAnsiTheme="majorBidi" w:cstheme="majorBidi"/>
          <w:color w:val="000000" w:themeColor="text1"/>
        </w:rPr>
      </w:pPr>
    </w:p>
    <w:p w14:paraId="7F051E26" w14:textId="54B7F1EB" w:rsidR="00A352CD" w:rsidRDefault="00A352CD" w:rsidP="007C5BD7">
      <w:pPr>
        <w:ind w:left="1416" w:firstLine="4"/>
        <w:rPr>
          <w:rFonts w:asciiTheme="majorBidi" w:hAnsiTheme="majorBidi" w:cstheme="majorBidi"/>
          <w:color w:val="000000" w:themeColor="text1"/>
        </w:rPr>
      </w:pPr>
    </w:p>
    <w:p w14:paraId="1926D0A7" w14:textId="028D135F" w:rsidR="00A352CD" w:rsidRDefault="00A352CD" w:rsidP="007C5BD7">
      <w:pPr>
        <w:ind w:left="1416" w:firstLine="4"/>
        <w:rPr>
          <w:rFonts w:asciiTheme="majorBidi" w:hAnsiTheme="majorBidi" w:cstheme="majorBidi"/>
          <w:color w:val="000000" w:themeColor="text1"/>
        </w:rPr>
      </w:pPr>
    </w:p>
    <w:p w14:paraId="41EA7289" w14:textId="16518495" w:rsidR="00152FDE" w:rsidRDefault="00152FDE" w:rsidP="009B12C0">
      <w:pPr>
        <w:rPr>
          <w:rFonts w:asciiTheme="majorBidi" w:hAnsiTheme="majorBidi" w:cstheme="majorBidi"/>
          <w:color w:val="000000" w:themeColor="text1"/>
        </w:rPr>
      </w:pPr>
    </w:p>
    <w:p w14:paraId="2D32DE51" w14:textId="24CA6BF2" w:rsidR="00A352CD" w:rsidRDefault="00A352CD" w:rsidP="007C5BD7">
      <w:pPr>
        <w:ind w:left="1416" w:firstLine="4"/>
        <w:rPr>
          <w:rFonts w:asciiTheme="majorBidi" w:hAnsiTheme="majorBidi" w:cstheme="majorBidi"/>
          <w:color w:val="000000" w:themeColor="text1"/>
        </w:rPr>
      </w:pPr>
    </w:p>
    <w:p w14:paraId="3387C492" w14:textId="02CF8DBA" w:rsidR="00D86AAF" w:rsidRDefault="00D86AAF" w:rsidP="00E34F8E">
      <w:pPr>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2272" behindDoc="0" locked="0" layoutInCell="1" allowOverlap="1" wp14:anchorId="5E3A65BC" wp14:editId="489617DF">
            <wp:simplePos x="0" y="0"/>
            <wp:positionH relativeFrom="column">
              <wp:posOffset>172085</wp:posOffset>
            </wp:positionH>
            <wp:positionV relativeFrom="paragraph">
              <wp:posOffset>251</wp:posOffset>
            </wp:positionV>
            <wp:extent cx="6480175" cy="346900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p>
    <w:p w14:paraId="7B803A7D" w14:textId="1C4D2BDB" w:rsid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Problème : </w:t>
      </w:r>
      <w:r>
        <w:rPr>
          <w:rFonts w:asciiTheme="majorBidi" w:hAnsiTheme="majorBidi" w:cstheme="majorBidi"/>
          <w:color w:val="000000" w:themeColor="text1"/>
        </w:rPr>
        <w:t>Nous ne pouvons pas envoyer toutes les informations de tous les stages à télécharger dans un fichier CSV (entête trop longue)</w:t>
      </w:r>
    </w:p>
    <w:p w14:paraId="57984108" w14:textId="3B84667D" w:rsidR="0034422B" w:rsidRP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Solution : </w:t>
      </w:r>
      <w:r>
        <w:rPr>
          <w:rFonts w:asciiTheme="majorBidi" w:hAnsiTheme="majorBidi" w:cstheme="majorBidi"/>
          <w:color w:val="000000" w:themeColor="text1"/>
        </w:rPr>
        <w:t>Envoyer les id de tous les stages pour après récupérer leurs données depuis la base et convertir les données JSON en fichier CSV avec un module de conversion intégrer dans l’application.</w:t>
      </w:r>
    </w:p>
    <w:p w14:paraId="12578418" w14:textId="77777777" w:rsidR="0034422B" w:rsidRDefault="0034422B" w:rsidP="00E34F8E">
      <w:pPr>
        <w:ind w:firstLine="708"/>
        <w:rPr>
          <w:rFonts w:asciiTheme="majorBidi" w:hAnsiTheme="majorBidi" w:cstheme="majorBidi"/>
          <w:color w:val="00B0F0"/>
        </w:rPr>
      </w:pPr>
    </w:p>
    <w:p w14:paraId="48E1EFB7" w14:textId="0150C30D" w:rsidR="00E34F8E" w:rsidRDefault="00E34F8E" w:rsidP="00E34F8E">
      <w:pPr>
        <w:ind w:firstLine="708"/>
        <w:rPr>
          <w:rFonts w:asciiTheme="majorBidi" w:hAnsiTheme="majorBidi" w:cstheme="majorBidi"/>
          <w:color w:val="00B0F0"/>
        </w:rPr>
      </w:pPr>
      <w:r>
        <w:rPr>
          <w:rFonts w:asciiTheme="majorBidi" w:hAnsiTheme="majorBidi" w:cstheme="majorBidi"/>
          <w:color w:val="00B0F0"/>
        </w:rPr>
        <w:t>Module statistique</w:t>
      </w:r>
    </w:p>
    <w:p w14:paraId="1EB62D54" w14:textId="77777777" w:rsidR="00E34F8E" w:rsidRDefault="00E34F8E" w:rsidP="00E34F8E">
      <w:pPr>
        <w:rPr>
          <w:rFonts w:asciiTheme="majorBidi" w:hAnsiTheme="majorBidi" w:cstheme="majorBidi"/>
          <w:color w:val="00B0F0"/>
        </w:rPr>
      </w:pPr>
    </w:p>
    <w:p w14:paraId="4DF5ADEE" w14:textId="77777777" w:rsidR="00E34F8E" w:rsidRDefault="00E34F8E" w:rsidP="00E34F8E">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651E6910" w14:textId="7E0D5AD9" w:rsidR="00E34F8E" w:rsidRDefault="00E34F8E" w:rsidP="00E34F8E">
      <w:pPr>
        <w:ind w:left="1416" w:firstLine="4"/>
        <w:rPr>
          <w:rFonts w:asciiTheme="majorBidi" w:hAnsiTheme="majorBidi" w:cstheme="majorBidi"/>
          <w:color w:val="000000" w:themeColor="text1"/>
        </w:rPr>
      </w:pPr>
      <w:r>
        <w:rPr>
          <w:rFonts w:asciiTheme="majorBidi" w:hAnsiTheme="majorBidi" w:cstheme="majorBidi"/>
          <w:noProof/>
          <w:color w:val="000000" w:themeColor="text1"/>
        </w:rPr>
        <w:lastRenderedPageBreak/>
        <w:drawing>
          <wp:anchor distT="0" distB="0" distL="114300" distR="114300" simplePos="0" relativeHeight="251705344" behindDoc="0" locked="0" layoutInCell="1" allowOverlap="1" wp14:anchorId="2A7E13C1" wp14:editId="1C31BBA1">
            <wp:simplePos x="0" y="0"/>
            <wp:positionH relativeFrom="column">
              <wp:posOffset>-146924</wp:posOffset>
            </wp:positionH>
            <wp:positionV relativeFrom="paragraph">
              <wp:posOffset>290830</wp:posOffset>
            </wp:positionV>
            <wp:extent cx="6480175" cy="3769995"/>
            <wp:effectExtent l="0" t="0" r="0" b="190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a:extLst>
                        <a:ext uri="{28A0092B-C50C-407E-A947-70E740481C1C}">
                          <a14:useLocalDpi xmlns:a14="http://schemas.microsoft.com/office/drawing/2010/main" val="0"/>
                        </a:ext>
                      </a:extLst>
                    </a:blip>
                    <a:stretch>
                      <a:fillRect/>
                    </a:stretch>
                  </pic:blipFill>
                  <pic:spPr>
                    <a:xfrm>
                      <a:off x="0" y="0"/>
                      <a:ext cx="6480175" cy="37699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rPr>
        <w:t>Par exemple nous pouvons avoir le pourcentage des stages chez ATOS par nos étudiants.</w:t>
      </w:r>
    </w:p>
    <w:p w14:paraId="5AB17057" w14:textId="77777777" w:rsidR="00E34F8E" w:rsidRDefault="00E34F8E" w:rsidP="00E34F8E">
      <w:pPr>
        <w:rPr>
          <w:rFonts w:asciiTheme="majorBidi" w:hAnsiTheme="majorBidi" w:cstheme="majorBidi"/>
          <w:color w:val="000000" w:themeColor="text1"/>
        </w:rPr>
      </w:pPr>
    </w:p>
    <w:p w14:paraId="642F982A" w14:textId="77777777" w:rsidR="00E34F8E" w:rsidRDefault="00E34F8E" w:rsidP="00E34F8E">
      <w:pPr>
        <w:ind w:firstLine="708"/>
        <w:rPr>
          <w:rFonts w:asciiTheme="majorBidi" w:hAnsiTheme="majorBidi" w:cstheme="majorBidi"/>
          <w:color w:val="00B0F0"/>
        </w:rPr>
      </w:pPr>
      <w:r>
        <w:rPr>
          <w:rFonts w:asciiTheme="majorBidi" w:hAnsiTheme="majorBidi" w:cstheme="majorBidi"/>
          <w:color w:val="00B0F0"/>
        </w:rPr>
        <w:t>Module de pagination</w:t>
      </w:r>
    </w:p>
    <w:p w14:paraId="10ED65F1" w14:textId="77777777" w:rsidR="00E34F8E" w:rsidRDefault="00E34F8E" w:rsidP="00E34F8E">
      <w:pPr>
        <w:rPr>
          <w:rFonts w:asciiTheme="majorBidi" w:hAnsiTheme="majorBidi" w:cstheme="majorBidi"/>
          <w:color w:val="00B0F0"/>
        </w:rPr>
      </w:pPr>
    </w:p>
    <w:p w14:paraId="20D1B3DB" w14:textId="5FC4E10E" w:rsidR="006D12E1" w:rsidRDefault="00E34F8E" w:rsidP="00E34F8E">
      <w:pPr>
        <w:ind w:left="1416" w:firstLine="4"/>
        <w:rPr>
          <w:rFonts w:asciiTheme="majorBidi" w:hAnsiTheme="majorBidi" w:cstheme="majorBidi"/>
          <w:color w:val="000000" w:themeColor="text1"/>
        </w:rPr>
      </w:pPr>
      <w:r>
        <w:rPr>
          <w:rFonts w:asciiTheme="majorBidi" w:hAnsiTheme="majorBidi" w:cstheme="majorBidi"/>
          <w:color w:val="000000" w:themeColor="text1"/>
        </w:rPr>
        <w:t>Il faut penser à une façon d’organiser l’affichage des stages sur l’interface web de l’application, pour cela nous avons utilisé un système de pagination qui permet d’afficher 5 stages par page.</w:t>
      </w:r>
    </w:p>
    <w:p w14:paraId="1EFAD025" w14:textId="77777777" w:rsidR="005B57FD" w:rsidRDefault="005B57FD" w:rsidP="00E34F8E">
      <w:pPr>
        <w:ind w:left="1416" w:firstLine="4"/>
        <w:rPr>
          <w:rFonts w:asciiTheme="majorBidi" w:hAnsiTheme="majorBidi" w:cstheme="majorBidi"/>
          <w:color w:val="000000" w:themeColor="text1"/>
        </w:rPr>
      </w:pPr>
    </w:p>
    <w:p w14:paraId="65053318" w14:textId="7B224E15" w:rsidR="00420CCC" w:rsidRPr="00420CCC" w:rsidRDefault="00420CCC" w:rsidP="00E34F8E">
      <w:pPr>
        <w:ind w:left="1416" w:firstLine="4"/>
        <w:rPr>
          <w:rFonts w:asciiTheme="majorBidi" w:hAnsiTheme="majorBidi" w:cstheme="majorBidi"/>
          <w:color w:val="000000" w:themeColor="text1"/>
        </w:rPr>
      </w:pPr>
      <w:r w:rsidRPr="00420CCC">
        <w:rPr>
          <w:rFonts w:asciiTheme="majorBidi" w:hAnsiTheme="majorBidi" w:cstheme="majorBidi"/>
          <w:b/>
          <w:bCs/>
          <w:color w:val="000000" w:themeColor="text1"/>
        </w:rPr>
        <w:t>Problème</w:t>
      </w:r>
      <w:r>
        <w:rPr>
          <w:rFonts w:asciiTheme="majorBidi" w:hAnsiTheme="majorBidi" w:cstheme="majorBidi"/>
          <w:b/>
          <w:bCs/>
          <w:color w:val="000000" w:themeColor="text1"/>
        </w:rPr>
        <w:t xml:space="preserve"> et solution</w:t>
      </w:r>
      <w:r w:rsidRPr="00420CCC">
        <w:rPr>
          <w:rFonts w:asciiTheme="majorBidi" w:hAnsiTheme="majorBidi" w:cstheme="majorBidi"/>
          <w:b/>
          <w:bCs/>
          <w:color w:val="000000" w:themeColor="text1"/>
        </w:rPr>
        <w:t xml:space="preserve"> : </w:t>
      </w:r>
      <w:r>
        <w:rPr>
          <w:rFonts w:asciiTheme="majorBidi" w:hAnsiTheme="majorBidi" w:cstheme="majorBidi"/>
          <w:color w:val="000000" w:themeColor="text1"/>
        </w:rPr>
        <w:t xml:space="preserve">Nous avons remarqué </w:t>
      </w:r>
      <w:r w:rsidR="00EC1D1A">
        <w:rPr>
          <w:rFonts w:asciiTheme="majorBidi" w:hAnsiTheme="majorBidi" w:cstheme="majorBidi"/>
          <w:color w:val="000000" w:themeColor="text1"/>
        </w:rPr>
        <w:t>qu’afin</w:t>
      </w:r>
      <w:r>
        <w:rPr>
          <w:rFonts w:asciiTheme="majorBidi" w:hAnsiTheme="majorBidi" w:cstheme="majorBidi"/>
          <w:color w:val="000000" w:themeColor="text1"/>
        </w:rPr>
        <w:t xml:space="preserve"> d’implémenter la pagination il fallait prédéfinir la structure du tableau qui va contenir les informations pour après effectuer la pagination sur tous les stages avec le nombre exacte de toutes les pages dont on aura besoin après insérer stage par stage dans le tableau sinon on aura un tableau vide.</w:t>
      </w:r>
    </w:p>
    <w:p w14:paraId="4F8F40BB" w14:textId="77777777" w:rsidR="006D12E1" w:rsidRDefault="006D12E1" w:rsidP="00E34F8E">
      <w:pPr>
        <w:rPr>
          <w:rFonts w:asciiTheme="majorBidi" w:hAnsiTheme="majorBidi" w:cstheme="majorBidi"/>
          <w:color w:val="000000" w:themeColor="text1"/>
        </w:rPr>
      </w:pPr>
    </w:p>
    <w:p w14:paraId="17A51451" w14:textId="77777777" w:rsidR="006D12E1" w:rsidRDefault="006D12E1" w:rsidP="00E34F8E">
      <w:pPr>
        <w:rPr>
          <w:rFonts w:asciiTheme="majorBidi" w:hAnsiTheme="majorBidi" w:cstheme="majorBidi"/>
          <w:color w:val="000000" w:themeColor="text1"/>
        </w:rPr>
      </w:pPr>
    </w:p>
    <w:p w14:paraId="33092C83" w14:textId="77777777" w:rsidR="006D12E1" w:rsidRDefault="006D12E1" w:rsidP="006D12E1">
      <w:pPr>
        <w:ind w:firstLine="708"/>
        <w:rPr>
          <w:rFonts w:asciiTheme="majorBidi" w:hAnsiTheme="majorBidi" w:cstheme="majorBidi"/>
          <w:color w:val="00B0F0"/>
        </w:rPr>
      </w:pPr>
      <w:r>
        <w:rPr>
          <w:rFonts w:asciiTheme="majorBidi" w:hAnsiTheme="majorBidi" w:cstheme="majorBidi"/>
          <w:color w:val="00B0F0"/>
        </w:rPr>
        <w:t>Module de notification</w:t>
      </w:r>
    </w:p>
    <w:p w14:paraId="01FD6334" w14:textId="77777777" w:rsidR="006D12E1" w:rsidRDefault="006D12E1" w:rsidP="006D12E1">
      <w:pPr>
        <w:rPr>
          <w:rFonts w:asciiTheme="majorBidi" w:hAnsiTheme="majorBidi" w:cstheme="majorBidi"/>
          <w:color w:val="00B0F0"/>
        </w:rPr>
      </w:pPr>
    </w:p>
    <w:p w14:paraId="70D36B8C" w14:textId="5EFAF9EA" w:rsidR="006D12E1" w:rsidRDefault="006D12E1" w:rsidP="006D12E1">
      <w:pPr>
        <w:ind w:left="1416" w:firstLine="4"/>
        <w:rPr>
          <w:rFonts w:asciiTheme="majorBidi" w:hAnsiTheme="majorBidi" w:cstheme="majorBidi"/>
          <w:color w:val="000000" w:themeColor="text1"/>
        </w:rPr>
      </w:pPr>
      <w:r>
        <w:rPr>
          <w:rFonts w:asciiTheme="majorBidi" w:hAnsiTheme="majorBidi" w:cstheme="majorBidi"/>
          <w:color w:val="000000" w:themeColor="text1"/>
        </w:rPr>
        <w:t>Afin d’informer l’utilisateur soit du succès de son opération soit de son échec nous avons ajouté un module de notification qui alerte l’utilisateur soit en confirmant le bon déroulement de la manipulation soit de l’avertir en cas de problème.</w:t>
      </w:r>
    </w:p>
    <w:p w14:paraId="5D5274D3" w14:textId="38478FEA" w:rsidR="00DC5D02" w:rsidRPr="005268BC" w:rsidRDefault="00DC5D02" w:rsidP="006D12E1">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Nous n’avons pas </w:t>
      </w:r>
      <w:r w:rsidR="001410A8">
        <w:rPr>
          <w:rFonts w:asciiTheme="majorBidi" w:hAnsiTheme="majorBidi" w:cstheme="majorBidi"/>
          <w:color w:val="000000" w:themeColor="text1"/>
        </w:rPr>
        <w:t>rencontré</w:t>
      </w:r>
      <w:r>
        <w:rPr>
          <w:rFonts w:asciiTheme="majorBidi" w:hAnsiTheme="majorBidi" w:cstheme="majorBidi"/>
          <w:color w:val="000000" w:themeColor="text1"/>
        </w:rPr>
        <w:t xml:space="preserve"> de problème nous avons utilisé un module </w:t>
      </w:r>
      <w:proofErr w:type="spellStart"/>
      <w:r>
        <w:rPr>
          <w:rFonts w:asciiTheme="majorBidi" w:hAnsiTheme="majorBidi" w:cstheme="majorBidi"/>
          <w:color w:val="000000" w:themeColor="text1"/>
        </w:rPr>
        <w:t>Alertify</w:t>
      </w:r>
      <w:proofErr w:type="spellEnd"/>
      <w:r>
        <w:rPr>
          <w:rFonts w:asciiTheme="majorBidi" w:hAnsiTheme="majorBidi" w:cstheme="majorBidi"/>
          <w:color w:val="000000" w:themeColor="text1"/>
        </w:rPr>
        <w:t xml:space="preserve"> JS </w:t>
      </w:r>
      <w:proofErr w:type="spellStart"/>
      <w:r>
        <w:rPr>
          <w:rFonts w:asciiTheme="majorBidi" w:hAnsiTheme="majorBidi" w:cstheme="majorBidi"/>
          <w:color w:val="000000" w:themeColor="text1"/>
        </w:rPr>
        <w:t>por</w:t>
      </w:r>
      <w:proofErr w:type="spellEnd"/>
      <w:r>
        <w:rPr>
          <w:rFonts w:asciiTheme="majorBidi" w:hAnsiTheme="majorBidi" w:cstheme="majorBidi"/>
          <w:color w:val="000000" w:themeColor="text1"/>
        </w:rPr>
        <w:t xml:space="preserve"> implémenter </w:t>
      </w:r>
      <w:r w:rsidR="001410A8">
        <w:rPr>
          <w:rFonts w:asciiTheme="majorBidi" w:hAnsiTheme="majorBidi" w:cstheme="majorBidi"/>
          <w:color w:val="000000" w:themeColor="text1"/>
        </w:rPr>
        <w:t>les notifications</w:t>
      </w:r>
      <w:r>
        <w:rPr>
          <w:rFonts w:asciiTheme="majorBidi" w:hAnsiTheme="majorBidi" w:cstheme="majorBidi"/>
          <w:color w:val="000000" w:themeColor="text1"/>
        </w:rPr>
        <w:t xml:space="preserve"> </w:t>
      </w: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5E94D513" w14:textId="0EBF255A" w:rsidR="00854002" w:rsidRPr="002C1E60" w:rsidRDefault="00636CEA" w:rsidP="00854002">
      <w:pPr>
        <w:rPr>
          <w:rFonts w:asciiTheme="majorBidi" w:hAnsiTheme="majorBidi" w:cstheme="majorBidi"/>
        </w:rPr>
      </w:pPr>
      <w:r w:rsidRPr="002C1E60">
        <w:rPr>
          <w:rFonts w:asciiTheme="majorBidi" w:hAnsiTheme="majorBidi" w:cstheme="majorBidi"/>
        </w:rPr>
        <w:br w:type="page"/>
      </w:r>
    </w:p>
    <w:p w14:paraId="172098BF" w14:textId="4755489A" w:rsidR="00636CEA" w:rsidRDefault="00854002" w:rsidP="00636CEA">
      <w:pPr>
        <w:pStyle w:val="Titre1"/>
        <w:spacing w:before="240" w:after="240"/>
        <w:jc w:val="left"/>
        <w:rPr>
          <w:rFonts w:asciiTheme="majorBidi" w:hAnsiTheme="majorBidi" w:cstheme="majorBidi"/>
          <w:sz w:val="24"/>
          <w:szCs w:val="24"/>
        </w:rPr>
      </w:pPr>
      <w:bookmarkStart w:id="13" w:name="_Toc62479902"/>
      <w:bookmarkStart w:id="14" w:name="_Toc62480335"/>
      <w:r>
        <w:rPr>
          <w:rFonts w:asciiTheme="majorBidi" w:hAnsiTheme="majorBidi" w:cstheme="majorBidi"/>
          <w:sz w:val="24"/>
          <w:szCs w:val="24"/>
        </w:rPr>
        <w:lastRenderedPageBreak/>
        <w:t xml:space="preserve">Les </w:t>
      </w:r>
      <w:r w:rsidR="0027480A" w:rsidRPr="002C1E60">
        <w:rPr>
          <w:rFonts w:asciiTheme="majorBidi" w:hAnsiTheme="majorBidi" w:cstheme="majorBidi"/>
          <w:sz w:val="24"/>
          <w:szCs w:val="24"/>
        </w:rPr>
        <w:t>Interface</w:t>
      </w:r>
      <w:r>
        <w:rPr>
          <w:rFonts w:asciiTheme="majorBidi" w:hAnsiTheme="majorBidi" w:cstheme="majorBidi"/>
          <w:sz w:val="24"/>
          <w:szCs w:val="24"/>
        </w:rPr>
        <w:t>s</w:t>
      </w:r>
      <w:r w:rsidR="0027480A" w:rsidRPr="002C1E60">
        <w:rPr>
          <w:rFonts w:asciiTheme="majorBidi" w:hAnsiTheme="majorBidi" w:cstheme="majorBidi"/>
          <w:sz w:val="24"/>
          <w:szCs w:val="24"/>
        </w:rPr>
        <w:t xml:space="preserve"> </w:t>
      </w:r>
      <w:r>
        <w:rPr>
          <w:rFonts w:asciiTheme="majorBidi" w:hAnsiTheme="majorBidi" w:cstheme="majorBidi"/>
          <w:sz w:val="24"/>
          <w:szCs w:val="24"/>
        </w:rPr>
        <w:t>De l’application</w:t>
      </w:r>
      <w:bookmarkEnd w:id="13"/>
      <w:bookmarkEnd w:id="14"/>
    </w:p>
    <w:p w14:paraId="2DCF254C" w14:textId="77777777" w:rsidR="00854002" w:rsidRPr="00854002" w:rsidRDefault="00854002" w:rsidP="00854002">
      <w:pPr>
        <w:pStyle w:val="Para1"/>
      </w:pPr>
    </w:p>
    <w:p w14:paraId="05334FC2" w14:textId="77777777" w:rsidR="00854002" w:rsidRPr="00854002" w:rsidRDefault="00854002" w:rsidP="00854002">
      <w:pPr>
        <w:pStyle w:val="Para1"/>
      </w:pPr>
    </w:p>
    <w:p w14:paraId="3E7FE5F7" w14:textId="77777777" w:rsidR="00567449" w:rsidRDefault="00854002" w:rsidP="00567449">
      <w:pPr>
        <w:ind w:left="431"/>
        <w:rPr>
          <w:rFonts w:asciiTheme="majorBidi" w:hAnsiTheme="majorBidi" w:cstheme="majorBidi"/>
          <w:color w:val="000000"/>
          <w:shd w:val="clear" w:color="auto" w:fill="FFFFFF"/>
        </w:rPr>
      </w:pPr>
      <w:r w:rsidRPr="00854002">
        <w:rPr>
          <w:rFonts w:asciiTheme="majorBidi" w:hAnsiTheme="majorBidi" w:cstheme="majorBidi"/>
          <w:color w:val="000000"/>
          <w:shd w:val="clear" w:color="auto" w:fill="FFFFFF"/>
        </w:rPr>
        <w:t xml:space="preserve">L’interface utilisateur, quant à elle, consiste à améliorer la présentation et l’interactivité du </w:t>
      </w:r>
      <w:r w:rsidR="00567449">
        <w:rPr>
          <w:rFonts w:asciiTheme="majorBidi" w:hAnsiTheme="majorBidi" w:cstheme="majorBidi"/>
          <w:color w:val="000000"/>
          <w:shd w:val="clear" w:color="auto" w:fill="FFFFFF"/>
        </w:rPr>
        <w:t>Web.</w:t>
      </w:r>
    </w:p>
    <w:p w14:paraId="28BD6379" w14:textId="77777777" w:rsidR="00567449" w:rsidRDefault="00567449" w:rsidP="00567449">
      <w:pPr>
        <w:ind w:left="431"/>
        <w:rPr>
          <w:rFonts w:asciiTheme="majorBidi" w:hAnsiTheme="majorBidi" w:cstheme="majorBidi"/>
          <w:color w:val="000000"/>
          <w:shd w:val="clear" w:color="auto" w:fill="FFFFFF"/>
        </w:rPr>
      </w:pPr>
    </w:p>
    <w:p w14:paraId="13B199FE" w14:textId="3AE61B98" w:rsidR="00854002" w:rsidRPr="00854002" w:rsidRDefault="00854002" w:rsidP="00567449">
      <w:pPr>
        <w:ind w:left="431"/>
        <w:rPr>
          <w:rFonts w:asciiTheme="majorBidi" w:hAnsiTheme="majorBidi" w:cstheme="majorBidi"/>
        </w:rPr>
      </w:pPr>
      <w:r w:rsidRPr="00854002">
        <w:rPr>
          <w:rFonts w:asciiTheme="majorBidi" w:hAnsiTheme="majorBidi" w:cstheme="majorBidi"/>
          <w:color w:val="000000"/>
          <w:shd w:val="clear" w:color="auto" w:fill="FFFFFF"/>
        </w:rPr>
        <w:t>Il se concentre sur l’aspect de l’application et interagit avec les utilisateurs.</w:t>
      </w:r>
    </w:p>
    <w:p w14:paraId="6318BE9C" w14:textId="5608B34D" w:rsidR="00854002" w:rsidRPr="00854002" w:rsidRDefault="00854002" w:rsidP="00854002">
      <w:pPr>
        <w:widowControl w:val="0"/>
        <w:autoSpaceDE w:val="0"/>
        <w:autoSpaceDN w:val="0"/>
        <w:adjustRightInd w:val="0"/>
        <w:spacing w:after="240" w:line="560" w:lineRule="atLeast"/>
        <w:ind w:left="431"/>
        <w:rPr>
          <w:rFonts w:asciiTheme="majorBidi" w:hAnsiTheme="majorBidi" w:cstheme="majorBidi"/>
          <w:color w:val="171717"/>
          <w:lang w:eastAsia="ja-JP"/>
        </w:rPr>
      </w:pPr>
      <w:r>
        <w:rPr>
          <w:rFonts w:asciiTheme="majorBidi" w:hAnsiTheme="majorBidi" w:cstheme="majorBidi"/>
          <w:color w:val="171717"/>
          <w:lang w:eastAsia="ja-JP"/>
        </w:rPr>
        <w:t>Nous avons alors opté pour une démarche qui permet de réduire le nombre de cliques demandé par l’utilisateur afin de réaliser une tâche dans la conception des interfaces utilisateurs.</w:t>
      </w:r>
    </w:p>
    <w:p w14:paraId="5890A7B5" w14:textId="0798C48A" w:rsidR="00636CEA" w:rsidRDefault="00636CEA" w:rsidP="00636CEA">
      <w:pPr>
        <w:rPr>
          <w:rFonts w:asciiTheme="majorBidi" w:hAnsiTheme="majorBidi" w:cstheme="majorBidi"/>
        </w:rPr>
      </w:pPr>
    </w:p>
    <w:p w14:paraId="0AB8959D" w14:textId="77777777" w:rsidR="00854002" w:rsidRPr="002C1E60" w:rsidRDefault="00854002" w:rsidP="00636CEA">
      <w:pPr>
        <w:rPr>
          <w:rFonts w:asciiTheme="majorBidi" w:hAnsiTheme="majorBidi" w:cstheme="majorBidi"/>
        </w:rPr>
      </w:pPr>
    </w:p>
    <w:p w14:paraId="0BD34977" w14:textId="241B4A39" w:rsidR="00C00308" w:rsidRPr="002C1E60" w:rsidRDefault="00854002" w:rsidP="00C00308">
      <w:pPr>
        <w:pStyle w:val="Titre2"/>
        <w:numPr>
          <w:ilvl w:val="1"/>
          <w:numId w:val="11"/>
        </w:numPr>
        <w:ind w:left="578" w:hanging="578"/>
        <w:rPr>
          <w:rFonts w:asciiTheme="majorBidi" w:hAnsiTheme="majorBidi" w:cstheme="majorBidi"/>
          <w:szCs w:val="24"/>
        </w:rPr>
      </w:pPr>
      <w:bookmarkStart w:id="15" w:name="_Toc62479903"/>
      <w:bookmarkStart w:id="16" w:name="_Toc62480336"/>
      <w:r>
        <w:rPr>
          <w:rFonts w:asciiTheme="majorBidi" w:hAnsiTheme="majorBidi" w:cstheme="majorBidi"/>
          <w:szCs w:val="24"/>
        </w:rPr>
        <w:t>Page Login</w:t>
      </w:r>
      <w:bookmarkEnd w:id="15"/>
      <w:bookmarkEnd w:id="16"/>
    </w:p>
    <w:p w14:paraId="1D773F56" w14:textId="77777777" w:rsidR="00854002" w:rsidRDefault="00854002" w:rsidP="00854002">
      <w:pPr>
        <w:pStyle w:val="Para2"/>
        <w:rPr>
          <w:rFonts w:asciiTheme="majorBidi" w:hAnsiTheme="majorBidi" w:cstheme="majorBidi"/>
        </w:rPr>
      </w:pPr>
    </w:p>
    <w:p w14:paraId="6BAE2048" w14:textId="1F1DEB3D" w:rsidR="005F1AFA" w:rsidRDefault="00854002" w:rsidP="007B4809">
      <w:pPr>
        <w:ind w:firstLine="578"/>
      </w:pPr>
      <w:r>
        <w:t>C’est la première interface rencontrée par l’utilisateur lors du lancement de notre application</w:t>
      </w:r>
    </w:p>
    <w:p w14:paraId="59D635A9" w14:textId="77777777" w:rsidR="007B4809" w:rsidRDefault="007B4809" w:rsidP="007B4809"/>
    <w:p w14:paraId="71506028" w14:textId="0753F1B7" w:rsidR="00854002" w:rsidRPr="002C1E60" w:rsidRDefault="00854002" w:rsidP="007B4809">
      <w:pPr>
        <w:ind w:firstLine="578"/>
      </w:pPr>
      <w:r>
        <w:t>Elle contient deux champs ‘ Identifiant ’ et ‘ Mot de passe ’ afin d’accéder au compte utilisateur.</w:t>
      </w:r>
    </w:p>
    <w:p w14:paraId="4D39AF8B" w14:textId="4C70DF17" w:rsidR="000666DB" w:rsidRPr="002C1E60" w:rsidRDefault="000666DB" w:rsidP="009275DD">
      <w:pPr>
        <w:pStyle w:val="Para2"/>
        <w:ind w:firstLine="708"/>
        <w:rPr>
          <w:rFonts w:asciiTheme="majorBidi" w:hAnsiTheme="majorBidi" w:cstheme="majorBidi"/>
        </w:rPr>
      </w:pPr>
    </w:p>
    <w:p w14:paraId="52E2DEAD" w14:textId="2E696B2A" w:rsidR="000666DB" w:rsidRPr="002C1E60" w:rsidRDefault="00854002" w:rsidP="009275DD">
      <w:pPr>
        <w:pStyle w:val="Para2"/>
        <w:ind w:firstLine="708"/>
        <w:rPr>
          <w:rFonts w:asciiTheme="majorBidi" w:hAnsiTheme="majorBidi" w:cstheme="majorBidi"/>
        </w:rPr>
      </w:pPr>
      <w:r>
        <w:rPr>
          <w:rFonts w:asciiTheme="majorBidi" w:hAnsiTheme="majorBidi" w:cstheme="majorBidi"/>
          <w:noProof/>
        </w:rPr>
        <w:drawing>
          <wp:anchor distT="0" distB="0" distL="114300" distR="114300" simplePos="0" relativeHeight="251673600" behindDoc="0" locked="0" layoutInCell="1" allowOverlap="1" wp14:anchorId="4F445E11" wp14:editId="300F92D9">
            <wp:simplePos x="0" y="0"/>
            <wp:positionH relativeFrom="column">
              <wp:posOffset>-74935</wp:posOffset>
            </wp:positionH>
            <wp:positionV relativeFrom="paragraph">
              <wp:posOffset>253611</wp:posOffset>
            </wp:positionV>
            <wp:extent cx="6480175" cy="318960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9">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7E5154A8" w14:textId="62E96235" w:rsidR="000666DB" w:rsidRDefault="000666DB" w:rsidP="00F36A13">
      <w:pPr>
        <w:pStyle w:val="Para2"/>
        <w:ind w:left="0"/>
        <w:rPr>
          <w:rFonts w:asciiTheme="majorBidi" w:hAnsiTheme="majorBidi" w:cstheme="majorBidi"/>
        </w:rPr>
      </w:pPr>
    </w:p>
    <w:p w14:paraId="43EE90F3" w14:textId="323B8462" w:rsidR="00854002" w:rsidRDefault="00854002" w:rsidP="00F36A13">
      <w:pPr>
        <w:pStyle w:val="Para2"/>
        <w:ind w:left="0"/>
        <w:rPr>
          <w:rFonts w:asciiTheme="majorBidi" w:hAnsiTheme="majorBidi" w:cstheme="majorBidi"/>
        </w:rPr>
      </w:pPr>
    </w:p>
    <w:p w14:paraId="30526FBB" w14:textId="65952163" w:rsidR="00854002" w:rsidRDefault="00854002" w:rsidP="00F36A13">
      <w:pPr>
        <w:pStyle w:val="Para2"/>
        <w:ind w:left="0"/>
        <w:rPr>
          <w:rFonts w:asciiTheme="majorBidi" w:hAnsiTheme="majorBidi" w:cstheme="majorBidi"/>
        </w:rPr>
      </w:pPr>
    </w:p>
    <w:p w14:paraId="252EC59B" w14:textId="0E5FA1B4" w:rsidR="00854002" w:rsidRDefault="00854002" w:rsidP="00F36A13">
      <w:pPr>
        <w:pStyle w:val="Para2"/>
        <w:ind w:left="0"/>
        <w:rPr>
          <w:rFonts w:asciiTheme="majorBidi" w:hAnsiTheme="majorBidi" w:cstheme="majorBidi"/>
        </w:rPr>
      </w:pPr>
    </w:p>
    <w:p w14:paraId="08EE2C33" w14:textId="7C2220F1" w:rsidR="000666DB" w:rsidRDefault="000666DB" w:rsidP="00854002">
      <w:pPr>
        <w:pStyle w:val="Para2"/>
        <w:ind w:left="0"/>
        <w:rPr>
          <w:rFonts w:asciiTheme="majorBidi" w:hAnsiTheme="majorBidi" w:cstheme="majorBidi"/>
        </w:rPr>
      </w:pPr>
    </w:p>
    <w:p w14:paraId="4456B8F5" w14:textId="77777777" w:rsidR="00854002" w:rsidRPr="002C1E60" w:rsidRDefault="00854002" w:rsidP="00854002">
      <w:pPr>
        <w:pStyle w:val="Para2"/>
        <w:ind w:left="0"/>
        <w:rPr>
          <w:rFonts w:asciiTheme="majorBidi" w:hAnsiTheme="majorBidi" w:cstheme="majorBidi"/>
        </w:rPr>
      </w:pPr>
    </w:p>
    <w:p w14:paraId="2F895D84" w14:textId="4E026F23" w:rsidR="00D032F4" w:rsidRPr="002C1E60" w:rsidRDefault="00D032F4" w:rsidP="00D032F4">
      <w:pPr>
        <w:pStyle w:val="Titre2"/>
        <w:numPr>
          <w:ilvl w:val="1"/>
          <w:numId w:val="11"/>
        </w:numPr>
        <w:ind w:left="578" w:hanging="578"/>
        <w:rPr>
          <w:rFonts w:asciiTheme="majorBidi" w:hAnsiTheme="majorBidi" w:cstheme="majorBidi"/>
          <w:szCs w:val="24"/>
        </w:rPr>
      </w:pPr>
      <w:bookmarkStart w:id="17" w:name="_Toc62479904"/>
      <w:bookmarkStart w:id="18" w:name="_Toc62480337"/>
      <w:r w:rsidRPr="002C1E60">
        <w:rPr>
          <w:rFonts w:asciiTheme="majorBidi" w:hAnsiTheme="majorBidi" w:cstheme="majorBidi"/>
          <w:szCs w:val="24"/>
        </w:rPr>
        <w:t>Page d’accueil</w:t>
      </w:r>
      <w:bookmarkEnd w:id="17"/>
      <w:bookmarkEnd w:id="18"/>
    </w:p>
    <w:p w14:paraId="6FDA6D32" w14:textId="0AE467FA" w:rsidR="00D032F4" w:rsidRPr="002C1E60" w:rsidRDefault="00D032F4" w:rsidP="00D032F4">
      <w:pPr>
        <w:pStyle w:val="Para2"/>
        <w:rPr>
          <w:rFonts w:asciiTheme="majorBidi" w:hAnsiTheme="majorBidi" w:cstheme="majorBidi"/>
        </w:rPr>
      </w:pPr>
    </w:p>
    <w:p w14:paraId="15BE4E16" w14:textId="253B12D5" w:rsidR="00D032F4" w:rsidRDefault="00854002" w:rsidP="007B4809">
      <w:pPr>
        <w:ind w:firstLine="578"/>
      </w:pPr>
      <w:r>
        <w:t>Une fois</w:t>
      </w:r>
      <w:r w:rsidR="007B4809">
        <w:t xml:space="preserve"> nous sommes connectés à l’application, nous nous retrouvons sur la page d’accueil.</w:t>
      </w:r>
    </w:p>
    <w:p w14:paraId="59CE3D20" w14:textId="580BDAE7" w:rsidR="007B4809" w:rsidRDefault="007B4809" w:rsidP="007B4809"/>
    <w:p w14:paraId="6530A9CA" w14:textId="77777777" w:rsidR="007B4809" w:rsidRDefault="007B4809" w:rsidP="007B4809">
      <w:pPr>
        <w:ind w:firstLine="578"/>
      </w:pPr>
      <w:r>
        <w:t xml:space="preserve">En haut à gauche nous avons un menu qui permet de se déplacer entre les différentes pages de </w:t>
      </w:r>
    </w:p>
    <w:p w14:paraId="2C53C118" w14:textId="0F4F33EC" w:rsidR="007B4809" w:rsidRDefault="007A6690" w:rsidP="007B4809">
      <w:pPr>
        <w:ind w:firstLine="578"/>
        <w:rPr>
          <w:rtl/>
        </w:rPr>
      </w:pPr>
      <w:proofErr w:type="gramStart"/>
      <w:r>
        <w:t>l’application</w:t>
      </w:r>
      <w:proofErr w:type="gramEnd"/>
      <w:r w:rsidR="007B4809">
        <w:t>.</w:t>
      </w:r>
    </w:p>
    <w:p w14:paraId="42CD8FFA" w14:textId="77777777" w:rsidR="007B4809" w:rsidRDefault="007B4809" w:rsidP="007B4809">
      <w:pPr>
        <w:ind w:firstLine="578"/>
      </w:pPr>
    </w:p>
    <w:p w14:paraId="5D246C19" w14:textId="77777777" w:rsidR="007B4809" w:rsidRDefault="007B4809" w:rsidP="007B4809">
      <w:pPr>
        <w:ind w:left="578"/>
      </w:pPr>
      <w:r>
        <w:t>En haut à droite nous avons le nom de l’utilisateur connecté afficher, son rôle et un bouton pour se déconnecter.</w:t>
      </w:r>
    </w:p>
    <w:p w14:paraId="0197A257" w14:textId="77777777" w:rsidR="007B4809" w:rsidRDefault="007B4809" w:rsidP="007B4809"/>
    <w:p w14:paraId="3B515E0A" w14:textId="158B0155" w:rsidR="007B4809" w:rsidRDefault="007B4809" w:rsidP="007B4809">
      <w:pPr>
        <w:ind w:firstLine="578"/>
      </w:pPr>
      <w:r>
        <w:t>Dans la partie centrale de l’application nous avons une liste des étudiants qui que ce prof encadre.</w:t>
      </w:r>
    </w:p>
    <w:p w14:paraId="10BEC531" w14:textId="77777777" w:rsidR="007B4809" w:rsidRDefault="007B4809" w:rsidP="007B4809"/>
    <w:p w14:paraId="077EFAB5" w14:textId="5A8D8458" w:rsidR="007B4809" w:rsidRPr="002C1E60" w:rsidRDefault="007B4809" w:rsidP="007B4809">
      <w:pPr>
        <w:ind w:left="578"/>
      </w:pPr>
      <w:r>
        <w:t>Il a la possibilité de lancer l’évaluation individuel de chaque étudiant soit lancer l’évaluation pour tous les étudiants.</w:t>
      </w:r>
    </w:p>
    <w:p w14:paraId="43B60ADC" w14:textId="4E6E6D47" w:rsidR="00C00308" w:rsidRPr="002C1E60" w:rsidRDefault="00C00308" w:rsidP="00C00308">
      <w:pPr>
        <w:pStyle w:val="Para2"/>
        <w:rPr>
          <w:rFonts w:asciiTheme="majorBidi" w:hAnsiTheme="majorBidi" w:cstheme="majorBidi"/>
        </w:rPr>
      </w:pPr>
    </w:p>
    <w:p w14:paraId="1CF60A7E" w14:textId="27D056C1" w:rsidR="00D032F4" w:rsidRPr="002C1E60" w:rsidRDefault="00854002" w:rsidP="00C00308">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4624" behindDoc="0" locked="0" layoutInCell="1" allowOverlap="1" wp14:anchorId="3A45D250" wp14:editId="79CC2A16">
            <wp:simplePos x="0" y="0"/>
            <wp:positionH relativeFrom="column">
              <wp:posOffset>-62865</wp:posOffset>
            </wp:positionH>
            <wp:positionV relativeFrom="paragraph">
              <wp:posOffset>269240</wp:posOffset>
            </wp:positionV>
            <wp:extent cx="6369050" cy="3138170"/>
            <wp:effectExtent l="0" t="0" r="635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0">
                      <a:extLst>
                        <a:ext uri="{28A0092B-C50C-407E-A947-70E740481C1C}">
                          <a14:useLocalDpi xmlns:a14="http://schemas.microsoft.com/office/drawing/2010/main" val="0"/>
                        </a:ext>
                      </a:extLst>
                    </a:blip>
                    <a:stretch>
                      <a:fillRect/>
                    </a:stretch>
                  </pic:blipFill>
                  <pic:spPr>
                    <a:xfrm>
                      <a:off x="0" y="0"/>
                      <a:ext cx="6369050" cy="3138170"/>
                    </a:xfrm>
                    <a:prstGeom prst="rect">
                      <a:avLst/>
                    </a:prstGeom>
                  </pic:spPr>
                </pic:pic>
              </a:graphicData>
            </a:graphic>
            <wp14:sizeRelH relativeFrom="page">
              <wp14:pctWidth>0</wp14:pctWidth>
            </wp14:sizeRelH>
            <wp14:sizeRelV relativeFrom="page">
              <wp14:pctHeight>0</wp14:pctHeight>
            </wp14:sizeRelV>
          </wp:anchor>
        </w:drawing>
      </w:r>
    </w:p>
    <w:p w14:paraId="440D14FC" w14:textId="08696B8C" w:rsidR="006E66AB" w:rsidRPr="002C1E60" w:rsidRDefault="006E66AB" w:rsidP="00C00308">
      <w:pPr>
        <w:pStyle w:val="Para2"/>
        <w:rPr>
          <w:rFonts w:asciiTheme="majorBidi" w:hAnsiTheme="majorBidi" w:cstheme="majorBidi"/>
        </w:rPr>
      </w:pPr>
    </w:p>
    <w:p w14:paraId="44EADEEA" w14:textId="4EC99E72"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24128112" w14:textId="77777777" w:rsidR="000666DB" w:rsidRPr="002C1E60" w:rsidRDefault="000666DB" w:rsidP="007B4809">
      <w:pPr>
        <w:pStyle w:val="Para2"/>
        <w:ind w:left="0"/>
        <w:rPr>
          <w:rFonts w:asciiTheme="majorBidi" w:hAnsiTheme="majorBidi" w:cstheme="majorBidi"/>
        </w:rPr>
      </w:pPr>
    </w:p>
    <w:p w14:paraId="29267DF6" w14:textId="61642BEA" w:rsidR="006E66AB" w:rsidRPr="002C1E60" w:rsidRDefault="007B4809" w:rsidP="006E66AB">
      <w:pPr>
        <w:pStyle w:val="Titre2"/>
        <w:numPr>
          <w:ilvl w:val="1"/>
          <w:numId w:val="11"/>
        </w:numPr>
        <w:ind w:left="578" w:hanging="578"/>
        <w:rPr>
          <w:rFonts w:asciiTheme="majorBidi" w:hAnsiTheme="majorBidi" w:cstheme="majorBidi"/>
          <w:szCs w:val="24"/>
        </w:rPr>
      </w:pPr>
      <w:bookmarkStart w:id="19" w:name="_Toc62479905"/>
      <w:bookmarkStart w:id="20" w:name="_Toc62480338"/>
      <w:r>
        <w:rPr>
          <w:rFonts w:asciiTheme="majorBidi" w:hAnsiTheme="majorBidi" w:cstheme="majorBidi"/>
          <w:szCs w:val="24"/>
        </w:rPr>
        <w:t>Page Administration</w:t>
      </w:r>
      <w:bookmarkEnd w:id="19"/>
      <w:bookmarkEnd w:id="20"/>
    </w:p>
    <w:p w14:paraId="44BAFF17" w14:textId="77777777" w:rsidR="006E66AB" w:rsidRPr="002C1E60" w:rsidRDefault="006E66AB" w:rsidP="006E66AB">
      <w:pPr>
        <w:pStyle w:val="Para2"/>
        <w:rPr>
          <w:rFonts w:asciiTheme="majorBidi" w:hAnsiTheme="majorBidi" w:cstheme="majorBidi"/>
        </w:rPr>
      </w:pPr>
    </w:p>
    <w:p w14:paraId="60D75259" w14:textId="14035647" w:rsidR="00CE6B39" w:rsidRDefault="00CE6B39" w:rsidP="006E66AB">
      <w:pPr>
        <w:pStyle w:val="Para2"/>
        <w:rPr>
          <w:rFonts w:asciiTheme="majorBidi" w:hAnsiTheme="majorBidi" w:cstheme="majorBidi"/>
        </w:rPr>
      </w:pPr>
      <w:r>
        <w:rPr>
          <w:rFonts w:asciiTheme="majorBidi" w:hAnsiTheme="majorBidi" w:cstheme="majorBidi"/>
        </w:rPr>
        <w:t>Cette page affiche les informations relatives aux tuteurs</w:t>
      </w:r>
      <w:r w:rsidR="00B9174E" w:rsidRPr="002C1E60">
        <w:rPr>
          <w:rFonts w:asciiTheme="majorBidi" w:hAnsiTheme="majorBidi" w:cstheme="majorBidi"/>
        </w:rPr>
        <w:t xml:space="preserve"> </w:t>
      </w:r>
      <w:r>
        <w:rPr>
          <w:rFonts w:asciiTheme="majorBidi" w:hAnsiTheme="majorBidi" w:cstheme="majorBidi"/>
        </w:rPr>
        <w:t>et aux élèves.</w:t>
      </w:r>
    </w:p>
    <w:p w14:paraId="5F1198DD" w14:textId="26D9F85C" w:rsidR="00147897" w:rsidRDefault="00147897" w:rsidP="006E66AB">
      <w:pPr>
        <w:pStyle w:val="Para2"/>
        <w:rPr>
          <w:rFonts w:asciiTheme="majorBidi" w:hAnsiTheme="majorBidi" w:cstheme="majorBidi"/>
        </w:rPr>
      </w:pPr>
      <w:r>
        <w:rPr>
          <w:rFonts w:asciiTheme="majorBidi" w:hAnsiTheme="majorBidi" w:cstheme="majorBidi"/>
        </w:rPr>
        <w:t>Elle n’est consultable que par les administrateurs de la plateforme.</w:t>
      </w:r>
    </w:p>
    <w:p w14:paraId="6E0DE40E" w14:textId="77777777" w:rsidR="00CE6B39" w:rsidRDefault="00CE6B39" w:rsidP="006E66AB">
      <w:pPr>
        <w:pStyle w:val="Para2"/>
        <w:rPr>
          <w:rFonts w:asciiTheme="majorBidi" w:hAnsiTheme="majorBidi" w:cstheme="majorBidi"/>
        </w:rPr>
      </w:pPr>
      <w:r>
        <w:rPr>
          <w:rFonts w:asciiTheme="majorBidi" w:hAnsiTheme="majorBidi" w:cstheme="majorBidi"/>
        </w:rPr>
        <w:t xml:space="preserve">Nous avons ici sur cette interface le tuteur ‘Ludovic BERGONZI’ qui n’a pas effectué l’évaluation des étudiants.  </w:t>
      </w:r>
    </w:p>
    <w:p w14:paraId="017688E9" w14:textId="5CA4F159" w:rsidR="006E66AB" w:rsidRDefault="00CE6B39" w:rsidP="006E66AB">
      <w:pPr>
        <w:pStyle w:val="Para2"/>
        <w:rPr>
          <w:rFonts w:asciiTheme="majorBidi" w:hAnsiTheme="majorBidi" w:cstheme="majorBidi"/>
        </w:rPr>
      </w:pPr>
      <w:r>
        <w:rPr>
          <w:rFonts w:asciiTheme="majorBidi" w:hAnsiTheme="majorBidi" w:cstheme="majorBidi"/>
        </w:rPr>
        <w:t>Nous avons aussi les deux étudiants qui n’ont pas télécharger leurs rapport</w:t>
      </w:r>
      <w:r w:rsidR="007274AF">
        <w:rPr>
          <w:rFonts w:asciiTheme="majorBidi" w:hAnsiTheme="majorBidi" w:cstheme="majorBidi"/>
        </w:rPr>
        <w:t xml:space="preserve">s de stage et leurs </w:t>
      </w:r>
      <w:r w:rsidR="00147897">
        <w:rPr>
          <w:rFonts w:asciiTheme="majorBidi" w:hAnsiTheme="majorBidi" w:cstheme="majorBidi"/>
        </w:rPr>
        <w:t>présentations</w:t>
      </w:r>
      <w:r w:rsidR="007274AF">
        <w:rPr>
          <w:rFonts w:asciiTheme="majorBidi" w:hAnsiTheme="majorBidi" w:cstheme="majorBidi"/>
        </w:rPr>
        <w:t>.</w:t>
      </w:r>
    </w:p>
    <w:p w14:paraId="4671F655" w14:textId="0F1DDDDF" w:rsidR="007274AF" w:rsidRPr="002C1E60" w:rsidRDefault="007274AF" w:rsidP="007274AF">
      <w:pPr>
        <w:pStyle w:val="Para2"/>
        <w:ind w:firstLine="23"/>
        <w:rPr>
          <w:rFonts w:asciiTheme="majorBidi" w:hAnsiTheme="majorBidi" w:cstheme="majorBidi"/>
        </w:rPr>
      </w:pPr>
      <w:r>
        <w:rPr>
          <w:rFonts w:asciiTheme="majorBidi" w:hAnsiTheme="majorBidi" w:cstheme="majorBidi"/>
        </w:rPr>
        <w:t xml:space="preserve">Nous avons la possibilité d’envoyer des mails pour avertir les tuteurs et les étudiants qui sont en retard en cliquant sur le bouton ‘Envoyer les mails de rappel’. </w:t>
      </w:r>
    </w:p>
    <w:p w14:paraId="105C2206" w14:textId="6FF102CB" w:rsidR="00B9174E" w:rsidRPr="002C1E60" w:rsidRDefault="00B9174E" w:rsidP="006E66AB">
      <w:pPr>
        <w:pStyle w:val="Para2"/>
        <w:rPr>
          <w:rFonts w:asciiTheme="majorBidi" w:hAnsiTheme="majorBidi" w:cstheme="majorBidi"/>
        </w:rPr>
      </w:pPr>
    </w:p>
    <w:p w14:paraId="3991EE43" w14:textId="06D6BC0A" w:rsidR="00B9174E" w:rsidRPr="002C1E60" w:rsidRDefault="00CE6B39" w:rsidP="006E66AB">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5648" behindDoc="0" locked="0" layoutInCell="1" allowOverlap="1" wp14:anchorId="79287BF3" wp14:editId="5493F0B4">
            <wp:simplePos x="0" y="0"/>
            <wp:positionH relativeFrom="column">
              <wp:posOffset>-68580</wp:posOffset>
            </wp:positionH>
            <wp:positionV relativeFrom="paragraph">
              <wp:posOffset>235585</wp:posOffset>
            </wp:positionV>
            <wp:extent cx="6473190" cy="3189605"/>
            <wp:effectExtent l="0" t="0" r="381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43F2E39B" w14:textId="711C5F63" w:rsidR="00B9174E" w:rsidRPr="002C1E60" w:rsidRDefault="00B9174E" w:rsidP="006E66AB">
      <w:pPr>
        <w:pStyle w:val="Para2"/>
        <w:rPr>
          <w:rFonts w:asciiTheme="majorBidi" w:hAnsiTheme="majorBidi" w:cstheme="majorBidi"/>
        </w:rPr>
      </w:pPr>
    </w:p>
    <w:p w14:paraId="5933BB72" w14:textId="1D19EE46"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3B61D4">
      <w:pPr>
        <w:pStyle w:val="Para2"/>
        <w:ind w:left="0"/>
        <w:rPr>
          <w:rFonts w:asciiTheme="majorBidi" w:hAnsiTheme="majorBidi" w:cstheme="majorBidi"/>
        </w:rPr>
      </w:pPr>
    </w:p>
    <w:p w14:paraId="06D36B50" w14:textId="2AE94078" w:rsidR="00B9174E" w:rsidRPr="002C1E60" w:rsidRDefault="00D37B49" w:rsidP="00B9174E">
      <w:pPr>
        <w:pStyle w:val="Titre2"/>
        <w:numPr>
          <w:ilvl w:val="1"/>
          <w:numId w:val="11"/>
        </w:numPr>
        <w:ind w:left="578" w:hanging="578"/>
        <w:rPr>
          <w:rFonts w:asciiTheme="majorBidi" w:hAnsiTheme="majorBidi" w:cstheme="majorBidi"/>
          <w:szCs w:val="24"/>
        </w:rPr>
      </w:pPr>
      <w:bookmarkStart w:id="21" w:name="_Toc62479906"/>
      <w:bookmarkStart w:id="22" w:name="_Toc62480339"/>
      <w:r>
        <w:rPr>
          <w:rFonts w:asciiTheme="majorBidi" w:hAnsiTheme="majorBidi" w:cstheme="majorBidi"/>
          <w:szCs w:val="24"/>
        </w:rPr>
        <w:t>Page ajouter des stages</w:t>
      </w:r>
      <w:bookmarkEnd w:id="21"/>
      <w:bookmarkEnd w:id="22"/>
    </w:p>
    <w:p w14:paraId="77C88F63" w14:textId="77777777" w:rsidR="00B9174E" w:rsidRPr="002C1E60" w:rsidRDefault="00B9174E" w:rsidP="00B9174E">
      <w:pPr>
        <w:pStyle w:val="Para2"/>
        <w:rPr>
          <w:rFonts w:asciiTheme="majorBidi" w:hAnsiTheme="majorBidi" w:cstheme="majorBidi"/>
        </w:rPr>
      </w:pPr>
    </w:p>
    <w:p w14:paraId="49FFA1B5" w14:textId="5ABA7147" w:rsidR="000102C9" w:rsidRDefault="00B9174E" w:rsidP="00F71C7C">
      <w:pPr>
        <w:widowControl w:val="0"/>
        <w:autoSpaceDE w:val="0"/>
        <w:autoSpaceDN w:val="0"/>
        <w:adjustRightInd w:val="0"/>
        <w:spacing w:after="240" w:line="360" w:lineRule="atLeast"/>
        <w:ind w:firstLine="578"/>
        <w:rPr>
          <w:rFonts w:asciiTheme="majorBidi" w:hAnsiTheme="majorBidi" w:cstheme="majorBidi"/>
          <w:color w:val="000000"/>
          <w:rtl/>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w:t>
      </w:r>
      <w:r w:rsidR="00F71C7C">
        <w:rPr>
          <w:rFonts w:asciiTheme="majorBidi" w:hAnsiTheme="majorBidi" w:cstheme="majorBidi"/>
        </w:rPr>
        <w:t>accessible seulement par les administrateurs de la plateforme.</w:t>
      </w:r>
      <w:r w:rsidR="001C7693" w:rsidRPr="002C1E60">
        <w:rPr>
          <w:rFonts w:asciiTheme="majorBidi" w:hAnsiTheme="majorBidi" w:cstheme="majorBidi"/>
          <w:color w:val="000000"/>
          <w:lang w:eastAsia="ja-JP"/>
        </w:rPr>
        <w:t xml:space="preserve"> </w:t>
      </w:r>
    </w:p>
    <w:p w14:paraId="3D988563" w14:textId="531BA102"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Cette interface permet de charger un fichier CSV contenant des stages et ajouter ces stages dans la base de données de l’application.</w:t>
      </w:r>
    </w:p>
    <w:p w14:paraId="144723F1" w14:textId="596082A6"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Il faut cliquer sur le bouton ‘</w:t>
      </w:r>
      <w:proofErr w:type="spellStart"/>
      <w:r>
        <w:rPr>
          <w:rFonts w:asciiTheme="majorBidi" w:hAnsiTheme="majorBidi" w:cstheme="majorBidi"/>
          <w:color w:val="000000"/>
          <w:lang w:eastAsia="ja-JP"/>
        </w:rPr>
        <w:t>Choose</w:t>
      </w:r>
      <w:proofErr w:type="spellEnd"/>
      <w:r>
        <w:rPr>
          <w:rFonts w:asciiTheme="majorBidi" w:hAnsiTheme="majorBidi" w:cstheme="majorBidi"/>
          <w:color w:val="000000"/>
          <w:lang w:eastAsia="ja-JP"/>
        </w:rPr>
        <w:t xml:space="preserve"> file’ afin de choisir le fichier csv contenant les stages, après il faut cliquer sur le bouton ‘</w:t>
      </w:r>
      <w:proofErr w:type="spellStart"/>
      <w:r>
        <w:rPr>
          <w:rFonts w:asciiTheme="majorBidi" w:hAnsiTheme="majorBidi" w:cstheme="majorBidi"/>
          <w:color w:val="000000"/>
          <w:lang w:eastAsia="ja-JP"/>
        </w:rPr>
        <w:t>Load</w:t>
      </w:r>
      <w:proofErr w:type="spellEnd"/>
      <w:r>
        <w:rPr>
          <w:rFonts w:asciiTheme="majorBidi" w:hAnsiTheme="majorBidi" w:cstheme="majorBidi"/>
          <w:color w:val="000000"/>
          <w:lang w:eastAsia="ja-JP"/>
        </w:rPr>
        <w:t>’ pour charger le fichier choisi.</w:t>
      </w:r>
    </w:p>
    <w:p w14:paraId="6680F351" w14:textId="7FB4AD50" w:rsidR="00F71C7C" w:rsidRPr="002C1E60" w:rsidRDefault="00F71C7C" w:rsidP="00F71C7C">
      <w:pPr>
        <w:widowControl w:val="0"/>
        <w:autoSpaceDE w:val="0"/>
        <w:autoSpaceDN w:val="0"/>
        <w:adjustRightInd w:val="0"/>
        <w:spacing w:after="240" w:line="360" w:lineRule="atLeast"/>
        <w:ind w:left="578"/>
        <w:rPr>
          <w:rFonts w:asciiTheme="majorBidi" w:hAnsiTheme="majorBidi" w:cstheme="majorBidi"/>
          <w:color w:val="000000"/>
          <w:rtl/>
          <w:lang w:eastAsia="ja-JP"/>
        </w:rPr>
      </w:pPr>
      <w:r>
        <w:rPr>
          <w:rFonts w:asciiTheme="majorBidi" w:hAnsiTheme="majorBidi" w:cstheme="majorBidi"/>
          <w:color w:val="000000"/>
          <w:lang w:eastAsia="ja-JP"/>
        </w:rPr>
        <w:t>Et on aura la liste des stages chargé qui s’affiche en dessous du bouton ‘</w:t>
      </w:r>
      <w:proofErr w:type="spellStart"/>
      <w:r>
        <w:rPr>
          <w:rFonts w:asciiTheme="majorBidi" w:hAnsiTheme="majorBidi" w:cstheme="majorBidi"/>
          <w:color w:val="000000"/>
          <w:lang w:eastAsia="ja-JP"/>
        </w:rPr>
        <w:t>Load</w:t>
      </w:r>
      <w:proofErr w:type="spellEnd"/>
      <w:r>
        <w:rPr>
          <w:rFonts w:asciiTheme="majorBidi" w:hAnsiTheme="majorBidi" w:cstheme="majorBidi"/>
          <w:color w:val="000000"/>
          <w:lang w:eastAsia="ja-JP"/>
        </w:rPr>
        <w:t>’. Nous pouvons ainsi sauvegarder les stages dans la base de données ou annuler l’action et revenir au point du départ.</w:t>
      </w:r>
    </w:p>
    <w:p w14:paraId="33A1ACAF" w14:textId="27870E30" w:rsidR="001C7693" w:rsidRPr="002C1E60" w:rsidRDefault="00F71C7C" w:rsidP="001C769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76672" behindDoc="0" locked="0" layoutInCell="1" allowOverlap="1" wp14:anchorId="544DFE4F" wp14:editId="67A99EE8">
            <wp:simplePos x="0" y="0"/>
            <wp:positionH relativeFrom="column">
              <wp:posOffset>-145415</wp:posOffset>
            </wp:positionH>
            <wp:positionV relativeFrom="paragraph">
              <wp:posOffset>329565</wp:posOffset>
            </wp:positionV>
            <wp:extent cx="6473190" cy="3189605"/>
            <wp:effectExtent l="0" t="0" r="381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5C6A9478" w14:textId="6517E9FA"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49B6F6C4" w:rsidR="00431F2F" w:rsidRDefault="00431F2F" w:rsidP="00AC2004">
      <w:pPr>
        <w:pStyle w:val="Para2"/>
        <w:ind w:left="0"/>
        <w:rPr>
          <w:rFonts w:asciiTheme="majorBidi" w:hAnsiTheme="majorBidi" w:cstheme="majorBidi"/>
        </w:rPr>
      </w:pPr>
    </w:p>
    <w:p w14:paraId="0B258C7B" w14:textId="3A8B04E7" w:rsidR="003B61D4" w:rsidRDefault="003B61D4" w:rsidP="00AC2004">
      <w:pPr>
        <w:pStyle w:val="Para2"/>
        <w:ind w:left="0"/>
        <w:rPr>
          <w:rFonts w:asciiTheme="majorBidi" w:hAnsiTheme="majorBidi" w:cstheme="majorBidi"/>
        </w:rPr>
      </w:pPr>
    </w:p>
    <w:p w14:paraId="0247F0EE" w14:textId="1CF29A3A" w:rsidR="003B61D4" w:rsidRDefault="003B61D4" w:rsidP="00AC2004">
      <w:pPr>
        <w:pStyle w:val="Para2"/>
        <w:ind w:left="0"/>
        <w:rPr>
          <w:rFonts w:asciiTheme="majorBidi" w:hAnsiTheme="majorBidi" w:cstheme="majorBidi"/>
        </w:rPr>
      </w:pPr>
    </w:p>
    <w:p w14:paraId="22136CA8" w14:textId="5E3C1B62" w:rsidR="003B61D4" w:rsidRDefault="003B61D4" w:rsidP="00AC2004">
      <w:pPr>
        <w:pStyle w:val="Para2"/>
        <w:ind w:left="0"/>
        <w:rPr>
          <w:rFonts w:asciiTheme="majorBidi" w:hAnsiTheme="majorBidi" w:cstheme="majorBidi"/>
        </w:rPr>
      </w:pPr>
    </w:p>
    <w:p w14:paraId="42F35AD7" w14:textId="77777777" w:rsidR="003B61D4" w:rsidRPr="002C1E60" w:rsidRDefault="003B61D4" w:rsidP="00AC2004">
      <w:pPr>
        <w:pStyle w:val="Para2"/>
        <w:ind w:left="0"/>
        <w:rPr>
          <w:rFonts w:asciiTheme="majorBidi" w:hAnsiTheme="majorBidi" w:cstheme="majorBidi"/>
        </w:rPr>
      </w:pPr>
    </w:p>
    <w:p w14:paraId="6976CC47" w14:textId="38E73BD5" w:rsidR="009C5419" w:rsidRPr="002C1E60" w:rsidRDefault="005C3A97" w:rsidP="009C5419">
      <w:pPr>
        <w:pStyle w:val="Titre2"/>
        <w:numPr>
          <w:ilvl w:val="1"/>
          <w:numId w:val="11"/>
        </w:numPr>
        <w:ind w:left="578" w:hanging="578"/>
        <w:rPr>
          <w:rFonts w:asciiTheme="majorBidi" w:hAnsiTheme="majorBidi" w:cstheme="majorBidi"/>
          <w:szCs w:val="24"/>
        </w:rPr>
      </w:pPr>
      <w:bookmarkStart w:id="23" w:name="_Toc62479907"/>
      <w:bookmarkStart w:id="24" w:name="_Toc62480340"/>
      <w:r>
        <w:rPr>
          <w:rFonts w:asciiTheme="majorBidi" w:hAnsiTheme="majorBidi" w:cstheme="majorBidi"/>
          <w:szCs w:val="24"/>
        </w:rPr>
        <w:t>Page Recherche un stage</w:t>
      </w:r>
      <w:bookmarkEnd w:id="23"/>
      <w:bookmarkEnd w:id="24"/>
    </w:p>
    <w:p w14:paraId="0D87ACF8" w14:textId="77777777" w:rsidR="009C5419" w:rsidRPr="002C1E60" w:rsidRDefault="009C5419" w:rsidP="009C5419">
      <w:pPr>
        <w:pStyle w:val="Para2"/>
        <w:rPr>
          <w:rFonts w:asciiTheme="majorBidi" w:hAnsiTheme="majorBidi" w:cstheme="majorBidi"/>
        </w:rPr>
      </w:pPr>
    </w:p>
    <w:p w14:paraId="445E2801" w14:textId="5882BBB2" w:rsidR="00FC7311"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2A678145" w14:textId="164641A5" w:rsidR="009B0BD4"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Nous avons une liste </w:t>
      </w:r>
      <w:r w:rsidR="005C3A97">
        <w:rPr>
          <w:rFonts w:asciiTheme="majorBidi" w:hAnsiTheme="majorBidi" w:cstheme="majorBidi"/>
          <w:color w:val="000000"/>
          <w:lang w:eastAsia="ja-JP"/>
        </w:rPr>
        <w:t>des stages contenus dans la base de données.</w:t>
      </w:r>
    </w:p>
    <w:p w14:paraId="20510EC4" w14:textId="3DA71404" w:rsidR="005C3A97" w:rsidRDefault="005C3A97"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Nous pouvons effectuer une recherche avec :</w:t>
      </w:r>
    </w:p>
    <w:p w14:paraId="4DB7A815" w14:textId="2A838A55"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titre du stage</w:t>
      </w:r>
    </w:p>
    <w:p w14:paraId="135EAC35" w14:textId="49D33470"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description du stage</w:t>
      </w:r>
    </w:p>
    <w:p w14:paraId="468F8A0C" w14:textId="78192FE8"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nom de l’entreprise</w:t>
      </w:r>
    </w:p>
    <w:p w14:paraId="794FD35C" w14:textId="026D2049"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promo de l’étudiant</w:t>
      </w:r>
    </w:p>
    <w:p w14:paraId="2F7C542E" w14:textId="5F49707F"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L’année du stage</w:t>
      </w:r>
    </w:p>
    <w:p w14:paraId="1F6DA47C" w14:textId="24762AE8"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Une autre fonctionnalité intéressante, c’est la possibilité de télécharger la liste des stages recherché en format CSV avec le bouton ‘</w:t>
      </w:r>
      <w:proofErr w:type="spellStart"/>
      <w:r>
        <w:rPr>
          <w:rFonts w:asciiTheme="majorBidi" w:hAnsiTheme="majorBidi" w:cstheme="majorBidi"/>
          <w:color w:val="000000"/>
          <w:lang w:eastAsia="ja-JP"/>
        </w:rPr>
        <w:t>Download</w:t>
      </w:r>
      <w:proofErr w:type="spellEnd"/>
      <w:r>
        <w:rPr>
          <w:rFonts w:asciiTheme="majorBidi" w:hAnsiTheme="majorBidi" w:cstheme="majorBidi"/>
          <w:color w:val="000000"/>
          <w:lang w:eastAsia="ja-JP"/>
        </w:rPr>
        <w:t xml:space="preserve"> csv’.</w:t>
      </w:r>
    </w:p>
    <w:p w14:paraId="6458DA6D" w14:textId="61451576"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Le bouton ‘Afficher tous les stages’ permet d’afficher l’ensemble des stages sauvegardés.</w:t>
      </w:r>
    </w:p>
    <w:p w14:paraId="3255328D" w14:textId="4F9BA533" w:rsidR="005C3A97" w:rsidRP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Nous avons aussi deux autres boutons à droite de chaque ligne dans le tableau des stages, le premier bouton en bleue permet d’avoir plus d’information sur un stage, alors que le bouton en rouge permet de supprimer ce stage de la base de données.</w:t>
      </w:r>
    </w:p>
    <w:p w14:paraId="3C9EE545" w14:textId="5CFEC15C" w:rsidR="00431F2F" w:rsidRPr="009B0BD4" w:rsidRDefault="006751F4" w:rsidP="005C3A97">
      <w:pPr>
        <w:pStyle w:val="Para2"/>
        <w:ind w:left="0"/>
        <w:rPr>
          <w:rFonts w:asciiTheme="majorBidi" w:hAnsiTheme="majorBidi" w:cstheme="majorBidi"/>
        </w:rPr>
      </w:pPr>
      <w:r>
        <w:rPr>
          <w:rFonts w:asciiTheme="majorBidi" w:hAnsiTheme="majorBidi" w:cstheme="majorBidi"/>
        </w:rPr>
        <w:t xml:space="preserve">        Nous avons utilisé un système de pagination afin d’organiser la manière dont les stages sont affichés.</w:t>
      </w:r>
    </w:p>
    <w:p w14:paraId="2358B7F1" w14:textId="211D7BA8" w:rsidR="00431F2F" w:rsidRPr="005C3A97" w:rsidRDefault="006751F4" w:rsidP="009C5419">
      <w:pPr>
        <w:pStyle w:val="Para2"/>
        <w:rPr>
          <w:rFonts w:asciiTheme="majorBidi" w:hAnsiTheme="majorBidi" w:cstheme="majorBidi"/>
        </w:rPr>
      </w:pPr>
      <w:r>
        <w:rPr>
          <w:rFonts w:asciiTheme="majorBidi" w:hAnsiTheme="majorBidi" w:cstheme="majorBidi"/>
          <w:noProof/>
          <w:lang w:val="en-GB"/>
        </w:rPr>
        <w:drawing>
          <wp:anchor distT="0" distB="0" distL="114300" distR="114300" simplePos="0" relativeHeight="251677696" behindDoc="0" locked="0" layoutInCell="1" allowOverlap="1" wp14:anchorId="59FAEE57" wp14:editId="69C90E81">
            <wp:simplePos x="0" y="0"/>
            <wp:positionH relativeFrom="column">
              <wp:posOffset>-76114</wp:posOffset>
            </wp:positionH>
            <wp:positionV relativeFrom="paragraph">
              <wp:posOffset>133814</wp:posOffset>
            </wp:positionV>
            <wp:extent cx="6473716" cy="3189605"/>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6473716" cy="3189605"/>
                    </a:xfrm>
                    <a:prstGeom prst="rect">
                      <a:avLst/>
                    </a:prstGeom>
                  </pic:spPr>
                </pic:pic>
              </a:graphicData>
            </a:graphic>
            <wp14:sizeRelH relativeFrom="page">
              <wp14:pctWidth>0</wp14:pctWidth>
            </wp14:sizeRelH>
            <wp14:sizeRelV relativeFrom="page">
              <wp14:pctHeight>0</wp14:pctHeight>
            </wp14:sizeRelV>
          </wp:anchor>
        </w:drawing>
      </w:r>
    </w:p>
    <w:p w14:paraId="07A8CB25" w14:textId="7185F992" w:rsidR="00431F2F" w:rsidRPr="005C3A97" w:rsidRDefault="00431F2F" w:rsidP="009C5419">
      <w:pPr>
        <w:pStyle w:val="Para2"/>
        <w:rPr>
          <w:rFonts w:asciiTheme="majorBidi" w:hAnsiTheme="majorBidi" w:cstheme="majorBidi"/>
        </w:rPr>
      </w:pPr>
    </w:p>
    <w:p w14:paraId="3BC4398B" w14:textId="71E06BB9" w:rsidR="00431F2F" w:rsidRPr="005C3A97" w:rsidRDefault="00431F2F" w:rsidP="009C5419">
      <w:pPr>
        <w:pStyle w:val="Para2"/>
        <w:rPr>
          <w:rFonts w:asciiTheme="majorBidi" w:hAnsiTheme="majorBidi" w:cstheme="majorBidi"/>
        </w:rPr>
      </w:pPr>
    </w:p>
    <w:p w14:paraId="49919D6E" w14:textId="72515D4C" w:rsidR="00431F2F" w:rsidRPr="005C3A97" w:rsidRDefault="00431F2F" w:rsidP="009C5419">
      <w:pPr>
        <w:pStyle w:val="Para2"/>
        <w:rPr>
          <w:rFonts w:asciiTheme="majorBidi" w:hAnsiTheme="majorBidi" w:cstheme="majorBidi"/>
        </w:rPr>
      </w:pPr>
    </w:p>
    <w:p w14:paraId="367532BB" w14:textId="49280F2B" w:rsidR="00431F2F" w:rsidRPr="005C3A97" w:rsidRDefault="00431F2F" w:rsidP="009C5419">
      <w:pPr>
        <w:pStyle w:val="Para2"/>
        <w:rPr>
          <w:rFonts w:asciiTheme="majorBidi" w:hAnsiTheme="majorBidi" w:cstheme="majorBidi"/>
        </w:rPr>
      </w:pPr>
    </w:p>
    <w:p w14:paraId="20DAB94B" w14:textId="4443379E" w:rsidR="00431F2F" w:rsidRPr="005C3A97" w:rsidRDefault="00431F2F" w:rsidP="009C5419">
      <w:pPr>
        <w:pStyle w:val="Para2"/>
        <w:rPr>
          <w:rFonts w:asciiTheme="majorBidi" w:hAnsiTheme="majorBidi" w:cstheme="majorBidi"/>
        </w:rPr>
      </w:pPr>
    </w:p>
    <w:p w14:paraId="61B98921" w14:textId="25CEA3F0" w:rsidR="0012236A" w:rsidRPr="005C3A97" w:rsidRDefault="0012236A" w:rsidP="009C5419">
      <w:pPr>
        <w:pStyle w:val="Para2"/>
        <w:rPr>
          <w:rFonts w:asciiTheme="majorBidi" w:hAnsiTheme="majorBidi" w:cstheme="majorBidi"/>
        </w:rPr>
      </w:pPr>
    </w:p>
    <w:p w14:paraId="0373E5B7" w14:textId="10404173" w:rsidR="0012236A" w:rsidRPr="005C3A97" w:rsidRDefault="0012236A" w:rsidP="009C5419">
      <w:pPr>
        <w:pStyle w:val="Para2"/>
        <w:rPr>
          <w:rFonts w:asciiTheme="majorBidi" w:hAnsiTheme="majorBidi" w:cstheme="majorBidi"/>
        </w:rPr>
      </w:pPr>
    </w:p>
    <w:p w14:paraId="0C1B9373" w14:textId="18F45EDF" w:rsidR="0012236A" w:rsidRPr="005C3A97" w:rsidRDefault="0012236A" w:rsidP="009C5419">
      <w:pPr>
        <w:pStyle w:val="Para2"/>
        <w:rPr>
          <w:rFonts w:asciiTheme="majorBidi" w:hAnsiTheme="majorBidi" w:cstheme="majorBidi"/>
        </w:rPr>
      </w:pPr>
    </w:p>
    <w:p w14:paraId="71E85E69" w14:textId="7A7AD455" w:rsidR="0012236A" w:rsidRPr="005C3A97" w:rsidRDefault="0012236A" w:rsidP="009C5419">
      <w:pPr>
        <w:pStyle w:val="Para2"/>
        <w:rPr>
          <w:rFonts w:asciiTheme="majorBidi" w:hAnsiTheme="majorBidi" w:cstheme="majorBidi"/>
        </w:rPr>
      </w:pPr>
    </w:p>
    <w:p w14:paraId="5530BA30" w14:textId="77777777" w:rsidR="0012236A" w:rsidRPr="005C3A97" w:rsidRDefault="0012236A" w:rsidP="009C5419">
      <w:pPr>
        <w:pStyle w:val="Para2"/>
        <w:rPr>
          <w:rFonts w:asciiTheme="majorBidi" w:hAnsiTheme="majorBidi" w:cstheme="majorBidi"/>
        </w:rPr>
      </w:pPr>
    </w:p>
    <w:p w14:paraId="2919936B" w14:textId="77777777" w:rsidR="00431F2F" w:rsidRPr="005C3A97" w:rsidRDefault="00431F2F" w:rsidP="00DC7461">
      <w:pPr>
        <w:pStyle w:val="Para2"/>
        <w:ind w:left="0"/>
        <w:rPr>
          <w:rFonts w:asciiTheme="majorBidi" w:hAnsiTheme="majorBidi" w:cstheme="majorBidi"/>
        </w:rPr>
      </w:pPr>
    </w:p>
    <w:p w14:paraId="2ED7913B" w14:textId="05305133" w:rsidR="00A50373" w:rsidRPr="002C1E60" w:rsidRDefault="00C71C4E" w:rsidP="00A50373">
      <w:pPr>
        <w:pStyle w:val="Titre2"/>
        <w:numPr>
          <w:ilvl w:val="1"/>
          <w:numId w:val="11"/>
        </w:numPr>
        <w:ind w:left="578" w:hanging="578"/>
        <w:rPr>
          <w:rFonts w:asciiTheme="majorBidi" w:hAnsiTheme="majorBidi" w:cstheme="majorBidi"/>
          <w:szCs w:val="24"/>
        </w:rPr>
      </w:pPr>
      <w:bookmarkStart w:id="25" w:name="_Toc62479908"/>
      <w:bookmarkStart w:id="26" w:name="_Toc62480341"/>
      <w:r>
        <w:rPr>
          <w:rFonts w:asciiTheme="majorBidi" w:hAnsiTheme="majorBidi" w:cstheme="majorBidi"/>
          <w:szCs w:val="24"/>
        </w:rPr>
        <w:lastRenderedPageBreak/>
        <w:t>Page détail d’un stage</w:t>
      </w:r>
      <w:bookmarkEnd w:id="25"/>
      <w:bookmarkEnd w:id="26"/>
    </w:p>
    <w:p w14:paraId="1EEB40C1" w14:textId="77777777" w:rsidR="00A50373" w:rsidRPr="002C1E60" w:rsidRDefault="00A50373" w:rsidP="00A50373">
      <w:pPr>
        <w:pStyle w:val="Para2"/>
        <w:rPr>
          <w:rFonts w:asciiTheme="majorBidi" w:hAnsiTheme="majorBidi" w:cstheme="majorBidi"/>
        </w:rPr>
      </w:pPr>
    </w:p>
    <w:p w14:paraId="4692AEC6" w14:textId="0447B7A7"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E5D2D5A" w14:textId="328D3EEA"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Cette fenêtre s’affiche dans le cas où nous avons cliqué sur le bouton </w:t>
      </w:r>
      <w:r w:rsidR="00E861B7">
        <w:rPr>
          <w:rFonts w:asciiTheme="majorBidi" w:hAnsiTheme="majorBidi" w:cstheme="majorBidi"/>
          <w:color w:val="000000"/>
          <w:lang w:eastAsia="ja-JP"/>
        </w:rPr>
        <w:t>en bleue à droite d’un stage.</w:t>
      </w:r>
    </w:p>
    <w:p w14:paraId="6FB36288" w14:textId="49724F0D" w:rsidR="00E861B7" w:rsidRDefault="00E861B7"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Elle affiche une liste d’informations supplémentaires sur le stage choisi et nous donne la possibilité </w:t>
      </w:r>
    </w:p>
    <w:p w14:paraId="5C28D124" w14:textId="24EC2926" w:rsidR="004A4CCF" w:rsidRDefault="00E861B7" w:rsidP="004A4CCF">
      <w:pPr>
        <w:widowControl w:val="0"/>
        <w:autoSpaceDE w:val="0"/>
        <w:autoSpaceDN w:val="0"/>
        <w:adjustRightInd w:val="0"/>
        <w:spacing w:after="240" w:line="360" w:lineRule="atLeast"/>
        <w:ind w:left="578"/>
        <w:rPr>
          <w:rFonts w:asciiTheme="majorBidi" w:hAnsiTheme="majorBidi" w:cstheme="majorBidi"/>
          <w:color w:val="000000"/>
          <w:lang w:eastAsia="ja-JP"/>
        </w:rPr>
      </w:pPr>
      <w:proofErr w:type="gramStart"/>
      <w:r>
        <w:rPr>
          <w:rFonts w:asciiTheme="majorBidi" w:hAnsiTheme="majorBidi" w:cstheme="majorBidi"/>
          <w:color w:val="000000"/>
          <w:lang w:eastAsia="ja-JP"/>
        </w:rPr>
        <w:t>de</w:t>
      </w:r>
      <w:proofErr w:type="gramEnd"/>
      <w:r>
        <w:rPr>
          <w:rFonts w:asciiTheme="majorBidi" w:hAnsiTheme="majorBidi" w:cstheme="majorBidi"/>
          <w:color w:val="000000"/>
          <w:lang w:eastAsia="ja-JP"/>
        </w:rPr>
        <w:t xml:space="preserve"> mettre à jour des informations et de sauvegarder ou de simplement fermer la fenêtre sans rien changer</w:t>
      </w:r>
    </w:p>
    <w:p w14:paraId="3F5DFEC8" w14:textId="75E8AC7F" w:rsidR="00A50373" w:rsidRPr="002C1E60" w:rsidRDefault="00E861B7" w:rsidP="00A5037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lang w:val="en-GB"/>
        </w:rPr>
        <w:drawing>
          <wp:anchor distT="0" distB="0" distL="114300" distR="114300" simplePos="0" relativeHeight="251678720" behindDoc="0" locked="0" layoutInCell="1" allowOverlap="1" wp14:anchorId="57183242" wp14:editId="4550AECA">
            <wp:simplePos x="0" y="0"/>
            <wp:positionH relativeFrom="column">
              <wp:posOffset>19685</wp:posOffset>
            </wp:positionH>
            <wp:positionV relativeFrom="paragraph">
              <wp:posOffset>219272</wp:posOffset>
            </wp:positionV>
            <wp:extent cx="6480175" cy="318960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66859CA7" w14:textId="12F34CD5" w:rsidR="00A50373" w:rsidRDefault="00A50373" w:rsidP="00A50373">
      <w:pPr>
        <w:pStyle w:val="Para2"/>
        <w:rPr>
          <w:rFonts w:asciiTheme="majorBidi" w:hAnsiTheme="majorBidi" w:cstheme="majorBidi"/>
        </w:rPr>
      </w:pPr>
    </w:p>
    <w:p w14:paraId="1AD7396F" w14:textId="4DC317B0" w:rsidR="004A4CCF" w:rsidRPr="004A4CCF" w:rsidRDefault="004A4CCF" w:rsidP="004A4CCF">
      <w:pPr>
        <w:pStyle w:val="Corpsdetexte"/>
      </w:pPr>
    </w:p>
    <w:p w14:paraId="507095E6" w14:textId="0A338607" w:rsidR="004A4CCF" w:rsidRPr="004A4CCF" w:rsidRDefault="004A4CCF" w:rsidP="004A4CCF">
      <w:pPr>
        <w:pStyle w:val="Corpsdetexte"/>
      </w:pPr>
    </w:p>
    <w:p w14:paraId="75A97C7A" w14:textId="02194E88" w:rsidR="004A4CCF" w:rsidRPr="004A4CCF" w:rsidRDefault="004A4CCF" w:rsidP="004A4CCF">
      <w:pPr>
        <w:pStyle w:val="Corpsdetexte"/>
      </w:pPr>
    </w:p>
    <w:p w14:paraId="1FE674C6" w14:textId="671AA0B4" w:rsidR="004A4CCF" w:rsidRPr="004A4CCF" w:rsidRDefault="004A4CCF" w:rsidP="004A4CCF">
      <w:pPr>
        <w:pStyle w:val="Corpsdetexte"/>
      </w:pPr>
    </w:p>
    <w:p w14:paraId="039402E5" w14:textId="603FB513" w:rsidR="004A4CCF" w:rsidRPr="004A4CCF" w:rsidRDefault="004A4CCF" w:rsidP="004A4CCF">
      <w:pPr>
        <w:pStyle w:val="Corpsdetexte"/>
      </w:pPr>
    </w:p>
    <w:p w14:paraId="0712885A" w14:textId="6D058E21" w:rsidR="004A4CCF" w:rsidRPr="004A4CCF" w:rsidRDefault="004A4CCF" w:rsidP="004A4CCF">
      <w:pPr>
        <w:pStyle w:val="Corpsdetexte"/>
      </w:pPr>
    </w:p>
    <w:p w14:paraId="092A72FD" w14:textId="3C8A1613" w:rsidR="004A4CCF" w:rsidRPr="004A4CCF" w:rsidRDefault="004A4CCF" w:rsidP="004A4CCF">
      <w:pPr>
        <w:pStyle w:val="Corpsdetexte"/>
      </w:pPr>
    </w:p>
    <w:p w14:paraId="187D994B" w14:textId="256E832D" w:rsidR="004A4CCF" w:rsidRPr="004A4CCF" w:rsidRDefault="004A4CCF" w:rsidP="004A4CCF">
      <w:pPr>
        <w:pStyle w:val="Corpsdetexte"/>
      </w:pPr>
    </w:p>
    <w:p w14:paraId="1BAB2047" w14:textId="0F020FD9" w:rsidR="004A4CCF" w:rsidRPr="004A4CCF" w:rsidRDefault="004A4CCF" w:rsidP="004A4CCF">
      <w:pPr>
        <w:pStyle w:val="Corpsdetexte"/>
      </w:pPr>
    </w:p>
    <w:p w14:paraId="5D26B951" w14:textId="31A04F30" w:rsidR="004A4CCF" w:rsidRPr="004A4CCF" w:rsidRDefault="004A4CCF" w:rsidP="004A4CCF">
      <w:pPr>
        <w:pStyle w:val="Corpsdetexte"/>
      </w:pPr>
    </w:p>
    <w:p w14:paraId="6E0ABA74" w14:textId="2C9FE210" w:rsidR="004A4CCF" w:rsidRPr="004A4CCF" w:rsidRDefault="004A4CCF" w:rsidP="004A4CCF">
      <w:pPr>
        <w:pStyle w:val="Corpsdetexte"/>
      </w:pPr>
    </w:p>
    <w:p w14:paraId="0CB04546" w14:textId="615E5084" w:rsidR="004A4CCF" w:rsidRPr="004A4CCF" w:rsidRDefault="004A4CCF" w:rsidP="004A4CCF">
      <w:pPr>
        <w:pStyle w:val="Corpsdetexte"/>
      </w:pPr>
    </w:p>
    <w:p w14:paraId="7A43B9BB" w14:textId="13393CB6" w:rsidR="004A4CCF" w:rsidRPr="004A4CCF" w:rsidRDefault="004A4CCF" w:rsidP="004A4CCF">
      <w:pPr>
        <w:pStyle w:val="Corpsdetexte"/>
      </w:pPr>
    </w:p>
    <w:p w14:paraId="15DADCAC" w14:textId="08508210" w:rsidR="004A4CCF" w:rsidRDefault="004A4CCF" w:rsidP="004A4CCF">
      <w:pPr>
        <w:pStyle w:val="Corpsdetexte"/>
        <w:rPr>
          <w:rFonts w:asciiTheme="majorBidi" w:hAnsiTheme="majorBidi" w:cstheme="majorBidi"/>
        </w:rPr>
      </w:pPr>
    </w:p>
    <w:p w14:paraId="139A4F8B" w14:textId="35F2E571" w:rsidR="004A4CCF" w:rsidRDefault="004A4CCF" w:rsidP="004A4CCF">
      <w:pPr>
        <w:pStyle w:val="Corpsdetexte"/>
        <w:tabs>
          <w:tab w:val="left" w:pos="1150"/>
        </w:tabs>
      </w:pPr>
      <w:r>
        <w:tab/>
      </w:r>
    </w:p>
    <w:p w14:paraId="425901E8" w14:textId="6BAB03A9" w:rsidR="004A4CCF" w:rsidRDefault="004A4CCF" w:rsidP="004A4CCF">
      <w:pPr>
        <w:pStyle w:val="Corpsdetexte"/>
        <w:tabs>
          <w:tab w:val="left" w:pos="1150"/>
        </w:tabs>
      </w:pPr>
    </w:p>
    <w:p w14:paraId="1AB85731" w14:textId="2CF5C2C0" w:rsidR="004A4CCF" w:rsidRDefault="004A4CCF" w:rsidP="004A4CCF">
      <w:pPr>
        <w:pStyle w:val="Corpsdetexte"/>
        <w:tabs>
          <w:tab w:val="left" w:pos="1150"/>
        </w:tabs>
      </w:pPr>
    </w:p>
    <w:p w14:paraId="6B3D1252" w14:textId="20F4B413" w:rsidR="004A4CCF" w:rsidRDefault="004A4CCF" w:rsidP="004A4CCF">
      <w:pPr>
        <w:pStyle w:val="Corpsdetexte"/>
        <w:tabs>
          <w:tab w:val="left" w:pos="1150"/>
        </w:tabs>
      </w:pPr>
    </w:p>
    <w:p w14:paraId="66AD001C" w14:textId="15EA2FC1" w:rsidR="004A4CCF" w:rsidRDefault="004A4CCF" w:rsidP="004A4CCF">
      <w:pPr>
        <w:pStyle w:val="Corpsdetexte"/>
        <w:tabs>
          <w:tab w:val="left" w:pos="1150"/>
        </w:tabs>
      </w:pPr>
    </w:p>
    <w:p w14:paraId="5436C313" w14:textId="53E68013" w:rsidR="004A4CCF" w:rsidRDefault="004A4CCF" w:rsidP="004A4CCF">
      <w:pPr>
        <w:pStyle w:val="Corpsdetexte"/>
        <w:tabs>
          <w:tab w:val="left" w:pos="1150"/>
        </w:tabs>
      </w:pPr>
    </w:p>
    <w:p w14:paraId="4CCC4061" w14:textId="52CE9D28" w:rsidR="004A4CCF" w:rsidRDefault="004A4CCF" w:rsidP="004A4CCF">
      <w:pPr>
        <w:pStyle w:val="Corpsdetexte"/>
        <w:tabs>
          <w:tab w:val="left" w:pos="1150"/>
        </w:tabs>
      </w:pPr>
    </w:p>
    <w:p w14:paraId="5B6FF227" w14:textId="70A9AE36" w:rsidR="004A4CCF" w:rsidRDefault="004A4CCF" w:rsidP="004A4CCF">
      <w:pPr>
        <w:pStyle w:val="Corpsdetexte"/>
        <w:tabs>
          <w:tab w:val="left" w:pos="1150"/>
        </w:tabs>
      </w:pPr>
    </w:p>
    <w:p w14:paraId="388D4AF9" w14:textId="1F8207F4" w:rsidR="004A4CCF" w:rsidRDefault="004A4CCF" w:rsidP="004A4CCF">
      <w:pPr>
        <w:pStyle w:val="Corpsdetexte"/>
        <w:tabs>
          <w:tab w:val="left" w:pos="1150"/>
        </w:tabs>
      </w:pPr>
    </w:p>
    <w:p w14:paraId="5A77D8C8" w14:textId="42C452E3" w:rsidR="004A4CCF" w:rsidRDefault="004A4CCF" w:rsidP="004A4CCF">
      <w:pPr>
        <w:pStyle w:val="Corpsdetexte"/>
        <w:tabs>
          <w:tab w:val="left" w:pos="1150"/>
        </w:tabs>
      </w:pPr>
    </w:p>
    <w:p w14:paraId="6394222F" w14:textId="51FE1DE3" w:rsidR="004A4CCF" w:rsidRDefault="004A4CCF" w:rsidP="004A4CCF">
      <w:pPr>
        <w:pStyle w:val="Titre2"/>
        <w:numPr>
          <w:ilvl w:val="1"/>
          <w:numId w:val="11"/>
        </w:numPr>
        <w:ind w:left="578" w:hanging="578"/>
        <w:rPr>
          <w:rFonts w:asciiTheme="majorBidi" w:hAnsiTheme="majorBidi" w:cstheme="majorBidi"/>
          <w:szCs w:val="24"/>
        </w:rPr>
      </w:pPr>
      <w:bookmarkStart w:id="27" w:name="_Toc62479909"/>
      <w:bookmarkStart w:id="28" w:name="_Toc62480342"/>
      <w:r>
        <w:rPr>
          <w:rFonts w:asciiTheme="majorBidi" w:hAnsiTheme="majorBidi" w:cstheme="majorBidi"/>
          <w:szCs w:val="24"/>
        </w:rPr>
        <w:t>Page statistiques des stages</w:t>
      </w:r>
      <w:bookmarkEnd w:id="27"/>
      <w:bookmarkEnd w:id="28"/>
    </w:p>
    <w:p w14:paraId="1CCD6668" w14:textId="0EDE6E90" w:rsidR="004A4CCF" w:rsidRDefault="004A4CCF" w:rsidP="004A4CCF">
      <w:pPr>
        <w:pStyle w:val="Para2"/>
      </w:pPr>
    </w:p>
    <w:p w14:paraId="39EE9DCD" w14:textId="195EA16A"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A5145AE" w14:textId="64DAD004"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Elle affiche des statistiques sur les stages enregistrés dans notre application.</w:t>
      </w:r>
      <w:r>
        <w:rPr>
          <w:noProof/>
        </w:rPr>
        <w:drawing>
          <wp:anchor distT="0" distB="0" distL="114300" distR="114300" simplePos="0" relativeHeight="251679744" behindDoc="0" locked="0" layoutInCell="1" allowOverlap="1" wp14:anchorId="3C05A038" wp14:editId="4C9B801A">
            <wp:simplePos x="0" y="0"/>
            <wp:positionH relativeFrom="column">
              <wp:posOffset>381635</wp:posOffset>
            </wp:positionH>
            <wp:positionV relativeFrom="paragraph">
              <wp:posOffset>447894</wp:posOffset>
            </wp:positionV>
            <wp:extent cx="5001895" cy="2099945"/>
            <wp:effectExtent l="0" t="0" r="190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lang w:eastAsia="ja-JP"/>
        </w:rPr>
        <w:t xml:space="preserve"> </w:t>
      </w:r>
    </w:p>
    <w:p w14:paraId="15C1D7A5" w14:textId="2F3AA013"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80768" behindDoc="0" locked="0" layoutInCell="1" allowOverlap="1" wp14:anchorId="5AB23DFC" wp14:editId="4F918C85">
            <wp:simplePos x="0" y="0"/>
            <wp:positionH relativeFrom="column">
              <wp:posOffset>373380</wp:posOffset>
            </wp:positionH>
            <wp:positionV relativeFrom="paragraph">
              <wp:posOffset>2419639</wp:posOffset>
            </wp:positionV>
            <wp:extent cx="5009515" cy="209994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
                      <a:extLst>
                        <a:ext uri="{28A0092B-C50C-407E-A947-70E740481C1C}">
                          <a14:useLocalDpi xmlns:a14="http://schemas.microsoft.com/office/drawing/2010/main" val="0"/>
                        </a:ext>
                      </a:extLst>
                    </a:blip>
                    <a:stretch>
                      <a:fillRect/>
                    </a:stretch>
                  </pic:blipFill>
                  <pic:spPr>
                    <a:xfrm>
                      <a:off x="0" y="0"/>
                      <a:ext cx="5009515" cy="2099945"/>
                    </a:xfrm>
                    <a:prstGeom prst="rect">
                      <a:avLst/>
                    </a:prstGeom>
                  </pic:spPr>
                </pic:pic>
              </a:graphicData>
            </a:graphic>
            <wp14:sizeRelH relativeFrom="page">
              <wp14:pctWidth>0</wp14:pctWidth>
            </wp14:sizeRelH>
            <wp14:sizeRelV relativeFrom="page">
              <wp14:pctHeight>0</wp14:pctHeight>
            </wp14:sizeRelV>
          </wp:anchor>
        </w:drawing>
      </w:r>
    </w:p>
    <w:p w14:paraId="0644486F" w14:textId="66E33530" w:rsidR="004A4CCF" w:rsidRDefault="004A4CCF" w:rsidP="004A4CCF">
      <w:pPr>
        <w:pStyle w:val="Para2"/>
        <w:ind w:left="431"/>
      </w:pPr>
      <w:r>
        <w:rPr>
          <w:noProof/>
        </w:rPr>
        <w:drawing>
          <wp:anchor distT="0" distB="0" distL="114300" distR="114300" simplePos="0" relativeHeight="251681792" behindDoc="0" locked="0" layoutInCell="1" allowOverlap="1" wp14:anchorId="3CC0C60C" wp14:editId="1A254383">
            <wp:simplePos x="0" y="0"/>
            <wp:positionH relativeFrom="column">
              <wp:posOffset>373951</wp:posOffset>
            </wp:positionH>
            <wp:positionV relativeFrom="paragraph">
              <wp:posOffset>2187799</wp:posOffset>
            </wp:positionV>
            <wp:extent cx="5001895" cy="2099945"/>
            <wp:effectExtent l="0" t="0" r="1905"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7">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tab/>
      </w:r>
    </w:p>
    <w:p w14:paraId="357C5618" w14:textId="7DFFA085" w:rsidR="002651B9" w:rsidRDefault="002651B9" w:rsidP="004A4CCF">
      <w:pPr>
        <w:pStyle w:val="Para2"/>
        <w:ind w:left="431"/>
      </w:pPr>
    </w:p>
    <w:p w14:paraId="5FC43B8C" w14:textId="02876C4E" w:rsidR="002651B9" w:rsidRPr="00B90DD0" w:rsidRDefault="002651B9" w:rsidP="00B413AD">
      <w:pPr>
        <w:pStyle w:val="Titre1"/>
      </w:pPr>
      <w:bookmarkStart w:id="29" w:name="_Toc62479910"/>
      <w:bookmarkStart w:id="30" w:name="_Toc62480343"/>
      <w:r w:rsidRPr="00B90DD0">
        <w:lastRenderedPageBreak/>
        <w:t>Organisation du projet</w:t>
      </w:r>
      <w:bookmarkEnd w:id="29"/>
      <w:bookmarkEnd w:id="30"/>
    </w:p>
    <w:p w14:paraId="062D5B01" w14:textId="77777777" w:rsidR="002651B9" w:rsidRPr="002C1E60" w:rsidRDefault="002651B9" w:rsidP="002651B9">
      <w:pPr>
        <w:pStyle w:val="Para2"/>
        <w:rPr>
          <w:rFonts w:asciiTheme="majorBidi" w:hAnsiTheme="majorBidi" w:cstheme="majorBidi"/>
        </w:rPr>
      </w:pPr>
    </w:p>
    <w:p w14:paraId="1508F37B" w14:textId="77777777" w:rsidR="002651B9" w:rsidRPr="002C1E60" w:rsidRDefault="002651B9" w:rsidP="002651B9">
      <w:pPr>
        <w:pStyle w:val="Titre2"/>
      </w:pPr>
      <w:bookmarkStart w:id="31" w:name="_Toc62479911"/>
      <w:bookmarkStart w:id="32" w:name="_Toc62480344"/>
      <w:r w:rsidRPr="002C1E60">
        <w:t>Planning du projet</w:t>
      </w:r>
      <w:bookmarkEnd w:id="31"/>
      <w:bookmarkEnd w:id="32"/>
    </w:p>
    <w:p w14:paraId="13717F6B" w14:textId="77777777" w:rsidR="002651B9" w:rsidRPr="002C1E60" w:rsidRDefault="002651B9" w:rsidP="002651B9">
      <w:pPr>
        <w:pStyle w:val="Para2"/>
        <w:rPr>
          <w:rFonts w:asciiTheme="majorBidi" w:hAnsiTheme="majorBidi" w:cstheme="majorBidi"/>
        </w:rPr>
      </w:pPr>
    </w:p>
    <w:p w14:paraId="0431D529" w14:textId="77777777" w:rsidR="002651B9" w:rsidRDefault="002651B9" w:rsidP="002651B9">
      <w:pPr>
        <w:pStyle w:val="En-tte"/>
        <w:rPr>
          <w:rFonts w:asciiTheme="majorBidi" w:hAnsiTheme="majorBidi" w:cstheme="majorBidi"/>
        </w:rPr>
      </w:pPr>
      <w:r w:rsidRPr="002C1E60">
        <w:rPr>
          <w:rFonts w:asciiTheme="majorBidi" w:hAnsiTheme="majorBidi" w:cstheme="majorBidi"/>
        </w:rPr>
        <w:t>Le diagramme de Gantt ci-dessous représente les différentes tâches et leurs durées.</w:t>
      </w:r>
    </w:p>
    <w:p w14:paraId="06CB3C99" w14:textId="77777777" w:rsidR="002651B9" w:rsidRPr="002C1E60" w:rsidRDefault="002651B9" w:rsidP="002651B9">
      <w:pPr>
        <w:pStyle w:val="En-tte"/>
        <w:rPr>
          <w:rFonts w:asciiTheme="majorBidi" w:hAnsiTheme="majorBidi" w:cstheme="majorBidi"/>
        </w:rPr>
      </w:pPr>
      <w:r>
        <w:rPr>
          <w:rFonts w:asciiTheme="majorBidi" w:hAnsiTheme="majorBidi" w:cstheme="majorBidi"/>
        </w:rPr>
        <w:t>La durée totale du projet est de 87 jours.</w:t>
      </w:r>
    </w:p>
    <w:p w14:paraId="3DE05D9F" w14:textId="77777777" w:rsidR="002651B9" w:rsidRPr="002C1E60" w:rsidRDefault="002651B9" w:rsidP="002651B9">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93056" behindDoc="0" locked="0" layoutInCell="1" allowOverlap="1" wp14:anchorId="54AA1881" wp14:editId="1C7AF311">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8">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637484C3" w14:textId="77777777" w:rsidR="002651B9" w:rsidRPr="002C1E60" w:rsidRDefault="002651B9" w:rsidP="002651B9">
      <w:pPr>
        <w:pStyle w:val="En-tte"/>
        <w:jc w:val="center"/>
        <w:rPr>
          <w:rFonts w:asciiTheme="majorBidi" w:hAnsiTheme="majorBidi" w:cstheme="majorBidi"/>
        </w:rPr>
      </w:pPr>
    </w:p>
    <w:p w14:paraId="08160B2E" w14:textId="77777777" w:rsidR="002651B9" w:rsidRPr="002C1E60" w:rsidRDefault="002651B9" w:rsidP="002651B9">
      <w:pPr>
        <w:pStyle w:val="En-tte"/>
        <w:jc w:val="center"/>
        <w:rPr>
          <w:rFonts w:asciiTheme="majorBidi" w:hAnsiTheme="majorBidi" w:cstheme="majorBidi"/>
        </w:rPr>
      </w:pPr>
    </w:p>
    <w:p w14:paraId="50B78B1F" w14:textId="77777777" w:rsidR="002651B9" w:rsidRPr="002C1E60" w:rsidRDefault="002651B9" w:rsidP="002651B9">
      <w:pPr>
        <w:pStyle w:val="En-tte"/>
        <w:jc w:val="center"/>
        <w:rPr>
          <w:rFonts w:asciiTheme="majorBidi" w:hAnsiTheme="majorBidi" w:cstheme="majorBidi"/>
        </w:rPr>
      </w:pPr>
    </w:p>
    <w:p w14:paraId="2C6112EF" w14:textId="77777777" w:rsidR="002651B9" w:rsidRPr="002C1E60" w:rsidRDefault="002651B9" w:rsidP="002651B9">
      <w:pPr>
        <w:pStyle w:val="En-tte"/>
        <w:jc w:val="center"/>
        <w:rPr>
          <w:rFonts w:asciiTheme="majorBidi" w:hAnsiTheme="majorBidi" w:cstheme="majorBidi"/>
        </w:rPr>
      </w:pPr>
    </w:p>
    <w:p w14:paraId="2320192B" w14:textId="77777777" w:rsidR="002651B9" w:rsidRPr="002C1E60" w:rsidRDefault="002651B9" w:rsidP="002651B9">
      <w:pPr>
        <w:pStyle w:val="En-tte"/>
        <w:jc w:val="center"/>
        <w:rPr>
          <w:rFonts w:asciiTheme="majorBidi" w:hAnsiTheme="majorBidi" w:cstheme="majorBidi"/>
        </w:rPr>
      </w:pPr>
    </w:p>
    <w:p w14:paraId="21723EE5" w14:textId="77777777" w:rsidR="002651B9" w:rsidRPr="002C1E60" w:rsidRDefault="002651B9" w:rsidP="002651B9">
      <w:pPr>
        <w:pStyle w:val="En-tte"/>
        <w:jc w:val="center"/>
        <w:rPr>
          <w:rFonts w:asciiTheme="majorBidi" w:hAnsiTheme="majorBidi" w:cstheme="majorBidi"/>
        </w:rPr>
      </w:pPr>
    </w:p>
    <w:p w14:paraId="36E39A7A" w14:textId="77777777" w:rsidR="002651B9" w:rsidRPr="002C1E60" w:rsidRDefault="002651B9" w:rsidP="002651B9">
      <w:pPr>
        <w:pStyle w:val="En-tte"/>
        <w:jc w:val="center"/>
        <w:rPr>
          <w:rFonts w:asciiTheme="majorBidi" w:hAnsiTheme="majorBidi" w:cstheme="majorBidi"/>
        </w:rPr>
      </w:pPr>
    </w:p>
    <w:p w14:paraId="52BE0B4C" w14:textId="77777777" w:rsidR="002651B9" w:rsidRPr="004A4CCF" w:rsidRDefault="002651B9" w:rsidP="004A4CCF">
      <w:pPr>
        <w:pStyle w:val="Para2"/>
        <w:ind w:left="431"/>
      </w:pPr>
    </w:p>
    <w:p w14:paraId="00ACAD54" w14:textId="583A91D1" w:rsidR="004A4CCF" w:rsidRDefault="004A4CCF" w:rsidP="004A4CCF">
      <w:pPr>
        <w:pStyle w:val="Corpsdetexte"/>
        <w:tabs>
          <w:tab w:val="left" w:pos="1150"/>
        </w:tabs>
      </w:pPr>
    </w:p>
    <w:p w14:paraId="59F8E7F9" w14:textId="78723096" w:rsidR="009F1E89" w:rsidRDefault="009F1E89" w:rsidP="004A4CCF">
      <w:pPr>
        <w:pStyle w:val="Corpsdetexte"/>
        <w:tabs>
          <w:tab w:val="left" w:pos="1150"/>
        </w:tabs>
      </w:pPr>
    </w:p>
    <w:p w14:paraId="4FBEEA9E" w14:textId="2E3964A8" w:rsidR="009F1E89" w:rsidRDefault="009F1E89" w:rsidP="004A4CCF">
      <w:pPr>
        <w:pStyle w:val="Corpsdetexte"/>
        <w:tabs>
          <w:tab w:val="left" w:pos="1150"/>
        </w:tabs>
      </w:pPr>
    </w:p>
    <w:p w14:paraId="55230F43" w14:textId="3D3D4110" w:rsidR="009F1E89" w:rsidRPr="00A641FD" w:rsidRDefault="009F1E89" w:rsidP="00F61BB5">
      <w:pPr>
        <w:pStyle w:val="Titre2"/>
      </w:pPr>
      <w:bookmarkStart w:id="33" w:name="_Toc62479912"/>
      <w:bookmarkStart w:id="34" w:name="_Toc62480345"/>
      <w:r w:rsidRPr="00A641FD">
        <w:lastRenderedPageBreak/>
        <w:t>Méthode de gestion du projet</w:t>
      </w:r>
      <w:bookmarkEnd w:id="33"/>
      <w:bookmarkEnd w:id="34"/>
    </w:p>
    <w:p w14:paraId="3D0D6C76" w14:textId="77777777" w:rsidR="009F1E89" w:rsidRPr="002C1E60" w:rsidRDefault="009F1E89" w:rsidP="009F1E89">
      <w:pPr>
        <w:pStyle w:val="Para3"/>
        <w:rPr>
          <w:rFonts w:asciiTheme="majorBidi" w:hAnsiTheme="majorBidi" w:cstheme="majorBidi"/>
        </w:rPr>
      </w:pPr>
    </w:p>
    <w:p w14:paraId="76E117C0" w14:textId="1AACC790" w:rsidR="009F1E89" w:rsidRPr="005B40FB" w:rsidRDefault="005B40FB" w:rsidP="005B40FB">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Pr>
          <w:rFonts w:asciiTheme="majorBidi" w:hAnsiTheme="majorBidi" w:cstheme="majorBidi"/>
          <w:color w:val="000000" w:themeColor="text1"/>
          <w:lang w:eastAsia="ja-JP"/>
        </w:rPr>
        <w:t>O</w:t>
      </w:r>
      <w:r w:rsidR="009F1E89" w:rsidRPr="002C1E60">
        <w:rPr>
          <w:rFonts w:asciiTheme="majorBidi" w:hAnsiTheme="majorBidi" w:cstheme="majorBidi"/>
          <w:color w:val="000000" w:themeColor="text1"/>
          <w:lang w:eastAsia="ja-JP"/>
        </w:rPr>
        <w:t xml:space="preserve">n a choisi de travailler dans le cadre « </w:t>
      </w:r>
      <w:proofErr w:type="spellStart"/>
      <w:r w:rsidR="009F1E89" w:rsidRPr="002C1E60">
        <w:rPr>
          <w:rFonts w:asciiTheme="majorBidi" w:hAnsiTheme="majorBidi" w:cstheme="majorBidi"/>
          <w:color w:val="000000" w:themeColor="text1"/>
          <w:lang w:eastAsia="ja-JP"/>
        </w:rPr>
        <w:t>Scrum</w:t>
      </w:r>
      <w:proofErr w:type="spellEnd"/>
      <w:r w:rsidR="009F1E89"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009F1E89" w:rsidRPr="002C1E60">
        <w:rPr>
          <w:rFonts w:asciiTheme="majorBidi" w:hAnsiTheme="majorBidi" w:cstheme="majorBidi"/>
          <w:color w:val="000000" w:themeColor="text1"/>
          <w:lang w:eastAsia="ja-JP"/>
        </w:rPr>
        <w:t>timeboxing</w:t>
      </w:r>
      <w:proofErr w:type="spellEnd"/>
      <w:r w:rsidR="009F1E89" w:rsidRPr="002C1E60">
        <w:rPr>
          <w:rFonts w:asciiTheme="majorBidi" w:hAnsiTheme="majorBidi" w:cstheme="majorBidi"/>
          <w:color w:val="000000" w:themeColor="text1"/>
          <w:lang w:eastAsia="ja-JP"/>
        </w:rPr>
        <w:t xml:space="preserve">) où on exécute les tâches suivantes : </w:t>
      </w:r>
    </w:p>
    <w:p w14:paraId="34591C28"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067CE3E7" w14:textId="0DAFA962" w:rsidR="005B40FB" w:rsidRPr="005B40FB" w:rsidRDefault="009F1E89" w:rsidP="005B40FB">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A la fin de chaque sprint </w:t>
      </w:r>
      <w:r>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0597F753" w14:textId="79999F7C"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r w:rsidR="005B40FB">
        <w:rPr>
          <w:rFonts w:asciiTheme="majorBidi" w:hAnsiTheme="majorBidi" w:cstheme="majorBidi"/>
          <w:b/>
          <w:bCs/>
          <w:color w:val="000000" w:themeColor="text1"/>
          <w:lang w:eastAsia="ja-JP"/>
        </w:rPr>
        <w:t>(15 jours)</w:t>
      </w:r>
    </w:p>
    <w:p w14:paraId="31F7DD48"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Pr>
          <w:rFonts w:asciiTheme="majorBidi" w:hAnsiTheme="majorBidi" w:cstheme="majorBidi"/>
          <w:color w:val="000000" w:themeColor="text1"/>
          <w:lang w:eastAsia="ja-JP"/>
        </w:rPr>
        <w:t>nous avons analysé l’intégralité du projet ça veut dire Comprendre le fonctionnement du projet.</w:t>
      </w:r>
    </w:p>
    <w:p w14:paraId="0CF0DA7E"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0EFAC441" w14:textId="77777777"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4547B918" w14:textId="7A23D659"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r w:rsidR="005B40FB">
        <w:rPr>
          <w:rFonts w:asciiTheme="majorBidi" w:hAnsiTheme="majorBidi" w:cstheme="majorBidi"/>
          <w:b/>
          <w:bCs/>
          <w:color w:val="000000" w:themeColor="text1"/>
          <w:lang w:eastAsia="ja-JP"/>
        </w:rPr>
        <w:t>(60 jours)</w:t>
      </w:r>
    </w:p>
    <w:p w14:paraId="6B94B27F" w14:textId="77777777"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429097BD" w14:textId="00E4B062"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r w:rsidR="005B40FB">
        <w:rPr>
          <w:rFonts w:asciiTheme="majorBidi" w:hAnsiTheme="majorBidi" w:cstheme="majorBidi"/>
          <w:b/>
          <w:bCs/>
          <w:color w:val="000000" w:themeColor="text1"/>
          <w:lang w:eastAsia="ja-JP"/>
        </w:rPr>
        <w:t>(7 jours)</w:t>
      </w:r>
    </w:p>
    <w:p w14:paraId="401A1330" w14:textId="5485DA75"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2E1AA1FB" w14:textId="77777777" w:rsidR="008133E0" w:rsidRDefault="008133E0"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2D935A17" w14:textId="49921824" w:rsidR="00A641FD" w:rsidRDefault="00A641FD" w:rsidP="005E1835">
      <w:pPr>
        <w:pStyle w:val="Titre2"/>
        <w:numPr>
          <w:ilvl w:val="1"/>
          <w:numId w:val="28"/>
        </w:numPr>
        <w:rPr>
          <w:rFonts w:asciiTheme="majorBidi" w:hAnsiTheme="majorBidi" w:cstheme="majorBidi"/>
          <w:szCs w:val="24"/>
        </w:rPr>
      </w:pPr>
      <w:bookmarkStart w:id="35" w:name="_Toc62479913"/>
      <w:bookmarkStart w:id="36" w:name="_Toc62480346"/>
      <w:r>
        <w:rPr>
          <w:rFonts w:asciiTheme="majorBidi" w:hAnsiTheme="majorBidi" w:cstheme="majorBidi"/>
          <w:szCs w:val="24"/>
        </w:rPr>
        <w:t>Le travail collaboratif</w:t>
      </w:r>
      <w:bookmarkEnd w:id="35"/>
      <w:bookmarkEnd w:id="36"/>
    </w:p>
    <w:p w14:paraId="04B4FC04" w14:textId="2E34DE40" w:rsidR="00A641FD" w:rsidRDefault="00A641FD" w:rsidP="00A641FD">
      <w:pPr>
        <w:pStyle w:val="Para2"/>
      </w:pPr>
    </w:p>
    <w:p w14:paraId="3D3F0AF3" w14:textId="634E3CBE" w:rsidR="00A641FD" w:rsidRDefault="00A641FD" w:rsidP="00AC7B70">
      <w:pPr>
        <w:pStyle w:val="Para2"/>
        <w:ind w:left="708"/>
      </w:pPr>
      <w:r>
        <w:t xml:space="preserve">Nous avons utilisé l’outils </w:t>
      </w:r>
      <w:proofErr w:type="spellStart"/>
      <w:r>
        <w:t>Trello</w:t>
      </w:r>
      <w:proofErr w:type="spellEnd"/>
      <w:r>
        <w:t xml:space="preserve"> qui permet d’identifier les tâches à effectuer</w:t>
      </w:r>
      <w:r w:rsidR="00AC7B70">
        <w:t xml:space="preserve"> et la personne en charge de chaque tâche.</w:t>
      </w:r>
    </w:p>
    <w:p w14:paraId="4A35F8FB" w14:textId="033829B7" w:rsidR="00AC7B70" w:rsidRDefault="00AC7B70" w:rsidP="00AC7B70">
      <w:pPr>
        <w:pStyle w:val="Para2"/>
        <w:ind w:left="708"/>
      </w:pPr>
      <w:r>
        <w:t>Pour le partage du code source nous avons utilisé GitHub.</w:t>
      </w:r>
    </w:p>
    <w:p w14:paraId="1CA4FA9E" w14:textId="46EC25EE" w:rsidR="00AC7B70" w:rsidRPr="00A641FD" w:rsidRDefault="00AC7B70" w:rsidP="00AC7B70">
      <w:pPr>
        <w:pStyle w:val="Para2"/>
        <w:ind w:left="708"/>
      </w:pPr>
      <w:r>
        <w:t>Nous effectuerons une réunion chaque semaine sur zoom pour évaluer notre avancement sur les parties du projet</w:t>
      </w:r>
      <w:r w:rsidR="0056624A">
        <w:t xml:space="preserve">, présenter </w:t>
      </w:r>
      <w:r w:rsidR="00BA1636">
        <w:t>les problèmes rencontrés</w:t>
      </w:r>
      <w:r w:rsidR="0056624A">
        <w:t xml:space="preserve"> et chercher des solutions.</w:t>
      </w:r>
    </w:p>
    <w:p w14:paraId="3A88CFA9" w14:textId="77777777" w:rsidR="00A641FD" w:rsidRPr="00744308" w:rsidRDefault="00A641FD"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6AD7510D" w14:textId="77777777" w:rsidR="009F1E89" w:rsidRPr="004A4CCF" w:rsidRDefault="009F1E89" w:rsidP="004A4CCF">
      <w:pPr>
        <w:pStyle w:val="Corpsdetexte"/>
        <w:tabs>
          <w:tab w:val="left" w:pos="1150"/>
        </w:tabs>
      </w:pPr>
    </w:p>
    <w:p w14:paraId="7685CD51" w14:textId="3278FF0C" w:rsidR="002B0504" w:rsidRPr="004327EF" w:rsidRDefault="0027480A" w:rsidP="005E1835">
      <w:pPr>
        <w:pStyle w:val="Titre1"/>
        <w:numPr>
          <w:ilvl w:val="0"/>
          <w:numId w:val="28"/>
        </w:numPr>
        <w:spacing w:before="240" w:after="240"/>
        <w:jc w:val="left"/>
        <w:rPr>
          <w:rFonts w:asciiTheme="majorBidi" w:hAnsiTheme="majorBidi" w:cstheme="majorBidi"/>
          <w:sz w:val="24"/>
          <w:szCs w:val="24"/>
        </w:rPr>
      </w:pPr>
      <w:bookmarkStart w:id="37" w:name="_Toc62479914"/>
      <w:bookmarkStart w:id="38" w:name="_Toc62480347"/>
      <w:r w:rsidRPr="004327EF">
        <w:rPr>
          <w:rFonts w:asciiTheme="majorBidi" w:hAnsiTheme="majorBidi" w:cstheme="majorBidi"/>
          <w:sz w:val="24"/>
          <w:szCs w:val="24"/>
        </w:rPr>
        <w:lastRenderedPageBreak/>
        <w:t>Conclusion</w:t>
      </w:r>
      <w:bookmarkEnd w:id="37"/>
      <w:bookmarkEnd w:id="38"/>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75280953" w14:textId="77777777" w:rsidR="002B7A05"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w:t>
      </w:r>
      <w:r w:rsidR="00887758">
        <w:rPr>
          <w:rFonts w:asciiTheme="majorBidi" w:hAnsiTheme="majorBidi" w:cstheme="majorBidi"/>
          <w:color w:val="171717"/>
          <w:lang w:eastAsia="ja-JP"/>
        </w:rPr>
        <w:t>des application Web</w:t>
      </w:r>
      <w:r w:rsidRPr="002C1E60">
        <w:rPr>
          <w:rFonts w:asciiTheme="majorBidi" w:hAnsiTheme="majorBidi" w:cstheme="majorBidi"/>
          <w:color w:val="171717"/>
          <w:lang w:eastAsia="ja-JP"/>
        </w:rPr>
        <w:t xml:space="preserve"> et surtout le langage </w:t>
      </w:r>
      <w:r w:rsidR="00887758">
        <w:rPr>
          <w:rFonts w:asciiTheme="majorBidi" w:hAnsiTheme="majorBidi" w:cstheme="majorBidi"/>
          <w:color w:val="171717"/>
          <w:lang w:eastAsia="ja-JP"/>
        </w:rPr>
        <w:t xml:space="preserve">JavaScript et les </w:t>
      </w:r>
      <w:proofErr w:type="spellStart"/>
      <w:r w:rsidR="00887758">
        <w:rPr>
          <w:rFonts w:asciiTheme="majorBidi" w:hAnsiTheme="majorBidi" w:cstheme="majorBidi"/>
          <w:color w:val="171717"/>
          <w:lang w:eastAsia="ja-JP"/>
        </w:rPr>
        <w:t>framework</w:t>
      </w:r>
      <w:proofErr w:type="spellEnd"/>
      <w:r w:rsidR="00887758">
        <w:rPr>
          <w:rFonts w:asciiTheme="majorBidi" w:hAnsiTheme="majorBidi" w:cstheme="majorBidi"/>
          <w:color w:val="171717"/>
          <w:lang w:eastAsia="ja-JP"/>
        </w:rPr>
        <w:t xml:space="preserve"> comme </w:t>
      </w:r>
      <w:proofErr w:type="spellStart"/>
      <w:r w:rsidR="00887758">
        <w:rPr>
          <w:rFonts w:asciiTheme="majorBidi" w:hAnsiTheme="majorBidi" w:cstheme="majorBidi"/>
          <w:color w:val="171717"/>
          <w:lang w:eastAsia="ja-JP"/>
        </w:rPr>
        <w:t>Angula</w:t>
      </w:r>
      <w:r w:rsidR="00742360">
        <w:rPr>
          <w:rFonts w:asciiTheme="majorBidi" w:hAnsiTheme="majorBidi" w:cstheme="majorBidi"/>
          <w:color w:val="171717"/>
          <w:lang w:eastAsia="ja-JP"/>
        </w:rPr>
        <w:t>rJS</w:t>
      </w:r>
      <w:proofErr w:type="spellEnd"/>
      <w:r w:rsidRPr="002C1E60">
        <w:rPr>
          <w:rFonts w:asciiTheme="majorBidi" w:hAnsiTheme="majorBidi" w:cstheme="majorBidi"/>
          <w:color w:val="171717"/>
          <w:lang w:eastAsia="ja-JP"/>
        </w:rPr>
        <w:t xml:space="preserve">. </w:t>
      </w:r>
    </w:p>
    <w:p w14:paraId="6E7B50AA" w14:textId="10D1CB96" w:rsidR="00A91796"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1B9E9C4A" w14:textId="0F4F887E" w:rsidR="009B7FF4" w:rsidRDefault="009B7FF4" w:rsidP="00A91796">
      <w:pPr>
        <w:widowControl w:val="0"/>
        <w:autoSpaceDE w:val="0"/>
        <w:autoSpaceDN w:val="0"/>
        <w:adjustRightInd w:val="0"/>
        <w:spacing w:after="240" w:line="480" w:lineRule="atLeast"/>
        <w:ind w:left="431"/>
        <w:rPr>
          <w:rFonts w:asciiTheme="majorBidi" w:hAnsiTheme="majorBidi" w:cstheme="majorBidi"/>
          <w:b/>
          <w:bCs/>
          <w:color w:val="171717"/>
          <w:lang w:eastAsia="ja-JP"/>
        </w:rPr>
      </w:pPr>
      <w:r w:rsidRPr="009B7FF4">
        <w:rPr>
          <w:rFonts w:asciiTheme="majorBidi" w:hAnsiTheme="majorBidi" w:cstheme="majorBidi"/>
          <w:b/>
          <w:bCs/>
          <w:color w:val="171717"/>
          <w:lang w:eastAsia="ja-JP"/>
        </w:rPr>
        <w:t xml:space="preserve">Bilan des fonctionnalité ajoutées à l’application </w:t>
      </w:r>
    </w:p>
    <w:p w14:paraId="59BB3B1A" w14:textId="77777777" w:rsidR="00F65BB2" w:rsidRDefault="00F65BB2" w:rsidP="00F65BB2">
      <w:pPr>
        <w:ind w:firstLine="576"/>
        <w:rPr>
          <w:rFonts w:asciiTheme="majorBidi" w:hAnsiTheme="majorBidi" w:cstheme="majorBidi"/>
        </w:rPr>
      </w:pPr>
      <w:r>
        <w:rPr>
          <w:rFonts w:asciiTheme="majorBidi" w:hAnsiTheme="majorBidi" w:cstheme="majorBidi"/>
        </w:rPr>
        <w:t xml:space="preserve">Pour les étudiants : </w:t>
      </w:r>
    </w:p>
    <w:p w14:paraId="7ED745F5" w14:textId="77777777" w:rsidR="00F65BB2" w:rsidRPr="00A84B18" w:rsidRDefault="00F65BB2"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 xml:space="preserve">La possibilité de </w:t>
      </w:r>
      <w:proofErr w:type="spellStart"/>
      <w:r>
        <w:rPr>
          <w:rFonts w:asciiTheme="majorBidi" w:hAnsiTheme="majorBidi" w:cstheme="majorBidi"/>
        </w:rPr>
        <w:t>re</w:t>
      </w:r>
      <w:proofErr w:type="spellEnd"/>
      <w:r>
        <w:rPr>
          <w:rFonts w:asciiTheme="majorBidi" w:hAnsiTheme="majorBidi" w:cstheme="majorBidi"/>
        </w:rPr>
        <w:t>-télécharger son rapport de stage ou sa présentation (écraser l’ancienne version)</w:t>
      </w:r>
    </w:p>
    <w:p w14:paraId="23A3CF54" w14:textId="77777777" w:rsidR="00F65BB2" w:rsidRDefault="00F65BB2" w:rsidP="00F65BB2">
      <w:pPr>
        <w:ind w:firstLine="708"/>
        <w:rPr>
          <w:rFonts w:asciiTheme="majorBidi" w:hAnsiTheme="majorBidi" w:cstheme="majorBidi"/>
        </w:rPr>
      </w:pPr>
      <w:r>
        <w:rPr>
          <w:rFonts w:asciiTheme="majorBidi" w:hAnsiTheme="majorBidi" w:cstheme="majorBidi"/>
        </w:rPr>
        <w:t xml:space="preserve">Pour les enseignants : </w:t>
      </w:r>
    </w:p>
    <w:p w14:paraId="5E557ECA" w14:textId="77777777" w:rsidR="00F65BB2" w:rsidRDefault="00F65BB2" w:rsidP="005E1835">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Pr>
          <w:rFonts w:asciiTheme="majorBidi" w:hAnsiTheme="majorBidi" w:cstheme="majorBidi"/>
        </w:rPr>
        <w:t>.</w:t>
      </w:r>
    </w:p>
    <w:p w14:paraId="10EDEAD8" w14:textId="77777777" w:rsidR="00F65BB2"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évaluations à travers un seul bouton.</w:t>
      </w:r>
    </w:p>
    <w:p w14:paraId="125723AF" w14:textId="5EC207C4" w:rsidR="00F65BB2"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 une recherche pour retrouver un ancien stage effectué par un étudiant et télécharger soit l’ensemble de stages soit quelques stages trouvés en effectuant une recherche par (Entreprise, Année, Promo, Titre du stages)</w:t>
      </w:r>
    </w:p>
    <w:p w14:paraId="54B0C889" w14:textId="7F2A90F1" w:rsidR="00E97CDC" w:rsidRDefault="00E97CDC" w:rsidP="005E1835">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3400A16E" w14:textId="77777777" w:rsidR="00F65BB2" w:rsidRDefault="00F65BB2" w:rsidP="005E1835">
      <w:pPr>
        <w:pStyle w:val="Paragraphedeliste"/>
        <w:numPr>
          <w:ilvl w:val="0"/>
          <w:numId w:val="2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173DBCEC" w14:textId="77777777" w:rsidR="00F65BB2" w:rsidRPr="004E3674" w:rsidRDefault="00F65BB2" w:rsidP="005E1835">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l’ensemble des stages à ajouter.</w:t>
      </w:r>
    </w:p>
    <w:p w14:paraId="368579E9" w14:textId="77777777" w:rsidR="00F65BB2" w:rsidRDefault="00F65BB2" w:rsidP="00F65BB2">
      <w:pPr>
        <w:autoSpaceDE w:val="0"/>
        <w:autoSpaceDN w:val="0"/>
        <w:adjustRightInd w:val="0"/>
        <w:ind w:firstLine="708"/>
        <w:rPr>
          <w:lang w:eastAsia="ja-JP"/>
        </w:rPr>
      </w:pPr>
      <w:r>
        <w:rPr>
          <w:lang w:eastAsia="ja-JP"/>
        </w:rPr>
        <w:t xml:space="preserve">Autres fonctionnalités : </w:t>
      </w:r>
    </w:p>
    <w:p w14:paraId="39A2A0C2" w14:textId="77777777" w:rsidR="00F65BB2" w:rsidRDefault="00F65BB2" w:rsidP="005E1835">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0C390980" w14:textId="21EAA18D" w:rsidR="001D327D" w:rsidRPr="001D327D" w:rsidRDefault="00F65BB2" w:rsidP="005E1835">
      <w:pPr>
        <w:pStyle w:val="Paragraphedeliste"/>
        <w:numPr>
          <w:ilvl w:val="0"/>
          <w:numId w:val="24"/>
        </w:numPr>
        <w:rPr>
          <w:rFonts w:asciiTheme="majorBidi" w:hAnsiTheme="majorBidi" w:cstheme="majorBidi"/>
        </w:rPr>
      </w:pPr>
      <w:r>
        <w:rPr>
          <w:lang w:eastAsia="ja-JP"/>
        </w:rPr>
        <w:t>Ajout d’un système de notification.</w:t>
      </w:r>
    </w:p>
    <w:p w14:paraId="41446208" w14:textId="76D76499" w:rsidR="001D327D" w:rsidRDefault="001D327D" w:rsidP="001D327D">
      <w:pPr>
        <w:rPr>
          <w:rFonts w:asciiTheme="majorBidi" w:hAnsiTheme="majorBidi" w:cstheme="majorBidi"/>
        </w:rPr>
      </w:pPr>
    </w:p>
    <w:p w14:paraId="403B36B2" w14:textId="3AAE20E8" w:rsidR="001D327D" w:rsidRDefault="001D327D" w:rsidP="001D327D">
      <w:pPr>
        <w:rPr>
          <w:rFonts w:asciiTheme="majorBidi" w:hAnsiTheme="majorBidi" w:cstheme="majorBidi"/>
        </w:rPr>
      </w:pPr>
    </w:p>
    <w:p w14:paraId="453140BE" w14:textId="0D8D9869" w:rsidR="001D327D" w:rsidRDefault="001D327D" w:rsidP="001D327D">
      <w:pPr>
        <w:rPr>
          <w:rFonts w:asciiTheme="majorBidi" w:hAnsiTheme="majorBidi" w:cstheme="majorBidi"/>
        </w:rPr>
      </w:pPr>
    </w:p>
    <w:p w14:paraId="0C1CB064" w14:textId="77777777" w:rsidR="001D327D" w:rsidRPr="001D327D" w:rsidRDefault="001D327D" w:rsidP="001D327D">
      <w:pPr>
        <w:rPr>
          <w:rFonts w:asciiTheme="majorBidi" w:hAnsiTheme="majorBidi" w:cstheme="majorBidi"/>
        </w:rPr>
      </w:pPr>
    </w:p>
    <w:p w14:paraId="1CF3327C" w14:textId="55ABDDD9" w:rsidR="001D327D" w:rsidRDefault="001D327D" w:rsidP="001D327D">
      <w:pPr>
        <w:widowControl w:val="0"/>
        <w:autoSpaceDE w:val="0"/>
        <w:autoSpaceDN w:val="0"/>
        <w:adjustRightInd w:val="0"/>
        <w:spacing w:after="240" w:line="480" w:lineRule="atLeast"/>
        <w:ind w:left="431"/>
        <w:rPr>
          <w:rFonts w:asciiTheme="majorBidi" w:hAnsiTheme="majorBidi" w:cstheme="majorBidi"/>
          <w:color w:val="171717"/>
          <w:lang w:eastAsia="ja-JP"/>
        </w:rPr>
      </w:pPr>
      <w:r>
        <w:rPr>
          <w:rFonts w:asciiTheme="majorBidi" w:hAnsiTheme="majorBidi" w:cstheme="majorBidi"/>
          <w:b/>
          <w:bCs/>
          <w:color w:val="171717"/>
          <w:lang w:eastAsia="ja-JP"/>
        </w:rPr>
        <w:lastRenderedPageBreak/>
        <w:t xml:space="preserve">Points à améliorer </w:t>
      </w:r>
    </w:p>
    <w:p w14:paraId="3D6AB2C3" w14:textId="47986B34" w:rsidR="001D327D" w:rsidRDefault="001D327D" w:rsidP="005E1835">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Ajouter d’autre</w:t>
      </w:r>
      <w:r w:rsidR="00D720EC">
        <w:rPr>
          <w:rFonts w:asciiTheme="majorBidi" w:hAnsiTheme="majorBidi" w:cstheme="majorBidi"/>
          <w:color w:val="171717"/>
          <w:lang w:eastAsia="ja-JP"/>
        </w:rPr>
        <w:t>s</w:t>
      </w:r>
      <w:r>
        <w:rPr>
          <w:rFonts w:asciiTheme="majorBidi" w:hAnsiTheme="majorBidi" w:cstheme="majorBidi"/>
          <w:color w:val="171717"/>
          <w:lang w:eastAsia="ja-JP"/>
        </w:rPr>
        <w:t xml:space="preserve"> statistiques pour les stages</w:t>
      </w:r>
    </w:p>
    <w:p w14:paraId="274F227B" w14:textId="4699C29D" w:rsidR="001D327D" w:rsidRPr="001D327D" w:rsidRDefault="001D327D" w:rsidP="005E1835">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Pour la partie ajout des stages en chargeant un fichier CSV, le fichier doit suivre un exemple bien précis</w:t>
      </w:r>
      <w:r w:rsidR="0035566B">
        <w:rPr>
          <w:rFonts w:asciiTheme="majorBidi" w:hAnsiTheme="majorBidi" w:cstheme="majorBidi"/>
          <w:color w:val="171717"/>
          <w:lang w:eastAsia="ja-JP"/>
        </w:rPr>
        <w:t xml:space="preserve"> (</w:t>
      </w:r>
      <w:r w:rsidR="00F545A5">
        <w:rPr>
          <w:rFonts w:asciiTheme="majorBidi" w:hAnsiTheme="majorBidi" w:cstheme="majorBidi"/>
          <w:color w:val="171717"/>
          <w:lang w:eastAsia="ja-JP"/>
        </w:rPr>
        <w:t xml:space="preserve">les </w:t>
      </w:r>
      <w:r w:rsidR="0035566B">
        <w:rPr>
          <w:rFonts w:asciiTheme="majorBidi" w:hAnsiTheme="majorBidi" w:cstheme="majorBidi"/>
          <w:color w:val="171717"/>
          <w:lang w:eastAsia="ja-JP"/>
        </w:rPr>
        <w:t>nom</w:t>
      </w:r>
      <w:r w:rsidR="00F545A5">
        <w:rPr>
          <w:rFonts w:asciiTheme="majorBidi" w:hAnsiTheme="majorBidi" w:cstheme="majorBidi"/>
          <w:color w:val="171717"/>
          <w:lang w:eastAsia="ja-JP"/>
        </w:rPr>
        <w:t>s</w:t>
      </w:r>
      <w:r w:rsidR="0035566B">
        <w:rPr>
          <w:rFonts w:asciiTheme="majorBidi" w:hAnsiTheme="majorBidi" w:cstheme="majorBidi"/>
          <w:color w:val="171717"/>
          <w:lang w:eastAsia="ja-JP"/>
        </w:rPr>
        <w:t xml:space="preserve"> des </w:t>
      </w:r>
      <w:r w:rsidR="00F545A5">
        <w:rPr>
          <w:rFonts w:asciiTheme="majorBidi" w:hAnsiTheme="majorBidi" w:cstheme="majorBidi"/>
          <w:color w:val="171717"/>
          <w:lang w:eastAsia="ja-JP"/>
        </w:rPr>
        <w:t>colonnes)</w:t>
      </w:r>
      <w:r>
        <w:rPr>
          <w:rFonts w:asciiTheme="majorBidi" w:hAnsiTheme="majorBidi" w:cstheme="majorBidi"/>
          <w:color w:val="171717"/>
          <w:lang w:eastAsia="ja-JP"/>
        </w:rPr>
        <w:t xml:space="preserve"> afin de pouvoir extraire les données des stages nous pouvons améliorer cette fonctionnalité pour éviter de charger un fichier CSV qui suit </w:t>
      </w:r>
      <w:r w:rsidR="0035566B">
        <w:rPr>
          <w:rFonts w:asciiTheme="majorBidi" w:hAnsiTheme="majorBidi" w:cstheme="majorBidi"/>
          <w:color w:val="171717"/>
          <w:lang w:eastAsia="ja-JP"/>
        </w:rPr>
        <w:t>aucun</w:t>
      </w:r>
      <w:r>
        <w:rPr>
          <w:rFonts w:asciiTheme="majorBidi" w:hAnsiTheme="majorBidi" w:cstheme="majorBidi"/>
          <w:color w:val="171717"/>
          <w:lang w:eastAsia="ja-JP"/>
        </w:rPr>
        <w:t xml:space="preserve"> exemple</w:t>
      </w:r>
      <w:r w:rsidR="0035566B">
        <w:rPr>
          <w:rFonts w:asciiTheme="majorBidi" w:hAnsiTheme="majorBidi" w:cstheme="majorBidi"/>
          <w:color w:val="171717"/>
          <w:lang w:eastAsia="ja-JP"/>
        </w:rPr>
        <w:t xml:space="preserve"> et l’application saure extraire les données</w:t>
      </w:r>
    </w:p>
    <w:p w14:paraId="118940A3" w14:textId="59816FD3"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7C58404F" w14:textId="60A81494"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46D7366B" w14:textId="1EAA215A" w:rsidR="00E3439D" w:rsidRDefault="00E3439D" w:rsidP="001D327D">
      <w:pPr>
        <w:pStyle w:val="Para1"/>
        <w:ind w:left="708"/>
        <w:rPr>
          <w:rFonts w:asciiTheme="majorBidi" w:hAnsiTheme="majorBidi" w:cstheme="majorBidi"/>
        </w:rPr>
      </w:pPr>
    </w:p>
    <w:p w14:paraId="7FCE3902" w14:textId="256DEE3A" w:rsidR="00DB248D" w:rsidRDefault="00DB248D" w:rsidP="002B0504">
      <w:pPr>
        <w:pStyle w:val="Para1"/>
        <w:rPr>
          <w:rFonts w:asciiTheme="majorBidi" w:hAnsiTheme="majorBidi" w:cstheme="majorBidi"/>
        </w:rPr>
      </w:pPr>
    </w:p>
    <w:p w14:paraId="0558DB26" w14:textId="3CDBFD7F" w:rsidR="00DB248D" w:rsidRDefault="00DB248D" w:rsidP="002B0504">
      <w:pPr>
        <w:pStyle w:val="Para1"/>
        <w:rPr>
          <w:rFonts w:asciiTheme="majorBidi" w:hAnsiTheme="majorBidi" w:cstheme="majorBidi"/>
        </w:rPr>
      </w:pPr>
    </w:p>
    <w:p w14:paraId="5E98CFEB" w14:textId="52760C27" w:rsidR="00DB248D" w:rsidRDefault="00DB248D" w:rsidP="002B0504">
      <w:pPr>
        <w:pStyle w:val="Para1"/>
        <w:rPr>
          <w:rFonts w:asciiTheme="majorBidi" w:hAnsiTheme="majorBidi" w:cstheme="majorBidi"/>
        </w:rPr>
      </w:pPr>
    </w:p>
    <w:p w14:paraId="15BD0E62" w14:textId="10DD93C1" w:rsidR="00182919" w:rsidRDefault="00182919" w:rsidP="002B0504">
      <w:pPr>
        <w:pStyle w:val="Para1"/>
        <w:rPr>
          <w:rFonts w:asciiTheme="majorBidi" w:hAnsiTheme="majorBidi" w:cstheme="majorBidi"/>
        </w:rPr>
      </w:pPr>
    </w:p>
    <w:p w14:paraId="1F7A17E6" w14:textId="29F3A2A8" w:rsidR="00182919" w:rsidRDefault="00182919" w:rsidP="002B0504">
      <w:pPr>
        <w:pStyle w:val="Para1"/>
        <w:rPr>
          <w:rFonts w:asciiTheme="majorBidi" w:hAnsiTheme="majorBidi" w:cstheme="majorBidi"/>
        </w:rPr>
      </w:pPr>
    </w:p>
    <w:p w14:paraId="02B3C12E" w14:textId="4506B363" w:rsidR="00182919" w:rsidRDefault="00182919" w:rsidP="002B0504">
      <w:pPr>
        <w:pStyle w:val="Para1"/>
        <w:rPr>
          <w:rFonts w:asciiTheme="majorBidi" w:hAnsiTheme="majorBidi" w:cstheme="majorBidi"/>
        </w:rPr>
      </w:pPr>
    </w:p>
    <w:p w14:paraId="2D1CC738" w14:textId="44136930" w:rsidR="00182919" w:rsidRDefault="00182919" w:rsidP="002B0504">
      <w:pPr>
        <w:pStyle w:val="Para1"/>
        <w:rPr>
          <w:rFonts w:asciiTheme="majorBidi" w:hAnsiTheme="majorBidi" w:cstheme="majorBidi"/>
        </w:rPr>
      </w:pPr>
    </w:p>
    <w:p w14:paraId="37B738F8" w14:textId="0B115677" w:rsidR="00182919" w:rsidRDefault="00182919" w:rsidP="002B0504">
      <w:pPr>
        <w:pStyle w:val="Para1"/>
        <w:rPr>
          <w:rFonts w:asciiTheme="majorBidi" w:hAnsiTheme="majorBidi" w:cstheme="majorBidi"/>
        </w:rPr>
      </w:pPr>
    </w:p>
    <w:p w14:paraId="332EDAF0" w14:textId="2791FC82" w:rsidR="00182919" w:rsidRDefault="00182919" w:rsidP="002B0504">
      <w:pPr>
        <w:pStyle w:val="Para1"/>
        <w:rPr>
          <w:rFonts w:asciiTheme="majorBidi" w:hAnsiTheme="majorBidi" w:cstheme="majorBidi"/>
        </w:rPr>
      </w:pPr>
    </w:p>
    <w:p w14:paraId="2690E078" w14:textId="1F001BE2" w:rsidR="00182919" w:rsidRDefault="00182919" w:rsidP="002B0504">
      <w:pPr>
        <w:pStyle w:val="Para1"/>
        <w:rPr>
          <w:rFonts w:asciiTheme="majorBidi" w:hAnsiTheme="majorBidi" w:cstheme="majorBidi"/>
        </w:rPr>
      </w:pPr>
    </w:p>
    <w:p w14:paraId="623A8118" w14:textId="7977674F" w:rsidR="00182919" w:rsidRDefault="00182919" w:rsidP="002B0504">
      <w:pPr>
        <w:pStyle w:val="Para1"/>
        <w:rPr>
          <w:rFonts w:asciiTheme="majorBidi" w:hAnsiTheme="majorBidi" w:cstheme="majorBidi"/>
        </w:rPr>
      </w:pPr>
    </w:p>
    <w:p w14:paraId="74C3299F" w14:textId="7E20B690" w:rsidR="00182919" w:rsidRDefault="00182919" w:rsidP="002B0504">
      <w:pPr>
        <w:pStyle w:val="Para1"/>
        <w:rPr>
          <w:rFonts w:asciiTheme="majorBidi" w:hAnsiTheme="majorBidi" w:cstheme="majorBidi"/>
        </w:rPr>
      </w:pPr>
    </w:p>
    <w:p w14:paraId="4808B19E" w14:textId="1092C541" w:rsidR="00182919" w:rsidRDefault="00182919" w:rsidP="002B0504">
      <w:pPr>
        <w:pStyle w:val="Para1"/>
        <w:rPr>
          <w:rFonts w:asciiTheme="majorBidi" w:hAnsiTheme="majorBidi" w:cstheme="majorBidi"/>
        </w:rPr>
      </w:pPr>
    </w:p>
    <w:p w14:paraId="69A613B2" w14:textId="234E7FA3" w:rsidR="00182919" w:rsidRDefault="00182919" w:rsidP="002B0504">
      <w:pPr>
        <w:pStyle w:val="Para1"/>
        <w:rPr>
          <w:rFonts w:asciiTheme="majorBidi" w:hAnsiTheme="majorBidi" w:cstheme="majorBidi"/>
        </w:rPr>
      </w:pPr>
    </w:p>
    <w:p w14:paraId="1583603E" w14:textId="6C0FDDB2" w:rsidR="00182919" w:rsidRDefault="00182919" w:rsidP="002B0504">
      <w:pPr>
        <w:pStyle w:val="Para1"/>
        <w:rPr>
          <w:rFonts w:asciiTheme="majorBidi" w:hAnsiTheme="majorBidi" w:cstheme="majorBidi"/>
        </w:rPr>
      </w:pPr>
    </w:p>
    <w:p w14:paraId="37B8F831" w14:textId="4E163376" w:rsidR="00182919" w:rsidRDefault="00182919" w:rsidP="002B0504">
      <w:pPr>
        <w:pStyle w:val="Para1"/>
        <w:rPr>
          <w:rFonts w:asciiTheme="majorBidi" w:hAnsiTheme="majorBidi" w:cstheme="majorBidi"/>
        </w:rPr>
      </w:pPr>
    </w:p>
    <w:p w14:paraId="44C11088" w14:textId="3DA40301" w:rsidR="00182919" w:rsidRDefault="00182919" w:rsidP="002B0504">
      <w:pPr>
        <w:pStyle w:val="Para1"/>
        <w:rPr>
          <w:rFonts w:asciiTheme="majorBidi" w:hAnsiTheme="majorBidi" w:cstheme="majorBidi"/>
        </w:rPr>
      </w:pPr>
    </w:p>
    <w:p w14:paraId="58140FC9" w14:textId="14AE645E" w:rsidR="00182919" w:rsidRDefault="00182919" w:rsidP="002B0504">
      <w:pPr>
        <w:pStyle w:val="Para1"/>
        <w:rPr>
          <w:rFonts w:asciiTheme="majorBidi" w:hAnsiTheme="majorBidi" w:cstheme="majorBidi"/>
        </w:rPr>
      </w:pPr>
    </w:p>
    <w:p w14:paraId="014D3588" w14:textId="0A0B4B8C" w:rsidR="00182919" w:rsidRDefault="00182919" w:rsidP="002B0504">
      <w:pPr>
        <w:pStyle w:val="Para1"/>
        <w:rPr>
          <w:rFonts w:asciiTheme="majorBidi" w:hAnsiTheme="majorBidi" w:cstheme="majorBidi"/>
        </w:rPr>
      </w:pPr>
    </w:p>
    <w:p w14:paraId="6E5DE29E" w14:textId="22CBCBE9" w:rsidR="00182919" w:rsidRDefault="00182919" w:rsidP="002B0504">
      <w:pPr>
        <w:pStyle w:val="Para1"/>
        <w:rPr>
          <w:rFonts w:asciiTheme="majorBidi" w:hAnsiTheme="majorBidi" w:cstheme="majorBidi"/>
        </w:rPr>
      </w:pPr>
    </w:p>
    <w:p w14:paraId="7F5A794A" w14:textId="4CEC0F4E" w:rsidR="00182919" w:rsidRDefault="00182919" w:rsidP="002B0504">
      <w:pPr>
        <w:pStyle w:val="Para1"/>
        <w:rPr>
          <w:rFonts w:asciiTheme="majorBidi" w:hAnsiTheme="majorBidi" w:cstheme="majorBidi"/>
        </w:rPr>
      </w:pPr>
    </w:p>
    <w:p w14:paraId="17141441" w14:textId="7859D12F" w:rsidR="00182919" w:rsidRDefault="00182919" w:rsidP="002B0504">
      <w:pPr>
        <w:pStyle w:val="Para1"/>
        <w:rPr>
          <w:rFonts w:asciiTheme="majorBidi" w:hAnsiTheme="majorBidi" w:cstheme="majorBidi"/>
        </w:rPr>
      </w:pPr>
    </w:p>
    <w:p w14:paraId="28BAF488" w14:textId="2743D402" w:rsidR="00182919" w:rsidRDefault="00182919" w:rsidP="002B0504">
      <w:pPr>
        <w:pStyle w:val="Para1"/>
        <w:rPr>
          <w:rFonts w:asciiTheme="majorBidi" w:hAnsiTheme="majorBidi" w:cstheme="majorBidi"/>
        </w:rPr>
      </w:pPr>
    </w:p>
    <w:p w14:paraId="702918F4" w14:textId="73AF4CBD" w:rsidR="00182919" w:rsidRDefault="00182919" w:rsidP="002B0504">
      <w:pPr>
        <w:pStyle w:val="Para1"/>
        <w:rPr>
          <w:rFonts w:asciiTheme="majorBidi" w:hAnsiTheme="majorBidi" w:cstheme="majorBidi"/>
        </w:rPr>
      </w:pPr>
    </w:p>
    <w:p w14:paraId="271FD17E" w14:textId="0AB498BB" w:rsidR="00182919" w:rsidRDefault="00182919" w:rsidP="002B0504">
      <w:pPr>
        <w:pStyle w:val="Para1"/>
        <w:rPr>
          <w:rFonts w:asciiTheme="majorBidi" w:hAnsiTheme="majorBidi" w:cstheme="majorBidi"/>
        </w:rPr>
      </w:pPr>
    </w:p>
    <w:p w14:paraId="4D53FC20" w14:textId="29FC2853" w:rsidR="00182919" w:rsidRDefault="00182919" w:rsidP="002B0504">
      <w:pPr>
        <w:pStyle w:val="Para1"/>
        <w:rPr>
          <w:rFonts w:asciiTheme="majorBidi" w:hAnsiTheme="majorBidi" w:cstheme="majorBidi"/>
        </w:rPr>
      </w:pPr>
    </w:p>
    <w:p w14:paraId="49A3C3AE" w14:textId="2A96C7A6" w:rsidR="00182919" w:rsidRDefault="00182919" w:rsidP="002B0504">
      <w:pPr>
        <w:pStyle w:val="Para1"/>
        <w:rPr>
          <w:rFonts w:asciiTheme="majorBidi" w:hAnsiTheme="majorBidi" w:cstheme="majorBidi"/>
        </w:rPr>
      </w:pPr>
    </w:p>
    <w:p w14:paraId="7575F22F" w14:textId="77777777" w:rsidR="00182919" w:rsidRDefault="00182919" w:rsidP="002B0504">
      <w:pPr>
        <w:pStyle w:val="Para1"/>
        <w:rPr>
          <w:rFonts w:asciiTheme="majorBidi" w:hAnsiTheme="majorBidi" w:cstheme="majorBidi"/>
        </w:rPr>
      </w:pPr>
    </w:p>
    <w:p w14:paraId="2A53C9F3" w14:textId="6B772FDD" w:rsidR="00DB248D" w:rsidRDefault="00DB248D" w:rsidP="002B0504">
      <w:pPr>
        <w:pStyle w:val="Para1"/>
        <w:rPr>
          <w:rFonts w:asciiTheme="majorBidi" w:hAnsiTheme="majorBidi" w:cstheme="majorBidi"/>
        </w:rPr>
      </w:pPr>
    </w:p>
    <w:p w14:paraId="1D78E40F" w14:textId="41D1CA12" w:rsidR="00DB248D" w:rsidRDefault="00DB248D" w:rsidP="002B0504">
      <w:pPr>
        <w:pStyle w:val="Para1"/>
        <w:rPr>
          <w:rFonts w:asciiTheme="majorBidi" w:hAnsiTheme="majorBidi" w:cstheme="majorBidi"/>
        </w:rPr>
      </w:pPr>
    </w:p>
    <w:p w14:paraId="53DDC50D" w14:textId="7DDD650D" w:rsidR="00DB248D" w:rsidRDefault="00DB248D" w:rsidP="002B0504">
      <w:pPr>
        <w:pStyle w:val="Para1"/>
        <w:rPr>
          <w:rFonts w:asciiTheme="majorBidi" w:hAnsiTheme="majorBidi" w:cstheme="majorBidi"/>
        </w:rPr>
      </w:pPr>
    </w:p>
    <w:p w14:paraId="03D8A8AB" w14:textId="2B0B4211" w:rsidR="00DB248D" w:rsidRDefault="00DB248D" w:rsidP="00DB248D">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t xml:space="preserve">Annexe 1 </w:t>
      </w:r>
    </w:p>
    <w:p w14:paraId="79B6AC0D" w14:textId="77777777" w:rsidR="00DB248D" w:rsidRDefault="00DB248D" w:rsidP="00DB248D">
      <w:pPr>
        <w:pStyle w:val="Para2"/>
        <w:ind w:left="0" w:firstLine="600"/>
        <w:rPr>
          <w:rFonts w:asciiTheme="majorBidi" w:hAnsiTheme="majorBidi" w:cstheme="majorBidi"/>
          <w:i/>
          <w:color w:val="0070C0"/>
          <w:sz w:val="28"/>
          <w:szCs w:val="28"/>
        </w:rPr>
      </w:pPr>
    </w:p>
    <w:p w14:paraId="48A7B027" w14:textId="29CB5CDF" w:rsidR="00DB248D" w:rsidRPr="00AB62B2" w:rsidRDefault="00DB248D" w:rsidP="00DB248D">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641DA36E" w14:textId="77777777" w:rsidR="00DB248D" w:rsidRDefault="00DB248D" w:rsidP="00DB248D">
      <w:pPr>
        <w:pStyle w:val="Para2"/>
        <w:ind w:left="708" w:firstLine="708"/>
        <w:rPr>
          <w:rFonts w:asciiTheme="majorBidi" w:hAnsiTheme="majorBidi" w:cstheme="majorBidi"/>
        </w:rPr>
      </w:pPr>
      <w:r w:rsidRPr="00AB62B2">
        <w:rPr>
          <w:rFonts w:asciiTheme="majorBidi" w:hAnsiTheme="majorBidi" w:cstheme="majorBidi"/>
        </w:rPr>
        <w:t xml:space="preserve">L’application </w:t>
      </w:r>
      <w:proofErr w:type="spellStart"/>
      <w:r w:rsidRPr="00AB62B2">
        <w:rPr>
          <w:rFonts w:asciiTheme="majorBidi" w:hAnsiTheme="majorBidi" w:cstheme="majorBidi"/>
        </w:rPr>
        <w:t>Angular</w:t>
      </w:r>
      <w:proofErr w:type="spellEnd"/>
      <w:r w:rsidRPr="00AB62B2">
        <w:rPr>
          <w:rFonts w:asciiTheme="majorBidi" w:hAnsiTheme="majorBidi" w:cstheme="majorBidi"/>
        </w:rPr>
        <w:t xml:space="preserve"> est constituée de différents modules implémentant les grandes fonctionnalités de l’application, les modules regroupant eux-mêmes des composants implémentés par des classes.</w:t>
      </w:r>
    </w:p>
    <w:p w14:paraId="601395F1" w14:textId="77777777" w:rsidR="00DB248D" w:rsidRPr="007A18FB" w:rsidRDefault="00DB248D" w:rsidP="00DB248D">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6A6C165D" w14:textId="77777777" w:rsidR="00DB248D" w:rsidRPr="002C1E60" w:rsidRDefault="00DB248D" w:rsidP="00DB248D">
      <w:pPr>
        <w:pStyle w:val="Corpsdetexte"/>
        <w:rPr>
          <w:rFonts w:asciiTheme="majorBidi" w:hAnsiTheme="majorBidi" w:cstheme="majorBidi"/>
        </w:rPr>
      </w:pPr>
    </w:p>
    <w:p w14:paraId="4FA2E97E" w14:textId="77777777" w:rsidR="00DB248D" w:rsidRPr="002C1E60" w:rsidRDefault="00DB248D" w:rsidP="00DB248D">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5104" behindDoc="1" locked="0" layoutInCell="1" allowOverlap="1" wp14:anchorId="1A86EB1D" wp14:editId="44F665EA">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9">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37E45C58"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4EB76014"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 xml:space="preserve">La vue correspond à l’interfaçage de l’application (la vue est composite et construite sur une agrégation de </w:t>
      </w:r>
      <w:proofErr w:type="spellStart"/>
      <w:r w:rsidRPr="00443A2D">
        <w:rPr>
          <w:rFonts w:ascii="Arial" w:hAnsi="Arial" w:cs="Arial"/>
          <w:sz w:val="22"/>
          <w:szCs w:val="22"/>
        </w:rPr>
        <w:t>templates</w:t>
      </w:r>
      <w:proofErr w:type="spellEnd"/>
      <w:r w:rsidRPr="00443A2D">
        <w:rPr>
          <w:rFonts w:ascii="Arial" w:hAnsi="Arial" w:cs="Arial"/>
          <w:sz w:val="22"/>
          <w:szCs w:val="22"/>
        </w:rPr>
        <w:t>).</w:t>
      </w:r>
    </w:p>
    <w:p w14:paraId="6BEDBD60"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317AA20E" w14:textId="3CD4408E" w:rsidR="00DB248D" w:rsidRDefault="00DB248D" w:rsidP="002B0504">
      <w:pPr>
        <w:pStyle w:val="Para1"/>
        <w:rPr>
          <w:rFonts w:asciiTheme="majorBidi" w:hAnsiTheme="majorBidi" w:cstheme="majorBidi"/>
        </w:rPr>
      </w:pPr>
    </w:p>
    <w:p w14:paraId="33B8BFFC" w14:textId="77777777" w:rsidR="00E45428" w:rsidRDefault="00E45428" w:rsidP="00E45428">
      <w:pPr>
        <w:pStyle w:val="Corpsdetexte"/>
        <w:ind w:left="0" w:firstLine="708"/>
        <w:rPr>
          <w:rFonts w:asciiTheme="majorBidi" w:hAnsiTheme="majorBidi" w:cstheme="majorBidi"/>
          <w:color w:val="0070C0"/>
          <w:sz w:val="28"/>
          <w:szCs w:val="28"/>
        </w:rPr>
      </w:pPr>
    </w:p>
    <w:p w14:paraId="7D8539AF" w14:textId="77777777" w:rsidR="00E45428" w:rsidRDefault="00E45428" w:rsidP="00E45428">
      <w:pPr>
        <w:pStyle w:val="Corpsdetexte"/>
        <w:ind w:left="0" w:firstLine="708"/>
        <w:rPr>
          <w:rFonts w:asciiTheme="majorBidi" w:hAnsiTheme="majorBidi" w:cstheme="majorBidi"/>
          <w:color w:val="0070C0"/>
          <w:sz w:val="28"/>
          <w:szCs w:val="28"/>
        </w:rPr>
      </w:pPr>
    </w:p>
    <w:p w14:paraId="38085737" w14:textId="77777777" w:rsidR="00E45428" w:rsidRDefault="00E45428" w:rsidP="00E45428">
      <w:pPr>
        <w:pStyle w:val="Corpsdetexte"/>
        <w:ind w:left="0" w:firstLine="708"/>
        <w:rPr>
          <w:rFonts w:asciiTheme="majorBidi" w:hAnsiTheme="majorBidi" w:cstheme="majorBidi"/>
          <w:color w:val="0070C0"/>
          <w:sz w:val="28"/>
          <w:szCs w:val="28"/>
        </w:rPr>
      </w:pPr>
    </w:p>
    <w:p w14:paraId="20499385" w14:textId="77777777" w:rsidR="00E45428" w:rsidRDefault="00E45428" w:rsidP="00E45428">
      <w:pPr>
        <w:pStyle w:val="Corpsdetexte"/>
        <w:ind w:left="0" w:firstLine="708"/>
        <w:rPr>
          <w:rFonts w:asciiTheme="majorBidi" w:hAnsiTheme="majorBidi" w:cstheme="majorBidi"/>
          <w:color w:val="0070C0"/>
          <w:sz w:val="28"/>
          <w:szCs w:val="28"/>
        </w:rPr>
      </w:pPr>
    </w:p>
    <w:p w14:paraId="275C583B" w14:textId="77777777" w:rsidR="00E45428" w:rsidRDefault="00E45428" w:rsidP="00E45428">
      <w:pPr>
        <w:pStyle w:val="Corpsdetexte"/>
        <w:ind w:left="0" w:firstLine="708"/>
        <w:rPr>
          <w:rFonts w:asciiTheme="majorBidi" w:hAnsiTheme="majorBidi" w:cstheme="majorBidi"/>
          <w:color w:val="0070C0"/>
          <w:sz w:val="28"/>
          <w:szCs w:val="28"/>
        </w:rPr>
      </w:pPr>
    </w:p>
    <w:p w14:paraId="6125F43F" w14:textId="77777777" w:rsidR="00E45428" w:rsidRDefault="00E45428" w:rsidP="00E45428">
      <w:pPr>
        <w:pStyle w:val="Corpsdetexte"/>
        <w:ind w:left="0" w:firstLine="708"/>
        <w:rPr>
          <w:rFonts w:asciiTheme="majorBidi" w:hAnsiTheme="majorBidi" w:cstheme="majorBidi"/>
          <w:color w:val="0070C0"/>
          <w:sz w:val="28"/>
          <w:szCs w:val="28"/>
        </w:rPr>
      </w:pPr>
    </w:p>
    <w:p w14:paraId="1ABAD566" w14:textId="77777777" w:rsidR="00E45428" w:rsidRDefault="00E45428" w:rsidP="00E45428">
      <w:pPr>
        <w:pStyle w:val="Corpsdetexte"/>
        <w:ind w:left="0" w:firstLine="708"/>
        <w:rPr>
          <w:rFonts w:asciiTheme="majorBidi" w:hAnsiTheme="majorBidi" w:cstheme="majorBidi"/>
          <w:color w:val="0070C0"/>
          <w:sz w:val="28"/>
          <w:szCs w:val="28"/>
        </w:rPr>
      </w:pPr>
    </w:p>
    <w:p w14:paraId="73977136" w14:textId="77777777" w:rsidR="00E45428" w:rsidRDefault="00E45428" w:rsidP="00E45428">
      <w:pPr>
        <w:pStyle w:val="Corpsdetexte"/>
        <w:ind w:left="0" w:firstLine="708"/>
        <w:rPr>
          <w:rFonts w:asciiTheme="majorBidi" w:hAnsiTheme="majorBidi" w:cstheme="majorBidi"/>
          <w:color w:val="0070C0"/>
          <w:sz w:val="28"/>
          <w:szCs w:val="28"/>
        </w:rPr>
      </w:pPr>
    </w:p>
    <w:p w14:paraId="7260A05C" w14:textId="77777777" w:rsidR="00E45428" w:rsidRDefault="00E45428" w:rsidP="00E45428">
      <w:pPr>
        <w:pStyle w:val="Corpsdetexte"/>
        <w:ind w:left="0" w:firstLine="708"/>
        <w:rPr>
          <w:rFonts w:asciiTheme="majorBidi" w:hAnsiTheme="majorBidi" w:cstheme="majorBidi"/>
          <w:color w:val="0070C0"/>
          <w:sz w:val="28"/>
          <w:szCs w:val="28"/>
        </w:rPr>
      </w:pPr>
    </w:p>
    <w:p w14:paraId="724BC9F1" w14:textId="77777777" w:rsidR="00E45428" w:rsidRDefault="00E45428" w:rsidP="00E45428">
      <w:pPr>
        <w:pStyle w:val="Corpsdetexte"/>
        <w:ind w:left="0" w:firstLine="708"/>
        <w:rPr>
          <w:rFonts w:asciiTheme="majorBidi" w:hAnsiTheme="majorBidi" w:cstheme="majorBidi"/>
          <w:color w:val="0070C0"/>
          <w:sz w:val="28"/>
          <w:szCs w:val="28"/>
        </w:rPr>
      </w:pPr>
    </w:p>
    <w:p w14:paraId="6A2A466A" w14:textId="77777777" w:rsidR="00E45428" w:rsidRDefault="00E45428" w:rsidP="00E45428">
      <w:pPr>
        <w:pStyle w:val="Corpsdetexte"/>
        <w:ind w:left="0" w:firstLine="708"/>
        <w:rPr>
          <w:rFonts w:asciiTheme="majorBidi" w:hAnsiTheme="majorBidi" w:cstheme="majorBidi"/>
          <w:color w:val="0070C0"/>
          <w:sz w:val="28"/>
          <w:szCs w:val="28"/>
        </w:rPr>
      </w:pPr>
    </w:p>
    <w:p w14:paraId="08285245" w14:textId="77777777" w:rsidR="00E45428" w:rsidRDefault="00E45428" w:rsidP="00E45428">
      <w:pPr>
        <w:pStyle w:val="Corpsdetexte"/>
        <w:ind w:left="0" w:firstLine="708"/>
        <w:rPr>
          <w:rFonts w:asciiTheme="majorBidi" w:hAnsiTheme="majorBidi" w:cstheme="majorBidi"/>
          <w:color w:val="0070C0"/>
          <w:sz w:val="28"/>
          <w:szCs w:val="28"/>
        </w:rPr>
      </w:pPr>
    </w:p>
    <w:p w14:paraId="36687E9A" w14:textId="77777777" w:rsidR="00E45428" w:rsidRDefault="00E45428" w:rsidP="00E45428">
      <w:pPr>
        <w:pStyle w:val="Corpsdetexte"/>
        <w:ind w:left="0" w:firstLine="708"/>
        <w:rPr>
          <w:rFonts w:asciiTheme="majorBidi" w:hAnsiTheme="majorBidi" w:cstheme="majorBidi"/>
          <w:color w:val="0070C0"/>
          <w:sz w:val="28"/>
          <w:szCs w:val="28"/>
        </w:rPr>
      </w:pPr>
    </w:p>
    <w:p w14:paraId="2B3D7A48" w14:textId="77777777" w:rsidR="00E45428" w:rsidRDefault="00E45428" w:rsidP="00E45428">
      <w:pPr>
        <w:pStyle w:val="Corpsdetexte"/>
        <w:ind w:left="0" w:firstLine="708"/>
        <w:rPr>
          <w:rFonts w:asciiTheme="majorBidi" w:hAnsiTheme="majorBidi" w:cstheme="majorBidi"/>
          <w:color w:val="0070C0"/>
          <w:sz w:val="28"/>
          <w:szCs w:val="28"/>
        </w:rPr>
      </w:pPr>
    </w:p>
    <w:p w14:paraId="06971544" w14:textId="6BE3C3FE" w:rsidR="005D36C9" w:rsidRDefault="005D36C9" w:rsidP="005D36C9">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lastRenderedPageBreak/>
        <w:t>Annexe 2</w:t>
      </w:r>
    </w:p>
    <w:p w14:paraId="38911C13" w14:textId="77777777" w:rsidR="005D36C9" w:rsidRDefault="005D36C9" w:rsidP="005D36C9">
      <w:pPr>
        <w:pStyle w:val="Para2"/>
        <w:ind w:left="0" w:firstLine="600"/>
        <w:rPr>
          <w:rFonts w:asciiTheme="majorBidi" w:hAnsiTheme="majorBidi" w:cstheme="majorBidi"/>
          <w:i/>
          <w:color w:val="0070C0"/>
          <w:sz w:val="28"/>
          <w:szCs w:val="28"/>
        </w:rPr>
      </w:pPr>
    </w:p>
    <w:p w14:paraId="5E6FB37F" w14:textId="77777777" w:rsidR="00E45428" w:rsidRPr="007A18FB" w:rsidRDefault="00E45428" w:rsidP="00E45428">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7E45F9E8"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5D913343"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26688674"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12FAE650"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Sa légèreté (en corollaire de sa modularité)</w:t>
      </w:r>
    </w:p>
    <w:p w14:paraId="3E623A31"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 xml:space="preserve">Son efficacité induite par son architecture </w:t>
      </w:r>
      <w:proofErr w:type="spellStart"/>
      <w:r w:rsidRPr="007A18FB">
        <w:rPr>
          <w:rFonts w:asciiTheme="majorBidi" w:hAnsiTheme="majorBidi" w:cstheme="majorBidi"/>
        </w:rPr>
        <w:t>monothread</w:t>
      </w:r>
      <w:proofErr w:type="spellEnd"/>
    </w:p>
    <w:p w14:paraId="595F4D4E"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38258B91" w14:textId="77777777" w:rsidR="00E45428" w:rsidRDefault="00E45428" w:rsidP="00E45428">
      <w:pPr>
        <w:pStyle w:val="Corpsdetexte"/>
        <w:rPr>
          <w:rFonts w:asciiTheme="majorBidi" w:hAnsiTheme="majorBidi" w:cstheme="majorBidi"/>
        </w:rPr>
      </w:pPr>
    </w:p>
    <w:p w14:paraId="1368188A"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1B8217F6"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68DE0A30"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939BAC4"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w:t>
      </w:r>
      <w:proofErr w:type="spellStart"/>
      <w:r w:rsidRPr="007A18FB">
        <w:rPr>
          <w:rFonts w:asciiTheme="majorBidi" w:hAnsiTheme="majorBidi" w:cstheme="majorBidi"/>
          <w:i/>
        </w:rPr>
        <w:t>Representational</w:t>
      </w:r>
      <w:proofErr w:type="spellEnd"/>
      <w:r w:rsidRPr="007A18FB">
        <w:rPr>
          <w:rFonts w:asciiTheme="majorBidi" w:hAnsiTheme="majorBidi" w:cstheme="majorBidi"/>
          <w:i/>
        </w:rPr>
        <w:t xml:space="preserve"> State Transfer)</w:t>
      </w:r>
      <w:r w:rsidRPr="007A18FB">
        <w:rPr>
          <w:rFonts w:asciiTheme="majorBidi" w:hAnsiTheme="majorBidi" w:cstheme="majorBidi"/>
        </w:rPr>
        <w:t xml:space="preserve"> et la gestion des </w:t>
      </w:r>
      <w:proofErr w:type="spellStart"/>
      <w:r w:rsidRPr="007A18FB">
        <w:rPr>
          <w:rFonts w:asciiTheme="majorBidi" w:hAnsiTheme="majorBidi" w:cstheme="majorBidi"/>
        </w:rPr>
        <w:t>templates</w:t>
      </w:r>
      <w:proofErr w:type="spellEnd"/>
      <w:r w:rsidRPr="007A18FB">
        <w:rPr>
          <w:rFonts w:asciiTheme="majorBidi" w:hAnsiTheme="majorBidi" w:cstheme="majorBidi"/>
        </w:rPr>
        <w:t>.</w:t>
      </w:r>
    </w:p>
    <w:p w14:paraId="26BEB730"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7D8678F0" w14:textId="77777777" w:rsidR="00E45428" w:rsidRPr="007A18FB" w:rsidRDefault="00E45428" w:rsidP="00E45428">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7152" behindDoc="0" locked="0" layoutInCell="1" allowOverlap="1" wp14:anchorId="2ADA7A7D" wp14:editId="1A99C516">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35BD50F1" w14:textId="77777777" w:rsidR="00E45428" w:rsidRPr="002C1E60" w:rsidRDefault="00E45428" w:rsidP="002B0504">
      <w:pPr>
        <w:pStyle w:val="Para1"/>
        <w:rPr>
          <w:rFonts w:asciiTheme="majorBidi" w:hAnsiTheme="majorBidi" w:cstheme="majorBidi"/>
        </w:rPr>
      </w:pPr>
    </w:p>
    <w:sectPr w:rsidR="00E45428" w:rsidRPr="002C1E60" w:rsidSect="00F07303">
      <w:headerReference w:type="default" r:id="rId31"/>
      <w:footerReference w:type="even" r:id="rId32"/>
      <w:footerReference w:type="default" r:id="rId33"/>
      <w:footerReference w:type="first" r:id="rId34"/>
      <w:pgSz w:w="11907" w:h="16839" w:code="9"/>
      <w:pgMar w:top="851" w:right="851" w:bottom="1304" w:left="851" w:header="851" w:footer="851"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8C9D1" w14:textId="77777777" w:rsidR="005E1835" w:rsidRDefault="005E1835">
      <w:r>
        <w:separator/>
      </w:r>
    </w:p>
  </w:endnote>
  <w:endnote w:type="continuationSeparator" w:id="0">
    <w:p w14:paraId="6A1D84C5" w14:textId="77777777" w:rsidR="005E1835" w:rsidRDefault="005E1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ms Rmn">
    <w:panose1 w:val="020B0604020202020204"/>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Content>
      <w:p w14:paraId="19E64631" w14:textId="7ED24F90" w:rsidR="007C5BD7" w:rsidRDefault="007C5BD7" w:rsidP="007C5BD7">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7C5BD7" w:rsidRDefault="007C5BD7">
    <w:pPr>
      <w:pStyle w:val="Pieddepage"/>
    </w:pPr>
    <w:r>
      <w:t>1</w:t>
    </w:r>
  </w:p>
  <w:p w14:paraId="233A271E" w14:textId="77777777" w:rsidR="007C5BD7" w:rsidRDefault="007C5BD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7C5BD7" w:rsidRPr="0012236A" w:rsidRDefault="007C5BD7"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7C5BD7" w:rsidRPr="0012236A" w:rsidRDefault="007C5BD7">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0763F" w14:textId="77777777" w:rsidR="007C5BD7" w:rsidRDefault="007C5BD7">
    <w:pPr>
      <w:pStyle w:val="FormuleLgale"/>
    </w:pPr>
  </w:p>
  <w:p w14:paraId="63F515D8" w14:textId="77777777" w:rsidR="007C5BD7" w:rsidRDefault="007C5BD7">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DDAD3" w14:textId="77777777" w:rsidR="005E1835" w:rsidRDefault="005E1835">
      <w:r>
        <w:separator/>
      </w:r>
    </w:p>
  </w:footnote>
  <w:footnote w:type="continuationSeparator" w:id="0">
    <w:p w14:paraId="65968505" w14:textId="77777777" w:rsidR="005E1835" w:rsidRDefault="005E1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7C5BD7" w14:paraId="094A48C3" w14:textId="77777777" w:rsidTr="00092EE2">
      <w:trPr>
        <w:trHeight w:val="726"/>
      </w:trPr>
      <w:tc>
        <w:tcPr>
          <w:tcW w:w="2764" w:type="dxa"/>
        </w:tcPr>
        <w:p w14:paraId="3325F84D" w14:textId="00D42C38" w:rsidR="007C5BD7" w:rsidRPr="004F0DC0" w:rsidRDefault="007C5BD7">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Pr="004F0DC0">
            <w:rPr>
              <w:lang w:val="en-US"/>
            </w:rPr>
            <w:t xml:space="preserve"> </w:t>
          </w:r>
          <w:r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7C5BD7" w:rsidRDefault="007C5BD7">
          <w:pPr>
            <w:pStyle w:val="En-tte"/>
            <w:spacing w:after="0"/>
            <w:ind w:left="0"/>
            <w:jc w:val="left"/>
            <w:rPr>
              <w:sz w:val="16"/>
            </w:rPr>
          </w:pPr>
          <w:proofErr w:type="spellStart"/>
          <w:r>
            <w:rPr>
              <w:sz w:val="16"/>
            </w:rPr>
            <w:t>Emétteur</w:t>
          </w:r>
          <w:proofErr w:type="spellEnd"/>
          <w:r>
            <w:rPr>
              <w:sz w:val="16"/>
            </w:rPr>
            <w:t> : DAMAK, DIALO</w:t>
          </w:r>
        </w:p>
        <w:p w14:paraId="46A81A04" w14:textId="77777777" w:rsidR="007C5BD7" w:rsidRDefault="007C5BD7"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Pr>
              <w:sz w:val="16"/>
            </w:rPr>
            <w:t>Client</w:t>
          </w:r>
          <w:r>
            <w:rPr>
              <w:sz w:val="16"/>
            </w:rPr>
            <w:fldChar w:fldCharType="end"/>
          </w:r>
          <w:r>
            <w:rPr>
              <w:sz w:val="16"/>
            </w:rPr>
            <w:tab/>
          </w:r>
        </w:p>
        <w:p w14:paraId="39FAE5E4" w14:textId="1776C61B" w:rsidR="007C5BD7" w:rsidRDefault="007C5BD7" w:rsidP="00092EE2">
          <w:pPr>
            <w:pStyle w:val="En-tte"/>
            <w:spacing w:after="0"/>
            <w:ind w:left="0"/>
            <w:jc w:val="left"/>
          </w:pPr>
          <w:r>
            <w:rPr>
              <w:sz w:val="16"/>
            </w:rPr>
            <w:t xml:space="preserve">Projet : </w:t>
          </w:r>
          <w:proofErr w:type="spellStart"/>
          <w:r>
            <w:rPr>
              <w:sz w:val="16"/>
            </w:rPr>
            <w:t>Ploystage</w:t>
          </w:r>
          <w:proofErr w:type="spellEnd"/>
        </w:p>
      </w:tc>
      <w:tc>
        <w:tcPr>
          <w:tcW w:w="4110" w:type="dxa"/>
        </w:tcPr>
        <w:p w14:paraId="69523EE2" w14:textId="437B2DA8" w:rsidR="007C5BD7" w:rsidRDefault="007C5BD7">
          <w:pPr>
            <w:pStyle w:val="En-tte"/>
            <w:spacing w:after="0"/>
            <w:ind w:left="0"/>
            <w:jc w:val="center"/>
            <w:rPr>
              <w:sz w:val="20"/>
            </w:rPr>
          </w:pPr>
          <w:proofErr w:type="spellStart"/>
          <w:r>
            <w:rPr>
              <w:sz w:val="20"/>
            </w:rPr>
            <w:t>Polystage</w:t>
          </w:r>
          <w:proofErr w:type="spellEnd"/>
        </w:p>
        <w:p w14:paraId="134342E4" w14:textId="5DBA98A8" w:rsidR="007C5BD7" w:rsidRDefault="007C5BD7" w:rsidP="005900C5">
          <w:pPr>
            <w:pStyle w:val="En-tte"/>
            <w:spacing w:after="0"/>
            <w:ind w:left="0"/>
            <w:jc w:val="center"/>
          </w:pPr>
          <w:r>
            <w:rPr>
              <w:sz w:val="20"/>
            </w:rPr>
            <w:t>Rapport final du projet</w:t>
          </w:r>
          <w:r>
            <w:t xml:space="preserve"> </w:t>
          </w:r>
        </w:p>
      </w:tc>
      <w:tc>
        <w:tcPr>
          <w:tcW w:w="3456" w:type="dxa"/>
          <w:tcBorders>
            <w:right w:val="single" w:sz="4" w:space="0" w:color="auto"/>
          </w:tcBorders>
        </w:tcPr>
        <w:p w14:paraId="2DC5810D" w14:textId="74C25D5A" w:rsidR="007C5BD7" w:rsidRPr="002A4EF7" w:rsidRDefault="007C5BD7" w:rsidP="002A4EF7">
          <w:pPr>
            <w:pStyle w:val="En-tte"/>
            <w:spacing w:after="0"/>
            <w:ind w:left="0"/>
            <w:rPr>
              <w:rStyle w:val="Numrodepage"/>
              <w:lang w:val="en-GB"/>
            </w:rPr>
          </w:pPr>
          <w:r>
            <w:rPr>
              <w:rStyle w:val="Numrodepage"/>
            </w:rPr>
            <w:t xml:space="preserve">Date : </w:t>
          </w:r>
          <w:r>
            <w:rPr>
              <w:rStyle w:val="Numrodepage"/>
              <w:lang w:val="en-GB"/>
            </w:rPr>
            <w:t>12 Janvier 2021</w:t>
          </w:r>
        </w:p>
        <w:p w14:paraId="745168E1" w14:textId="77777777" w:rsidR="007C5BD7" w:rsidRDefault="007C5BD7">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Pr>
              <w:rStyle w:val="Numrodepage"/>
            </w:rPr>
            <w:t>0A</w:t>
          </w:r>
          <w:r>
            <w:rPr>
              <w:rStyle w:val="Numrodepage"/>
            </w:rPr>
            <w:fldChar w:fldCharType="end"/>
          </w:r>
        </w:p>
        <w:p w14:paraId="723166B0" w14:textId="77777777" w:rsidR="007C5BD7" w:rsidRDefault="007C5BD7">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Pr>
              <w:rStyle w:val="Numrodepage"/>
            </w:rPr>
            <w:t>Ecole</w:t>
          </w:r>
          <w:proofErr w:type="spellEnd"/>
          <w:r>
            <w:rPr>
              <w:rStyle w:val="Numrodepage"/>
            </w:rPr>
            <w:fldChar w:fldCharType="end"/>
          </w:r>
        </w:p>
        <w:p w14:paraId="6C3D5DF4" w14:textId="77777777" w:rsidR="007C5BD7" w:rsidRDefault="007C5BD7">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Pr>
              <w:rStyle w:val="Numrodepage"/>
            </w:rPr>
            <w:t>Préliminaire</w:t>
          </w:r>
          <w:r>
            <w:rPr>
              <w:rStyle w:val="Numrodepage"/>
            </w:rPr>
            <w:fldChar w:fldCharType="end"/>
          </w:r>
          <w:r>
            <w:rPr>
              <w:rStyle w:val="Numrodepage"/>
            </w:rPr>
            <w:t xml:space="preserve"> </w:t>
          </w:r>
        </w:p>
      </w:tc>
    </w:tr>
  </w:tbl>
  <w:p w14:paraId="01D622B5" w14:textId="77777777" w:rsidR="007C5BD7" w:rsidRDefault="007C5BD7">
    <w:pPr>
      <w:pStyle w:val="En-tte"/>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1"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718"/>
        </w:tabs>
        <w:ind w:left="718" w:hanging="576"/>
      </w:pPr>
    </w:lvl>
    <w:lvl w:ilvl="2">
      <w:start w:val="1"/>
      <w:numFmt w:val="decimal"/>
      <w:pStyle w:val="Titre3"/>
      <w:lvlText w:val="%1.%2.%3"/>
      <w:lvlJc w:val="left"/>
      <w:pPr>
        <w:tabs>
          <w:tab w:val="num" w:pos="1003"/>
        </w:tabs>
        <w:ind w:left="1003"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4"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15"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6"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1"/>
  </w:num>
  <w:num w:numId="21">
    <w:abstractNumId w:val="17"/>
  </w:num>
  <w:num w:numId="22">
    <w:abstractNumId w:val="14"/>
  </w:num>
  <w:num w:numId="23">
    <w:abstractNumId w:val="10"/>
  </w:num>
  <w:num w:numId="24">
    <w:abstractNumId w:val="16"/>
  </w:num>
  <w:num w:numId="25">
    <w:abstractNumId w:val="15"/>
  </w:num>
  <w:num w:numId="26">
    <w:abstractNumId w:val="13"/>
  </w:num>
  <w:num w:numId="27">
    <w:abstractNumId w:val="12"/>
    <w:lvlOverride w:ilvl="0">
      <w:startOverride w:val="4"/>
    </w:lvlOverride>
    <w:lvlOverride w:ilvl="1">
      <w:startOverride w:val="2"/>
    </w:lvlOverride>
  </w:num>
  <w:num w:numId="28">
    <w:abstractNumId w:val="12"/>
    <w:lvlOverride w:ilvl="0"/>
    <w:lvlOverride w:ilvl="1"/>
  </w:num>
  <w:num w:numId="29">
    <w:abstractNumId w:val="12"/>
    <w:lvlOverride w:ilvl="0">
      <w:startOverride w:val="3"/>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07128"/>
    <w:rsid w:val="00007A0B"/>
    <w:rsid w:val="000102C9"/>
    <w:rsid w:val="00011504"/>
    <w:rsid w:val="00011DEC"/>
    <w:rsid w:val="00012262"/>
    <w:rsid w:val="00014E9D"/>
    <w:rsid w:val="00030FE3"/>
    <w:rsid w:val="00032AB3"/>
    <w:rsid w:val="00037F8F"/>
    <w:rsid w:val="0005073B"/>
    <w:rsid w:val="00052150"/>
    <w:rsid w:val="00053659"/>
    <w:rsid w:val="00053B70"/>
    <w:rsid w:val="00056DC9"/>
    <w:rsid w:val="00062441"/>
    <w:rsid w:val="000666DB"/>
    <w:rsid w:val="00072494"/>
    <w:rsid w:val="00072BD1"/>
    <w:rsid w:val="00076FA6"/>
    <w:rsid w:val="000823A4"/>
    <w:rsid w:val="00083B1B"/>
    <w:rsid w:val="000840E5"/>
    <w:rsid w:val="00092221"/>
    <w:rsid w:val="00092EE2"/>
    <w:rsid w:val="000936DB"/>
    <w:rsid w:val="000A21F0"/>
    <w:rsid w:val="000A783D"/>
    <w:rsid w:val="000B415E"/>
    <w:rsid w:val="000B6CF1"/>
    <w:rsid w:val="000C1201"/>
    <w:rsid w:val="000C4EA9"/>
    <w:rsid w:val="000C6599"/>
    <w:rsid w:val="000D30CA"/>
    <w:rsid w:val="000E04EE"/>
    <w:rsid w:val="000F4BEE"/>
    <w:rsid w:val="000F54A5"/>
    <w:rsid w:val="000F5F8D"/>
    <w:rsid w:val="000F7266"/>
    <w:rsid w:val="000F75D0"/>
    <w:rsid w:val="001012E9"/>
    <w:rsid w:val="001057DD"/>
    <w:rsid w:val="00106024"/>
    <w:rsid w:val="00106DB0"/>
    <w:rsid w:val="00107C3A"/>
    <w:rsid w:val="00120B81"/>
    <w:rsid w:val="0012236A"/>
    <w:rsid w:val="00122A49"/>
    <w:rsid w:val="001258D8"/>
    <w:rsid w:val="00126814"/>
    <w:rsid w:val="00133C55"/>
    <w:rsid w:val="00134806"/>
    <w:rsid w:val="00134A22"/>
    <w:rsid w:val="00137D94"/>
    <w:rsid w:val="00140E9E"/>
    <w:rsid w:val="001410A8"/>
    <w:rsid w:val="00142867"/>
    <w:rsid w:val="00146E7A"/>
    <w:rsid w:val="00147897"/>
    <w:rsid w:val="00151AB8"/>
    <w:rsid w:val="001520A4"/>
    <w:rsid w:val="00152FDE"/>
    <w:rsid w:val="00154A24"/>
    <w:rsid w:val="00163B5B"/>
    <w:rsid w:val="001643A1"/>
    <w:rsid w:val="0017445F"/>
    <w:rsid w:val="0017557D"/>
    <w:rsid w:val="00176AB4"/>
    <w:rsid w:val="001826DC"/>
    <w:rsid w:val="00182919"/>
    <w:rsid w:val="00184AF7"/>
    <w:rsid w:val="001911AB"/>
    <w:rsid w:val="001B143D"/>
    <w:rsid w:val="001B737F"/>
    <w:rsid w:val="001C20BA"/>
    <w:rsid w:val="001C7693"/>
    <w:rsid w:val="001D327D"/>
    <w:rsid w:val="001D393C"/>
    <w:rsid w:val="001E3D24"/>
    <w:rsid w:val="001F2422"/>
    <w:rsid w:val="0020124D"/>
    <w:rsid w:val="00202086"/>
    <w:rsid w:val="0020714F"/>
    <w:rsid w:val="0021165E"/>
    <w:rsid w:val="002152B7"/>
    <w:rsid w:val="00217B4C"/>
    <w:rsid w:val="00224278"/>
    <w:rsid w:val="00225D10"/>
    <w:rsid w:val="0023127C"/>
    <w:rsid w:val="0024053F"/>
    <w:rsid w:val="00242F66"/>
    <w:rsid w:val="00244651"/>
    <w:rsid w:val="0024541F"/>
    <w:rsid w:val="00245AFB"/>
    <w:rsid w:val="00250E1C"/>
    <w:rsid w:val="002542F2"/>
    <w:rsid w:val="002548D7"/>
    <w:rsid w:val="0025769D"/>
    <w:rsid w:val="00257BAF"/>
    <w:rsid w:val="0026108D"/>
    <w:rsid w:val="002632C5"/>
    <w:rsid w:val="002642F1"/>
    <w:rsid w:val="002651B9"/>
    <w:rsid w:val="00265BA6"/>
    <w:rsid w:val="00266A4A"/>
    <w:rsid w:val="0027125A"/>
    <w:rsid w:val="0027302E"/>
    <w:rsid w:val="0027480A"/>
    <w:rsid w:val="00274E4C"/>
    <w:rsid w:val="0028215D"/>
    <w:rsid w:val="002821FA"/>
    <w:rsid w:val="002838FB"/>
    <w:rsid w:val="00292CF6"/>
    <w:rsid w:val="002A4EF7"/>
    <w:rsid w:val="002A5744"/>
    <w:rsid w:val="002A77B1"/>
    <w:rsid w:val="002B0504"/>
    <w:rsid w:val="002B1772"/>
    <w:rsid w:val="002B7A05"/>
    <w:rsid w:val="002C1E60"/>
    <w:rsid w:val="002C3DB5"/>
    <w:rsid w:val="002C60C1"/>
    <w:rsid w:val="002D1429"/>
    <w:rsid w:val="002E39BC"/>
    <w:rsid w:val="002E58CD"/>
    <w:rsid w:val="002F2405"/>
    <w:rsid w:val="002F4A88"/>
    <w:rsid w:val="002F5D09"/>
    <w:rsid w:val="002F6A08"/>
    <w:rsid w:val="003037BA"/>
    <w:rsid w:val="0030576F"/>
    <w:rsid w:val="00316D2F"/>
    <w:rsid w:val="0031713D"/>
    <w:rsid w:val="003179BC"/>
    <w:rsid w:val="00322A70"/>
    <w:rsid w:val="0033107E"/>
    <w:rsid w:val="00332937"/>
    <w:rsid w:val="00342574"/>
    <w:rsid w:val="0034422B"/>
    <w:rsid w:val="00350DDD"/>
    <w:rsid w:val="0035566B"/>
    <w:rsid w:val="003615D1"/>
    <w:rsid w:val="00362672"/>
    <w:rsid w:val="00365634"/>
    <w:rsid w:val="00366C09"/>
    <w:rsid w:val="003720D8"/>
    <w:rsid w:val="003726C8"/>
    <w:rsid w:val="0039514E"/>
    <w:rsid w:val="00396BDA"/>
    <w:rsid w:val="003975EE"/>
    <w:rsid w:val="003A1215"/>
    <w:rsid w:val="003A1C4C"/>
    <w:rsid w:val="003A2C59"/>
    <w:rsid w:val="003B0635"/>
    <w:rsid w:val="003B38D9"/>
    <w:rsid w:val="003B518F"/>
    <w:rsid w:val="003B61D4"/>
    <w:rsid w:val="003C1115"/>
    <w:rsid w:val="003C20B8"/>
    <w:rsid w:val="003C6127"/>
    <w:rsid w:val="003C69AF"/>
    <w:rsid w:val="003D702D"/>
    <w:rsid w:val="003E0984"/>
    <w:rsid w:val="003E2532"/>
    <w:rsid w:val="003E3C70"/>
    <w:rsid w:val="003F76F5"/>
    <w:rsid w:val="00400DAF"/>
    <w:rsid w:val="00401252"/>
    <w:rsid w:val="00403C27"/>
    <w:rsid w:val="00406C10"/>
    <w:rsid w:val="00420CCC"/>
    <w:rsid w:val="004251F6"/>
    <w:rsid w:val="00427865"/>
    <w:rsid w:val="00431F2F"/>
    <w:rsid w:val="004327EF"/>
    <w:rsid w:val="00436BCC"/>
    <w:rsid w:val="004413E3"/>
    <w:rsid w:val="004539C1"/>
    <w:rsid w:val="004542DB"/>
    <w:rsid w:val="00463000"/>
    <w:rsid w:val="00463E94"/>
    <w:rsid w:val="00466535"/>
    <w:rsid w:val="00466631"/>
    <w:rsid w:val="00466F44"/>
    <w:rsid w:val="0047187D"/>
    <w:rsid w:val="0047420B"/>
    <w:rsid w:val="00480A60"/>
    <w:rsid w:val="004843EF"/>
    <w:rsid w:val="004904FE"/>
    <w:rsid w:val="0049111F"/>
    <w:rsid w:val="00492493"/>
    <w:rsid w:val="00492772"/>
    <w:rsid w:val="004A4CCF"/>
    <w:rsid w:val="004A5207"/>
    <w:rsid w:val="004A7597"/>
    <w:rsid w:val="004B004C"/>
    <w:rsid w:val="004B45E2"/>
    <w:rsid w:val="004B5683"/>
    <w:rsid w:val="004C08C2"/>
    <w:rsid w:val="004C44DC"/>
    <w:rsid w:val="004C5427"/>
    <w:rsid w:val="004C5A85"/>
    <w:rsid w:val="004D3914"/>
    <w:rsid w:val="004E147F"/>
    <w:rsid w:val="004E1852"/>
    <w:rsid w:val="004E2439"/>
    <w:rsid w:val="004E3674"/>
    <w:rsid w:val="004E5E50"/>
    <w:rsid w:val="004E6B45"/>
    <w:rsid w:val="004F0DC0"/>
    <w:rsid w:val="004F7198"/>
    <w:rsid w:val="005053BA"/>
    <w:rsid w:val="00515819"/>
    <w:rsid w:val="00515AB2"/>
    <w:rsid w:val="00520FD8"/>
    <w:rsid w:val="005213FC"/>
    <w:rsid w:val="005240B1"/>
    <w:rsid w:val="0052672E"/>
    <w:rsid w:val="005268BC"/>
    <w:rsid w:val="0053135C"/>
    <w:rsid w:val="005328B7"/>
    <w:rsid w:val="0053469B"/>
    <w:rsid w:val="00534824"/>
    <w:rsid w:val="00543D91"/>
    <w:rsid w:val="00547E78"/>
    <w:rsid w:val="00556CA1"/>
    <w:rsid w:val="00556E7C"/>
    <w:rsid w:val="00557AAE"/>
    <w:rsid w:val="005611CA"/>
    <w:rsid w:val="00562846"/>
    <w:rsid w:val="005654FB"/>
    <w:rsid w:val="0056624A"/>
    <w:rsid w:val="005668E7"/>
    <w:rsid w:val="00567449"/>
    <w:rsid w:val="00567D19"/>
    <w:rsid w:val="005738FF"/>
    <w:rsid w:val="00573CC8"/>
    <w:rsid w:val="00576A22"/>
    <w:rsid w:val="00587D8A"/>
    <w:rsid w:val="005900C5"/>
    <w:rsid w:val="00591943"/>
    <w:rsid w:val="005964CB"/>
    <w:rsid w:val="00597F51"/>
    <w:rsid w:val="005A0050"/>
    <w:rsid w:val="005A058A"/>
    <w:rsid w:val="005B40FB"/>
    <w:rsid w:val="005B57FD"/>
    <w:rsid w:val="005B777C"/>
    <w:rsid w:val="005C2072"/>
    <w:rsid w:val="005C2F8B"/>
    <w:rsid w:val="005C35CA"/>
    <w:rsid w:val="005C36DD"/>
    <w:rsid w:val="005C3A97"/>
    <w:rsid w:val="005C7A5F"/>
    <w:rsid w:val="005D290B"/>
    <w:rsid w:val="005D36C9"/>
    <w:rsid w:val="005E0643"/>
    <w:rsid w:val="005E1835"/>
    <w:rsid w:val="005E263A"/>
    <w:rsid w:val="005F1836"/>
    <w:rsid w:val="005F1981"/>
    <w:rsid w:val="005F1AFA"/>
    <w:rsid w:val="005F2D8D"/>
    <w:rsid w:val="005F311D"/>
    <w:rsid w:val="005F48E8"/>
    <w:rsid w:val="005F79F2"/>
    <w:rsid w:val="00610F12"/>
    <w:rsid w:val="00611068"/>
    <w:rsid w:val="00616F51"/>
    <w:rsid w:val="006171EF"/>
    <w:rsid w:val="00617A53"/>
    <w:rsid w:val="006241DC"/>
    <w:rsid w:val="00627350"/>
    <w:rsid w:val="0062761D"/>
    <w:rsid w:val="00627CDF"/>
    <w:rsid w:val="006344A0"/>
    <w:rsid w:val="00636CEA"/>
    <w:rsid w:val="00642226"/>
    <w:rsid w:val="00644C25"/>
    <w:rsid w:val="006465FA"/>
    <w:rsid w:val="0065469F"/>
    <w:rsid w:val="00664E14"/>
    <w:rsid w:val="006751F4"/>
    <w:rsid w:val="00677C31"/>
    <w:rsid w:val="006842D5"/>
    <w:rsid w:val="006B1487"/>
    <w:rsid w:val="006B6C9F"/>
    <w:rsid w:val="006B6FC6"/>
    <w:rsid w:val="006C4EE9"/>
    <w:rsid w:val="006C601F"/>
    <w:rsid w:val="006D12E1"/>
    <w:rsid w:val="006D47FE"/>
    <w:rsid w:val="006D7430"/>
    <w:rsid w:val="006E19F5"/>
    <w:rsid w:val="006E1E0F"/>
    <w:rsid w:val="006E2DE2"/>
    <w:rsid w:val="006E66AB"/>
    <w:rsid w:val="006F0981"/>
    <w:rsid w:val="0070128D"/>
    <w:rsid w:val="00707F1C"/>
    <w:rsid w:val="00717F99"/>
    <w:rsid w:val="007260CB"/>
    <w:rsid w:val="00726CEF"/>
    <w:rsid w:val="007274AF"/>
    <w:rsid w:val="00740A0A"/>
    <w:rsid w:val="00742360"/>
    <w:rsid w:val="00743CBA"/>
    <w:rsid w:val="00744308"/>
    <w:rsid w:val="00747CFD"/>
    <w:rsid w:val="00754A7A"/>
    <w:rsid w:val="00754ECC"/>
    <w:rsid w:val="00757E64"/>
    <w:rsid w:val="00760F58"/>
    <w:rsid w:val="00761722"/>
    <w:rsid w:val="00763F36"/>
    <w:rsid w:val="007678DC"/>
    <w:rsid w:val="007705BF"/>
    <w:rsid w:val="007707E6"/>
    <w:rsid w:val="00774143"/>
    <w:rsid w:val="00781A37"/>
    <w:rsid w:val="007A18B1"/>
    <w:rsid w:val="007A18FB"/>
    <w:rsid w:val="007A6690"/>
    <w:rsid w:val="007A7477"/>
    <w:rsid w:val="007B0198"/>
    <w:rsid w:val="007B07CE"/>
    <w:rsid w:val="007B2371"/>
    <w:rsid w:val="007B4809"/>
    <w:rsid w:val="007C049E"/>
    <w:rsid w:val="007C3896"/>
    <w:rsid w:val="007C5BD7"/>
    <w:rsid w:val="007C757B"/>
    <w:rsid w:val="007D2618"/>
    <w:rsid w:val="007D4DD5"/>
    <w:rsid w:val="007D575C"/>
    <w:rsid w:val="007E0B7E"/>
    <w:rsid w:val="007E3C53"/>
    <w:rsid w:val="007F325D"/>
    <w:rsid w:val="007F7D45"/>
    <w:rsid w:val="008058F1"/>
    <w:rsid w:val="00807777"/>
    <w:rsid w:val="00807929"/>
    <w:rsid w:val="008133E0"/>
    <w:rsid w:val="008157BB"/>
    <w:rsid w:val="0082004E"/>
    <w:rsid w:val="00820120"/>
    <w:rsid w:val="008248FE"/>
    <w:rsid w:val="0082551E"/>
    <w:rsid w:val="00826B2F"/>
    <w:rsid w:val="00827151"/>
    <w:rsid w:val="00827B11"/>
    <w:rsid w:val="00835629"/>
    <w:rsid w:val="00843CB0"/>
    <w:rsid w:val="0084613D"/>
    <w:rsid w:val="00854002"/>
    <w:rsid w:val="00855814"/>
    <w:rsid w:val="0085794D"/>
    <w:rsid w:val="00860E4D"/>
    <w:rsid w:val="008628D7"/>
    <w:rsid w:val="008643DD"/>
    <w:rsid w:val="00865025"/>
    <w:rsid w:val="00870CAE"/>
    <w:rsid w:val="008718F5"/>
    <w:rsid w:val="00871BDB"/>
    <w:rsid w:val="008722F8"/>
    <w:rsid w:val="00873136"/>
    <w:rsid w:val="008773B0"/>
    <w:rsid w:val="00886840"/>
    <w:rsid w:val="00887758"/>
    <w:rsid w:val="008902DB"/>
    <w:rsid w:val="00895E58"/>
    <w:rsid w:val="008A1CC9"/>
    <w:rsid w:val="008A3119"/>
    <w:rsid w:val="008A5890"/>
    <w:rsid w:val="008B24A1"/>
    <w:rsid w:val="008B3173"/>
    <w:rsid w:val="008B57F5"/>
    <w:rsid w:val="008C52BC"/>
    <w:rsid w:val="008C54AF"/>
    <w:rsid w:val="008C75CA"/>
    <w:rsid w:val="008D21B8"/>
    <w:rsid w:val="008E0617"/>
    <w:rsid w:val="008E205A"/>
    <w:rsid w:val="008E4B4D"/>
    <w:rsid w:val="008E7C3F"/>
    <w:rsid w:val="008F3E32"/>
    <w:rsid w:val="00905279"/>
    <w:rsid w:val="00905C1B"/>
    <w:rsid w:val="00906D28"/>
    <w:rsid w:val="0091135D"/>
    <w:rsid w:val="009133E7"/>
    <w:rsid w:val="0092292B"/>
    <w:rsid w:val="009236DF"/>
    <w:rsid w:val="009275DD"/>
    <w:rsid w:val="00930952"/>
    <w:rsid w:val="00931B79"/>
    <w:rsid w:val="00934039"/>
    <w:rsid w:val="009401E2"/>
    <w:rsid w:val="00942CB2"/>
    <w:rsid w:val="00953300"/>
    <w:rsid w:val="009553ED"/>
    <w:rsid w:val="009574E3"/>
    <w:rsid w:val="00966542"/>
    <w:rsid w:val="00966AA6"/>
    <w:rsid w:val="009735E5"/>
    <w:rsid w:val="0099619F"/>
    <w:rsid w:val="009961B2"/>
    <w:rsid w:val="009975C0"/>
    <w:rsid w:val="009B0BD4"/>
    <w:rsid w:val="009B12C0"/>
    <w:rsid w:val="009B4E4F"/>
    <w:rsid w:val="009B7FF4"/>
    <w:rsid w:val="009C5419"/>
    <w:rsid w:val="009C6EEB"/>
    <w:rsid w:val="009D322C"/>
    <w:rsid w:val="009D6D07"/>
    <w:rsid w:val="009E29D0"/>
    <w:rsid w:val="009E482A"/>
    <w:rsid w:val="009E6D09"/>
    <w:rsid w:val="009F076E"/>
    <w:rsid w:val="009F1126"/>
    <w:rsid w:val="009F1E89"/>
    <w:rsid w:val="009F26FE"/>
    <w:rsid w:val="009F7ED4"/>
    <w:rsid w:val="00A00951"/>
    <w:rsid w:val="00A115DE"/>
    <w:rsid w:val="00A1234E"/>
    <w:rsid w:val="00A13332"/>
    <w:rsid w:val="00A20309"/>
    <w:rsid w:val="00A206D8"/>
    <w:rsid w:val="00A24E49"/>
    <w:rsid w:val="00A27DBE"/>
    <w:rsid w:val="00A352CD"/>
    <w:rsid w:val="00A35B52"/>
    <w:rsid w:val="00A36222"/>
    <w:rsid w:val="00A379D1"/>
    <w:rsid w:val="00A42528"/>
    <w:rsid w:val="00A42D6C"/>
    <w:rsid w:val="00A50373"/>
    <w:rsid w:val="00A528A5"/>
    <w:rsid w:val="00A56C40"/>
    <w:rsid w:val="00A60CAF"/>
    <w:rsid w:val="00A641FD"/>
    <w:rsid w:val="00A66962"/>
    <w:rsid w:val="00A71F9D"/>
    <w:rsid w:val="00A7380E"/>
    <w:rsid w:val="00A7702B"/>
    <w:rsid w:val="00A77935"/>
    <w:rsid w:val="00A818D6"/>
    <w:rsid w:val="00A84B18"/>
    <w:rsid w:val="00A84C7C"/>
    <w:rsid w:val="00A861BA"/>
    <w:rsid w:val="00A90122"/>
    <w:rsid w:val="00A91796"/>
    <w:rsid w:val="00A942E9"/>
    <w:rsid w:val="00A95D7E"/>
    <w:rsid w:val="00AA06A7"/>
    <w:rsid w:val="00AB62B2"/>
    <w:rsid w:val="00AC2004"/>
    <w:rsid w:val="00AC2FF9"/>
    <w:rsid w:val="00AC4604"/>
    <w:rsid w:val="00AC6288"/>
    <w:rsid w:val="00AC7B70"/>
    <w:rsid w:val="00AE393D"/>
    <w:rsid w:val="00AF0863"/>
    <w:rsid w:val="00AF298D"/>
    <w:rsid w:val="00AF364D"/>
    <w:rsid w:val="00AF77E5"/>
    <w:rsid w:val="00B010BA"/>
    <w:rsid w:val="00B03903"/>
    <w:rsid w:val="00B17FEE"/>
    <w:rsid w:val="00B22E2C"/>
    <w:rsid w:val="00B314D6"/>
    <w:rsid w:val="00B31582"/>
    <w:rsid w:val="00B33E14"/>
    <w:rsid w:val="00B35BBC"/>
    <w:rsid w:val="00B35F62"/>
    <w:rsid w:val="00B40EC8"/>
    <w:rsid w:val="00B413AD"/>
    <w:rsid w:val="00B44D70"/>
    <w:rsid w:val="00B45D9E"/>
    <w:rsid w:val="00B46CFE"/>
    <w:rsid w:val="00B5150A"/>
    <w:rsid w:val="00B523BE"/>
    <w:rsid w:val="00B52728"/>
    <w:rsid w:val="00B53D64"/>
    <w:rsid w:val="00B5629A"/>
    <w:rsid w:val="00B61147"/>
    <w:rsid w:val="00B61BD2"/>
    <w:rsid w:val="00B679CF"/>
    <w:rsid w:val="00B70BED"/>
    <w:rsid w:val="00B71FBB"/>
    <w:rsid w:val="00B72E20"/>
    <w:rsid w:val="00B80B77"/>
    <w:rsid w:val="00B87516"/>
    <w:rsid w:val="00B90DD0"/>
    <w:rsid w:val="00B9174E"/>
    <w:rsid w:val="00B965A0"/>
    <w:rsid w:val="00BA09EF"/>
    <w:rsid w:val="00BA1636"/>
    <w:rsid w:val="00BA3AF0"/>
    <w:rsid w:val="00BB017F"/>
    <w:rsid w:val="00BB06F8"/>
    <w:rsid w:val="00BB3B9D"/>
    <w:rsid w:val="00BB4263"/>
    <w:rsid w:val="00BB5058"/>
    <w:rsid w:val="00BB7CAA"/>
    <w:rsid w:val="00BC0326"/>
    <w:rsid w:val="00BC0A03"/>
    <w:rsid w:val="00BC2284"/>
    <w:rsid w:val="00BC2B3F"/>
    <w:rsid w:val="00BD38AC"/>
    <w:rsid w:val="00BD3CF9"/>
    <w:rsid w:val="00BE2878"/>
    <w:rsid w:val="00BF1D8F"/>
    <w:rsid w:val="00C00308"/>
    <w:rsid w:val="00C011EE"/>
    <w:rsid w:val="00C04B86"/>
    <w:rsid w:val="00C07071"/>
    <w:rsid w:val="00C1084B"/>
    <w:rsid w:val="00C11E95"/>
    <w:rsid w:val="00C14B95"/>
    <w:rsid w:val="00C17808"/>
    <w:rsid w:val="00C17EBB"/>
    <w:rsid w:val="00C21300"/>
    <w:rsid w:val="00C23309"/>
    <w:rsid w:val="00C25558"/>
    <w:rsid w:val="00C25AAA"/>
    <w:rsid w:val="00C30ACE"/>
    <w:rsid w:val="00C3330A"/>
    <w:rsid w:val="00C33437"/>
    <w:rsid w:val="00C33EAE"/>
    <w:rsid w:val="00C519F3"/>
    <w:rsid w:val="00C57EA7"/>
    <w:rsid w:val="00C630BC"/>
    <w:rsid w:val="00C630D6"/>
    <w:rsid w:val="00C66E94"/>
    <w:rsid w:val="00C67C6D"/>
    <w:rsid w:val="00C67D86"/>
    <w:rsid w:val="00C703AB"/>
    <w:rsid w:val="00C71C4E"/>
    <w:rsid w:val="00C721FD"/>
    <w:rsid w:val="00C75B0C"/>
    <w:rsid w:val="00C84168"/>
    <w:rsid w:val="00C93F02"/>
    <w:rsid w:val="00C96322"/>
    <w:rsid w:val="00CA0415"/>
    <w:rsid w:val="00CA31B1"/>
    <w:rsid w:val="00CA4F5D"/>
    <w:rsid w:val="00CB486C"/>
    <w:rsid w:val="00CB6AAB"/>
    <w:rsid w:val="00CC0D0B"/>
    <w:rsid w:val="00CC1280"/>
    <w:rsid w:val="00CC1FD0"/>
    <w:rsid w:val="00CC7B52"/>
    <w:rsid w:val="00CD667A"/>
    <w:rsid w:val="00CD766E"/>
    <w:rsid w:val="00CE21CD"/>
    <w:rsid w:val="00CE56EE"/>
    <w:rsid w:val="00CE6B39"/>
    <w:rsid w:val="00CE701A"/>
    <w:rsid w:val="00CF7C7E"/>
    <w:rsid w:val="00CF7D78"/>
    <w:rsid w:val="00D032F4"/>
    <w:rsid w:val="00D033D7"/>
    <w:rsid w:val="00D045C9"/>
    <w:rsid w:val="00D066BD"/>
    <w:rsid w:val="00D07E31"/>
    <w:rsid w:val="00D13F76"/>
    <w:rsid w:val="00D15C26"/>
    <w:rsid w:val="00D20277"/>
    <w:rsid w:val="00D21D60"/>
    <w:rsid w:val="00D22811"/>
    <w:rsid w:val="00D235AC"/>
    <w:rsid w:val="00D24167"/>
    <w:rsid w:val="00D2455B"/>
    <w:rsid w:val="00D2761A"/>
    <w:rsid w:val="00D37B49"/>
    <w:rsid w:val="00D43C45"/>
    <w:rsid w:val="00D45158"/>
    <w:rsid w:val="00D4679C"/>
    <w:rsid w:val="00D65595"/>
    <w:rsid w:val="00D66FF1"/>
    <w:rsid w:val="00D720EC"/>
    <w:rsid w:val="00D81637"/>
    <w:rsid w:val="00D81785"/>
    <w:rsid w:val="00D86AAF"/>
    <w:rsid w:val="00D90F91"/>
    <w:rsid w:val="00D93485"/>
    <w:rsid w:val="00DA4BB8"/>
    <w:rsid w:val="00DA64AA"/>
    <w:rsid w:val="00DB248D"/>
    <w:rsid w:val="00DC5D02"/>
    <w:rsid w:val="00DC7461"/>
    <w:rsid w:val="00DD2A4F"/>
    <w:rsid w:val="00DD4309"/>
    <w:rsid w:val="00DD6911"/>
    <w:rsid w:val="00DD6EA1"/>
    <w:rsid w:val="00E03377"/>
    <w:rsid w:val="00E14F0F"/>
    <w:rsid w:val="00E2041E"/>
    <w:rsid w:val="00E20994"/>
    <w:rsid w:val="00E23AF9"/>
    <w:rsid w:val="00E30571"/>
    <w:rsid w:val="00E3069A"/>
    <w:rsid w:val="00E3439D"/>
    <w:rsid w:val="00E34F8E"/>
    <w:rsid w:val="00E35CF9"/>
    <w:rsid w:val="00E42180"/>
    <w:rsid w:val="00E45319"/>
    <w:rsid w:val="00E45428"/>
    <w:rsid w:val="00E5140F"/>
    <w:rsid w:val="00E51D32"/>
    <w:rsid w:val="00E52811"/>
    <w:rsid w:val="00E550E0"/>
    <w:rsid w:val="00E57765"/>
    <w:rsid w:val="00E70E64"/>
    <w:rsid w:val="00E75903"/>
    <w:rsid w:val="00E76D49"/>
    <w:rsid w:val="00E861B7"/>
    <w:rsid w:val="00E91D2A"/>
    <w:rsid w:val="00E97CDC"/>
    <w:rsid w:val="00EA2497"/>
    <w:rsid w:val="00EA2500"/>
    <w:rsid w:val="00EA3E45"/>
    <w:rsid w:val="00EA4D8C"/>
    <w:rsid w:val="00EA602A"/>
    <w:rsid w:val="00EB5DCD"/>
    <w:rsid w:val="00EC1D1A"/>
    <w:rsid w:val="00EC5996"/>
    <w:rsid w:val="00EC59D2"/>
    <w:rsid w:val="00EE5ECE"/>
    <w:rsid w:val="00EF0A82"/>
    <w:rsid w:val="00EF5093"/>
    <w:rsid w:val="00EF6845"/>
    <w:rsid w:val="00F07303"/>
    <w:rsid w:val="00F07711"/>
    <w:rsid w:val="00F150CC"/>
    <w:rsid w:val="00F21408"/>
    <w:rsid w:val="00F22EB1"/>
    <w:rsid w:val="00F25263"/>
    <w:rsid w:val="00F333EE"/>
    <w:rsid w:val="00F35841"/>
    <w:rsid w:val="00F3594F"/>
    <w:rsid w:val="00F36A13"/>
    <w:rsid w:val="00F36AF0"/>
    <w:rsid w:val="00F40A93"/>
    <w:rsid w:val="00F479F6"/>
    <w:rsid w:val="00F47A32"/>
    <w:rsid w:val="00F51B59"/>
    <w:rsid w:val="00F52131"/>
    <w:rsid w:val="00F545A5"/>
    <w:rsid w:val="00F54FDE"/>
    <w:rsid w:val="00F55956"/>
    <w:rsid w:val="00F56A6E"/>
    <w:rsid w:val="00F570BC"/>
    <w:rsid w:val="00F617F3"/>
    <w:rsid w:val="00F61BB5"/>
    <w:rsid w:val="00F63388"/>
    <w:rsid w:val="00F65BB2"/>
    <w:rsid w:val="00F713E1"/>
    <w:rsid w:val="00F71C7C"/>
    <w:rsid w:val="00F81130"/>
    <w:rsid w:val="00F90F9F"/>
    <w:rsid w:val="00F92828"/>
    <w:rsid w:val="00FA0BB8"/>
    <w:rsid w:val="00FA5693"/>
    <w:rsid w:val="00FA6537"/>
    <w:rsid w:val="00FB2F53"/>
    <w:rsid w:val="00FB36EB"/>
    <w:rsid w:val="00FB622A"/>
    <w:rsid w:val="00FB733D"/>
    <w:rsid w:val="00FC154D"/>
    <w:rsid w:val="00FC18F4"/>
    <w:rsid w:val="00FC7311"/>
    <w:rsid w:val="00FD3823"/>
    <w:rsid w:val="00FE4A94"/>
    <w:rsid w:val="00FE4D30"/>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413E3"/>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uiPriority w:val="39"/>
    <w:pPr>
      <w:spacing w:before="120"/>
    </w:pPr>
    <w:rPr>
      <w:rFonts w:asciiTheme="minorHAnsi" w:hAnsiTheme="minorHAnsi" w:cstheme="minorHAnsi"/>
      <w:b/>
      <w:bCs/>
      <w:i/>
      <w:iCs/>
      <w:szCs w:val="28"/>
    </w:rPr>
  </w:style>
  <w:style w:type="paragraph" w:styleId="TM2">
    <w:name w:val="toc 2"/>
    <w:next w:val="Corpsdetexte"/>
    <w:autoRedefine/>
    <w:uiPriority w:val="39"/>
    <w:pPr>
      <w:spacing w:before="120"/>
      <w:ind w:left="240"/>
    </w:pPr>
    <w:rPr>
      <w:rFonts w:asciiTheme="minorHAnsi" w:hAnsiTheme="minorHAnsi" w:cstheme="minorHAnsi"/>
      <w:b/>
      <w:bCs/>
      <w:sz w:val="22"/>
      <w:szCs w:val="26"/>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uiPriority w:val="39"/>
    <w:pPr>
      <w:ind w:left="480"/>
    </w:pPr>
    <w:rPr>
      <w:rFonts w:asciiTheme="minorHAnsi" w:hAnsiTheme="minorHAnsi" w:cstheme="minorHAnsi"/>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uiPriority w:val="99"/>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D24167"/>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24167"/>
    <w:rPr>
      <w:rFonts w:asciiTheme="minorHAnsi" w:eastAsiaTheme="minorEastAsia" w:hAnsiTheme="minorHAnsi" w:cstheme="minorBidi"/>
      <w:sz w:val="22"/>
      <w:szCs w:val="22"/>
      <w:lang w:val="en-US" w:eastAsia="zh-CN"/>
    </w:rPr>
  </w:style>
  <w:style w:type="character" w:styleId="lev">
    <w:name w:val="Strong"/>
    <w:basedOn w:val="Policepardfaut"/>
    <w:uiPriority w:val="22"/>
    <w:qFormat/>
    <w:rsid w:val="004413E3"/>
    <w:rPr>
      <w:b/>
      <w:bCs/>
    </w:rPr>
  </w:style>
  <w:style w:type="paragraph" w:styleId="En-ttedetabledesmatires">
    <w:name w:val="TOC Heading"/>
    <w:basedOn w:val="Titre1"/>
    <w:next w:val="Normal"/>
    <w:uiPriority w:val="39"/>
    <w:unhideWhenUsed/>
    <w:qFormat/>
    <w:rsid w:val="007F7D45"/>
    <w:pPr>
      <w:keepLines/>
      <w:pageBreakBefore w:val="0"/>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6317">
      <w:bodyDiv w:val="1"/>
      <w:marLeft w:val="0"/>
      <w:marRight w:val="0"/>
      <w:marTop w:val="0"/>
      <w:marBottom w:val="0"/>
      <w:divBdr>
        <w:top w:val="none" w:sz="0" w:space="0" w:color="auto"/>
        <w:left w:val="none" w:sz="0" w:space="0" w:color="auto"/>
        <w:bottom w:val="none" w:sz="0" w:space="0" w:color="auto"/>
        <w:right w:val="none" w:sz="0" w:space="0" w:color="auto"/>
      </w:divBdr>
    </w:div>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484810115">
      <w:bodyDiv w:val="1"/>
      <w:marLeft w:val="0"/>
      <w:marRight w:val="0"/>
      <w:marTop w:val="0"/>
      <w:marBottom w:val="0"/>
      <w:divBdr>
        <w:top w:val="none" w:sz="0" w:space="0" w:color="auto"/>
        <w:left w:val="none" w:sz="0" w:space="0" w:color="auto"/>
        <w:bottom w:val="none" w:sz="0" w:space="0" w:color="auto"/>
        <w:right w:val="none" w:sz="0" w:space="0" w:color="auto"/>
      </w:divBdr>
    </w:div>
    <w:div w:id="157470411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rapport explique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7</TotalTime>
  <Pages>25</Pages>
  <Words>3198</Words>
  <Characters>17591</Characters>
  <Application>Microsoft Office Word</Application>
  <DocSecurity>0</DocSecurity>
  <Lines>146</Lines>
  <Paragraphs>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PolyStage</vt:lpstr>
      <vt:lpstr>Projet</vt:lpstr>
    </vt:vector>
  </TitlesOfParts>
  <Manager/>
  <Company/>
  <LinksUpToDate>false</LinksUpToDate>
  <CharactersWithSpaces>20748</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PolyStage</dc:title>
  <dc:subject>Rapport du projet</dc:subject>
  <dc:creator>Yves Jehanno</dc:creator>
  <cp:keywords/>
  <dc:description/>
  <cp:lastModifiedBy>aymen damak</cp:lastModifiedBy>
  <cp:revision>14</cp:revision>
  <cp:lastPrinted>2004-07-12T12:58:00Z</cp:lastPrinted>
  <dcterms:created xsi:type="dcterms:W3CDTF">2021-01-25T14:10:00Z</dcterms:created>
  <dcterms:modified xsi:type="dcterms:W3CDTF">2021-01-25T14:18:00Z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